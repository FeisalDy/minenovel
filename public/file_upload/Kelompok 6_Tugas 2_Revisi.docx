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48926757" w14:textId="77777777" w:rsidTr="446EE737">
        <w:trPr>
          <w:tblHeader/>
        </w:trPr>
        <w:tc>
          <w:tcPr>
            <w:tcW w:w="3787" w:type="dxa"/>
            <w:tcMar>
              <w:top w:w="504" w:type="dxa"/>
              <w:right w:w="720" w:type="dxa"/>
            </w:tcMar>
          </w:tcPr>
          <w:p w14:paraId="3935DF7A" w14:textId="083E69FA" w:rsidR="00125AB1" w:rsidRPr="006658C4" w:rsidRDefault="00125981" w:rsidP="00E96C92">
            <w:pPr>
              <w:pStyle w:val="Initials"/>
            </w:pPr>
            <w:r>
              <w:rPr>
                <w:noProof/>
              </w:rPr>
              <mc:AlternateContent>
                <mc:Choice Requires="wpg">
                  <w:drawing>
                    <wp:anchor distT="0" distB="0" distL="114300" distR="114300" simplePos="0" relativeHeight="251658240" behindDoc="1" locked="1" layoutInCell="1" allowOverlap="1" wp14:anchorId="5450301A" wp14:editId="235246E4">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oel="http://schemas.microsoft.com/office/2019/extlst">
                  <w:pict>
                    <v:group w14:anchorId="7F6FBDB3" id="Group 1" o:spid="_x0000_s1026" alt="Title: Header graphics" style="position:absolute;margin-left:0;margin-top:-38.15pt;width:524.9pt;height:142.55pt;z-index:-2516582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802A69F3186443F59BC0B9085211DC3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F4364">
                  <w:t>IMK</w:t>
                </w:r>
              </w:sdtContent>
            </w:sdt>
          </w:p>
          <w:p w14:paraId="62CB22AF" w14:textId="13F56E0C" w:rsidR="00125AB1" w:rsidRPr="006658C4" w:rsidRDefault="009F4364" w:rsidP="00125AB1">
            <w:pPr>
              <w:pStyle w:val="Heading3"/>
            </w:pPr>
            <w:r>
              <w:t>IDENTITAS</w:t>
            </w:r>
            <w:r w:rsidR="008862C1">
              <w:t xml:space="preserve"> KELOMPOK</w:t>
            </w:r>
          </w:p>
          <w:p w14:paraId="1F01D34C" w14:textId="032FCF71" w:rsidR="00C03F80" w:rsidRDefault="00F31CDD" w:rsidP="00F31CDD">
            <w:pPr>
              <w:pStyle w:val="ListParagraph"/>
              <w:numPr>
                <w:ilvl w:val="0"/>
                <w:numId w:val="18"/>
              </w:numPr>
            </w:pPr>
            <w:r>
              <w:t>DANY CHRISTIAN</w:t>
            </w:r>
          </w:p>
          <w:p w14:paraId="27682D6B" w14:textId="67C86B7A" w:rsidR="00F31CDD" w:rsidRDefault="00F31CDD" w:rsidP="00F31CDD">
            <w:pPr>
              <w:pStyle w:val="ListParagraph"/>
              <w:numPr>
                <w:ilvl w:val="0"/>
                <w:numId w:val="18"/>
              </w:numPr>
            </w:pPr>
            <w:r>
              <w:t>MUHAMMAD YUSUF RIDLO</w:t>
            </w:r>
          </w:p>
          <w:p w14:paraId="3E823C63" w14:textId="6AD25EF9" w:rsidR="00F31CDD" w:rsidRPr="00F31CDD" w:rsidRDefault="00F31CDD" w:rsidP="00F31CDD">
            <w:pPr>
              <w:pStyle w:val="ListParagraph"/>
              <w:numPr>
                <w:ilvl w:val="0"/>
                <w:numId w:val="18"/>
              </w:numPr>
            </w:pPr>
            <w:r>
              <w:t>FEISAL DHARMA YUDA</w:t>
            </w:r>
          </w:p>
          <w:p w14:paraId="2EEF7B4C" w14:textId="0427AB81" w:rsidR="0086456C" w:rsidRPr="00F31CDD" w:rsidRDefault="00F31CDD" w:rsidP="00F31CDD">
            <w:pPr>
              <w:pStyle w:val="ListParagraph"/>
              <w:numPr>
                <w:ilvl w:val="0"/>
                <w:numId w:val="18"/>
              </w:numPr>
              <w:rPr>
                <w:lang w:val="id-ID"/>
              </w:rPr>
            </w:pPr>
            <w:r w:rsidRPr="00D13F4B">
              <w:t>INDIESCH ABIYYU PRI ZHEILA</w:t>
            </w:r>
          </w:p>
          <w:p w14:paraId="27FC892F" w14:textId="77777777" w:rsidR="00C03F80" w:rsidRDefault="00C03F80" w:rsidP="00125AB1">
            <w:pPr>
              <w:rPr>
                <w:lang w:val="id-ID"/>
              </w:rPr>
            </w:pPr>
          </w:p>
          <w:p w14:paraId="72358D1C" w14:textId="77777777" w:rsidR="00C03F80" w:rsidRPr="00350D84" w:rsidRDefault="00C03F80" w:rsidP="00125AB1"/>
          <w:p w14:paraId="630B34BA" w14:textId="77777777" w:rsidR="00C03F80" w:rsidRDefault="00C03F80" w:rsidP="00125AB1"/>
          <w:p w14:paraId="3B0560FF" w14:textId="68FD0C3F" w:rsidR="00125AB1" w:rsidRPr="006658C4" w:rsidRDefault="00125AB1" w:rsidP="00125AB1"/>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1D8C964F" w14:textId="77777777" w:rsidTr="0006350A">
              <w:trPr>
                <w:trHeight w:hRule="exact" w:val="1296"/>
                <w:tblHeader/>
              </w:trPr>
              <w:tc>
                <w:tcPr>
                  <w:tcW w:w="6055" w:type="dxa"/>
                  <w:vAlign w:val="center"/>
                </w:tcPr>
                <w:p w14:paraId="5866D80C" w14:textId="716886E5" w:rsidR="00125AB1" w:rsidRPr="003A05FE" w:rsidRDefault="00312078" w:rsidP="00E96C92">
                  <w:pPr>
                    <w:pStyle w:val="Heading1"/>
                    <w:outlineLvl w:val="0"/>
                  </w:pPr>
                  <w:sdt>
                    <w:sdtPr>
                      <w:rPr>
                        <w:sz w:val="40"/>
                        <w:szCs w:val="40"/>
                      </w:rPr>
                      <w:alias w:val="Enter Your Name:"/>
                      <w:tag w:val="Enter Your Name:"/>
                      <w:id w:val="-1312861891"/>
                      <w:placeholder>
                        <w:docPart w:val="54240A29175E49E1A57B136D417E5FC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9131D5">
                        <w:rPr>
                          <w:sz w:val="40"/>
                          <w:szCs w:val="40"/>
                        </w:rPr>
                        <w:t>INTERAKSI MANUSIA KOMPUTER</w:t>
                      </w:r>
                    </w:sdtContent>
                  </w:sdt>
                </w:p>
                <w:p w14:paraId="7C7B3426" w14:textId="33A3515A" w:rsidR="00125AB1" w:rsidRPr="006658C4" w:rsidRDefault="009F4364" w:rsidP="004C0461">
                  <w:pPr>
                    <w:pStyle w:val="Heading2"/>
                    <w:outlineLvl w:val="1"/>
                  </w:pPr>
                  <w:r>
                    <w:t>Dr. RATNA WARDANI, S.Si., M.T.</w:t>
                  </w:r>
                </w:p>
              </w:tc>
            </w:tr>
          </w:tbl>
          <w:p w14:paraId="356F1BF5" w14:textId="6124F3B9" w:rsidR="00125AB1" w:rsidRPr="007D30FF" w:rsidRDefault="00312078" w:rsidP="007D30FF">
            <w:pPr>
              <w:pStyle w:val="Heading3"/>
            </w:pPr>
            <w:sdt>
              <w:sdtPr>
                <w:alias w:val="Enter recipient name:"/>
                <w:tag w:val="Enter recipient name:"/>
                <w:id w:val="-1172632310"/>
                <w:placeholder>
                  <w:docPart w:val="1B3B099491D9406CAAFC04BF25AD0C95"/>
                </w:placeholder>
                <w:dataBinding w:prefixMappings="xmlns:ns0='http://schemas.openxmlformats.org/officeDocument/2006/extended-properties' " w:xpath="/ns0:Properties[1]/ns0:Company[1]" w:storeItemID="{6668398D-A668-4E3E-A5EB-62B293D839F1}"/>
                <w15:appearance w15:val="hidden"/>
                <w:text w:multiLine="1"/>
              </w:sdtPr>
              <w:sdtEndPr/>
              <w:sdtContent>
                <w:r w:rsidR="007D30FF">
                  <w:t>DESKRIPSI TUGAS</w:t>
                </w:r>
              </w:sdtContent>
            </w:sdt>
            <w:r w:rsidR="007D30FF">
              <w:tab/>
            </w:r>
          </w:p>
          <w:p w14:paraId="029055E2" w14:textId="08F68428" w:rsidR="00125AB1" w:rsidRPr="006658C4" w:rsidRDefault="008862C1" w:rsidP="00125AB1">
            <w:pPr>
              <w:pStyle w:val="Heading4"/>
            </w:pPr>
            <w:r>
              <w:t>DESAIN</w:t>
            </w:r>
            <w:r w:rsidR="009F4364">
              <w:t xml:space="preserve"> INTERAKSI</w:t>
            </w:r>
          </w:p>
          <w:p w14:paraId="02FC39F2" w14:textId="77777777" w:rsidR="00071C51" w:rsidRDefault="00071C51" w:rsidP="00071C51">
            <w:pPr>
              <w:pStyle w:val="Salutation"/>
            </w:pPr>
          </w:p>
          <w:p w14:paraId="5C4DFAAE" w14:textId="77777777" w:rsidR="008862C1" w:rsidRPr="008862C1" w:rsidRDefault="008862C1" w:rsidP="008862C1">
            <w:pPr>
              <w:pStyle w:val="Salutation"/>
              <w:rPr>
                <w:lang w:val="id-ID"/>
              </w:rPr>
            </w:pPr>
            <w:r w:rsidRPr="008862C1">
              <w:rPr>
                <w:lang w:val="id-ID"/>
              </w:rPr>
              <w:t>Melakukan desain antarmuka menjadi bagian yang penting dalam IMK. Dalam merancang, harus ada suatu aturan/prinsip yang jelas sehingga desainer dapat menginterprestasikan task yang didefinsikan kedalam antarmuka yang sesuai.</w:t>
            </w:r>
          </w:p>
          <w:p w14:paraId="3696BDED" w14:textId="495B0FD3" w:rsidR="008862C1" w:rsidRPr="008862C1" w:rsidRDefault="008862C1" w:rsidP="008862C1">
            <w:pPr>
              <w:pStyle w:val="Salutation"/>
              <w:rPr>
                <w:lang w:val="id-ID"/>
              </w:rPr>
            </w:pPr>
            <w:r w:rsidRPr="008862C1">
              <w:rPr>
                <w:lang w:val="id-ID"/>
              </w:rPr>
              <w:t xml:space="preserve">Namun dalam IMK, aturan-aturan tersebut dapat diinterpretasikan secara berbeda oleh desainer </w:t>
            </w:r>
            <w:r w:rsidR="006E3CFA">
              <w:t>k</w:t>
            </w:r>
            <w:r w:rsidRPr="008862C1">
              <w:rPr>
                <w:lang w:val="id-ID"/>
              </w:rPr>
              <w:t>arena ada hal-hal lain diluar yang mempengaruhi suatu Task. Misalnya seorang desainer aplikasi mencoba memproduksi versi-versi untuk PC dan Mac. Lalu ciri-ciri itu diterapkan dalam suatu Sistem Operasi sehingga terdapat dua versi aplikasi yang berbeda.</w:t>
            </w:r>
          </w:p>
          <w:p w14:paraId="05B3269F" w14:textId="2444DC98" w:rsidR="00071C51" w:rsidRDefault="00071C51" w:rsidP="00071C51"/>
          <w:p w14:paraId="00CF83C5" w14:textId="1F9DB74C" w:rsidR="008862C1" w:rsidRDefault="008862C1" w:rsidP="00071C51">
            <w:r>
              <w:t xml:space="preserve">Dalam tugas ini, mahasiswa secara berkelompok melakukan pengamatan dan analisis terhadap 2 aplikasi </w:t>
            </w:r>
            <w:r w:rsidR="00D76013">
              <w:t>layanan public baik yang mobile maupun yang berbasis web</w:t>
            </w:r>
            <w:r>
              <w:t xml:space="preserve"> berdasarkan aspek-aspek usability (baca buku dan slide yang diberikan) lalu membuat perbandingan antara keduanya (Misal </w:t>
            </w:r>
            <w:r w:rsidR="00D76013">
              <w:t>layanan untuk kesehatan</w:t>
            </w:r>
            <w:r>
              <w:t xml:space="preserve"> dengan </w:t>
            </w:r>
            <w:r w:rsidR="00D76013">
              <w:t>layanan untuk listrik atau lainnya</w:t>
            </w:r>
            <w:r>
              <w:t>)</w:t>
            </w:r>
          </w:p>
          <w:p w14:paraId="014CCA33" w14:textId="79F5B308" w:rsidR="008862C1" w:rsidRDefault="008862C1" w:rsidP="00071C51"/>
          <w:p w14:paraId="61E2418F" w14:textId="3B88B209" w:rsidR="008862C1" w:rsidRDefault="008862C1" w:rsidP="00071C51">
            <w:r>
              <w:t>Hasil tugas ini akan dipresentasikan dala</w:t>
            </w:r>
            <w:r w:rsidR="007C6947">
              <w:t>m</w:t>
            </w:r>
            <w:r>
              <w:t xml:space="preserve"> workshop kelas pada pertemuan yang akan datang.</w:t>
            </w:r>
          </w:p>
          <w:p w14:paraId="2C799D56" w14:textId="77777777" w:rsidR="00071C51" w:rsidRDefault="00071C51" w:rsidP="00071C51"/>
          <w:p w14:paraId="0342EBB9" w14:textId="77777777" w:rsidR="006472C5" w:rsidRDefault="006472C5" w:rsidP="00071C51"/>
          <w:p w14:paraId="69868463" w14:textId="77777777" w:rsidR="007D3653" w:rsidRDefault="007D3653" w:rsidP="00071C51"/>
          <w:p w14:paraId="1CCB6CF4" w14:textId="77777777" w:rsidR="007D3653" w:rsidRDefault="007D3653" w:rsidP="00071C51"/>
          <w:p w14:paraId="2DA1EC9E" w14:textId="77777777" w:rsidR="007D3653" w:rsidRPr="00071C51" w:rsidRDefault="007D3653" w:rsidP="00071C51"/>
          <w:p w14:paraId="4FCDF3BE" w14:textId="52C1C33B" w:rsidR="00125AB1" w:rsidRPr="007D30FF" w:rsidRDefault="007D30FF" w:rsidP="007D30FF">
            <w:pPr>
              <w:pStyle w:val="Heading3"/>
            </w:pPr>
            <w:r>
              <w:lastRenderedPageBreak/>
              <w:t>PEMBAHASAN</w:t>
            </w:r>
          </w:p>
          <w:p w14:paraId="4D1E83D4" w14:textId="5316D90F" w:rsidR="00211B4B" w:rsidRPr="00FD132F" w:rsidRDefault="00FD132F" w:rsidP="0063099C">
            <w:pPr>
              <w:jc w:val="both"/>
            </w:pPr>
            <w:r>
              <w:t xml:space="preserve">Dalam percobaan ini dibahas mengenai aspek usability dari dua e-commerce yaitu </w:t>
            </w:r>
            <w:r w:rsidR="00037B59">
              <w:t>tiket.com</w:t>
            </w:r>
            <w:r>
              <w:t xml:space="preserve"> dan </w:t>
            </w:r>
            <w:r w:rsidR="00037B59">
              <w:t>Traveloka</w:t>
            </w:r>
            <w:r w:rsidR="00C5139F">
              <w:t xml:space="preserve">. </w:t>
            </w:r>
            <w:r w:rsidR="004B0587">
              <w:t>Keduanya dipilih karena memiliki fungsionalitas yang hampir sama. Dalam kasus ini kami mencoba menganalisisnya pada bagian reservasi hotel.</w:t>
            </w:r>
          </w:p>
          <w:p w14:paraId="64F09D59" w14:textId="77777777" w:rsidR="00ED19FB" w:rsidRPr="00211B4B" w:rsidRDefault="00ED19FB" w:rsidP="00125AB1">
            <w:pPr>
              <w:rPr>
                <w:lang w:val="id-ID"/>
              </w:rPr>
            </w:pPr>
          </w:p>
          <w:p w14:paraId="1D26E99A" w14:textId="0C06491E" w:rsidR="006472C5" w:rsidRPr="00ED19FB" w:rsidRDefault="006472C5" w:rsidP="00430316">
            <w:pPr>
              <w:pStyle w:val="ListParagraph"/>
              <w:numPr>
                <w:ilvl w:val="0"/>
                <w:numId w:val="12"/>
              </w:numPr>
              <w:rPr>
                <w:b/>
                <w:sz w:val="24"/>
                <w:szCs w:val="24"/>
              </w:rPr>
            </w:pPr>
            <w:r w:rsidRPr="797E5B70">
              <w:rPr>
                <w:b/>
                <w:sz w:val="24"/>
                <w:szCs w:val="24"/>
              </w:rPr>
              <w:t>Time to learn</w:t>
            </w:r>
          </w:p>
          <w:p w14:paraId="07AD5DC1" w14:textId="246E9BD3" w:rsidR="00E706C0" w:rsidRDefault="00087A36" w:rsidP="00860BA3">
            <w:pPr>
              <w:pStyle w:val="ListParagraph"/>
              <w:jc w:val="both"/>
            </w:pPr>
            <w:r>
              <w:t xml:space="preserve">Time to learn adalah kemampuan UI </w:t>
            </w:r>
            <w:r w:rsidR="00774F4A">
              <w:t>untuk dapat dipelajari secara cepa</w:t>
            </w:r>
            <w:r w:rsidR="00A85335">
              <w:t xml:space="preserve">t atau tidak </w:t>
            </w:r>
            <w:r w:rsidR="00A31E3B">
              <w:t>oleh seorang user</w:t>
            </w:r>
            <w:r w:rsidR="001C474A">
              <w:t>.</w:t>
            </w:r>
          </w:p>
          <w:p w14:paraId="775BF81F" w14:textId="77777777" w:rsidR="001C474A" w:rsidRDefault="001C474A" w:rsidP="00860BA3">
            <w:pPr>
              <w:pStyle w:val="ListParagraph"/>
              <w:jc w:val="both"/>
            </w:pPr>
          </w:p>
          <w:p w14:paraId="51072E36" w14:textId="71CEFC9D" w:rsidR="00CD6B39" w:rsidRDefault="00BA0F5B" w:rsidP="004B5B62">
            <w:pPr>
              <w:pStyle w:val="ListParagraph"/>
              <w:jc w:val="both"/>
            </w:pPr>
            <w:r>
              <w:t xml:space="preserve">Dalam proses </w:t>
            </w:r>
            <w:r w:rsidR="003A5C23">
              <w:t xml:space="preserve">pengujian time to learn kami dipilih </w:t>
            </w:r>
            <w:r w:rsidR="00DA1203">
              <w:t xml:space="preserve">kegiatan </w:t>
            </w:r>
            <w:r w:rsidR="003E34F3">
              <w:t xml:space="preserve">pemesanan tiket </w:t>
            </w:r>
            <w:r w:rsidR="00DA1203">
              <w:t>dengan rincian task sebagai berikut</w:t>
            </w:r>
            <w:r w:rsidR="00CD6B39">
              <w:t>.</w:t>
            </w:r>
          </w:p>
          <w:p w14:paraId="4B2484A8" w14:textId="333098B9" w:rsidR="00CD6B39" w:rsidRDefault="00CD6B39" w:rsidP="00CD6B39">
            <w:pPr>
              <w:pStyle w:val="ListParagraph"/>
              <w:numPr>
                <w:ilvl w:val="0"/>
                <w:numId w:val="14"/>
              </w:numPr>
              <w:jc w:val="both"/>
            </w:pPr>
            <w:r>
              <w:t xml:space="preserve">Cari </w:t>
            </w:r>
            <w:r w:rsidR="003E34F3">
              <w:t>hotel</w:t>
            </w:r>
            <w:r>
              <w:t xml:space="preserve"> (Search </w:t>
            </w:r>
            <w:r w:rsidR="00AF6C21">
              <w:t>h</w:t>
            </w:r>
            <w:r w:rsidR="003E34F3">
              <w:t>otel</w:t>
            </w:r>
            <w:r>
              <w:t xml:space="preserve"> dengan </w:t>
            </w:r>
            <w:r w:rsidR="0059380C">
              <w:t>keyword</w:t>
            </w:r>
            <w:r w:rsidR="00DA6C49">
              <w:t xml:space="preserve"> </w:t>
            </w:r>
            <w:r w:rsidR="0059380C">
              <w:t>”</w:t>
            </w:r>
            <w:r w:rsidR="003E34F3">
              <w:t>Pelem</w:t>
            </w:r>
            <w:r w:rsidR="004B0587">
              <w:t xml:space="preserve"> </w:t>
            </w:r>
            <w:r w:rsidR="003E34F3">
              <w:t>kecut</w:t>
            </w:r>
            <w:r w:rsidR="00924673">
              <w:t>”)</w:t>
            </w:r>
          </w:p>
          <w:p w14:paraId="639CFBB7" w14:textId="1176AACD" w:rsidR="0059380C" w:rsidRDefault="0059380C" w:rsidP="00CD6B39">
            <w:pPr>
              <w:pStyle w:val="ListParagraph"/>
              <w:numPr>
                <w:ilvl w:val="0"/>
                <w:numId w:val="14"/>
              </w:numPr>
              <w:jc w:val="both"/>
            </w:pPr>
            <w:r>
              <w:t xml:space="preserve">Pilih </w:t>
            </w:r>
            <w:r w:rsidR="003E34F3">
              <w:t>hotel</w:t>
            </w:r>
            <w:r w:rsidR="00FC3AF0">
              <w:t xml:space="preserve"> (</w:t>
            </w:r>
            <w:r w:rsidR="003E34F3">
              <w:t>hotel</w:t>
            </w:r>
            <w:r w:rsidR="00991D3C">
              <w:t xml:space="preserve"> yang muncul dari hasil search</w:t>
            </w:r>
            <w:r w:rsidR="00FC3AF0">
              <w:t>)</w:t>
            </w:r>
          </w:p>
          <w:p w14:paraId="4C7B5F3D" w14:textId="137F18DF" w:rsidR="00991D3C" w:rsidRDefault="00D13F4B" w:rsidP="00CD6B39">
            <w:pPr>
              <w:pStyle w:val="ListParagraph"/>
              <w:numPr>
                <w:ilvl w:val="0"/>
                <w:numId w:val="14"/>
              </w:numPr>
              <w:jc w:val="both"/>
            </w:pPr>
            <w:r>
              <w:t>Pilih kamar</w:t>
            </w:r>
          </w:p>
          <w:p w14:paraId="403CE127" w14:textId="6A5FAFD8" w:rsidR="001D603A" w:rsidRDefault="004B0587" w:rsidP="004B5B62">
            <w:pPr>
              <w:pStyle w:val="ListParagraph"/>
              <w:numPr>
                <w:ilvl w:val="0"/>
                <w:numId w:val="14"/>
              </w:numPr>
              <w:jc w:val="both"/>
            </w:pPr>
            <w:r>
              <w:t>Pesan</w:t>
            </w:r>
            <w:r w:rsidR="00D21592">
              <w:t xml:space="preserve"> kamar</w:t>
            </w:r>
            <w:r w:rsidR="00DA6C49">
              <w:t xml:space="preserve"> </w:t>
            </w:r>
            <w:r>
              <w:t>(tanpa konfirmasi lebih lanjut)</w:t>
            </w:r>
          </w:p>
          <w:p w14:paraId="73E9EBF9" w14:textId="77777777" w:rsidR="00DA6C49" w:rsidRDefault="00DA6C49" w:rsidP="00DA6C49">
            <w:pPr>
              <w:pStyle w:val="ListParagraph"/>
              <w:ind w:left="1440"/>
              <w:jc w:val="both"/>
            </w:pPr>
          </w:p>
          <w:p w14:paraId="150879A5" w14:textId="41FFBF2E" w:rsidR="006D3012" w:rsidRDefault="00C77121" w:rsidP="001D603A">
            <w:pPr>
              <w:ind w:left="720"/>
              <w:jc w:val="both"/>
            </w:pPr>
            <w:r>
              <w:t xml:space="preserve">Terdapat </w:t>
            </w:r>
            <w:r w:rsidR="00D579EF">
              <w:t xml:space="preserve">lima orang yang dijadikan subjek test </w:t>
            </w:r>
            <w:r w:rsidR="001D603A">
              <w:t>dengan rincian sebagai berikut</w:t>
            </w:r>
            <w:r w:rsidR="00133983">
              <w:t>:</w:t>
            </w:r>
          </w:p>
          <w:p w14:paraId="00BCA222" w14:textId="77777777" w:rsidR="002857A9" w:rsidRDefault="002857A9" w:rsidP="001D603A">
            <w:pPr>
              <w:ind w:left="720"/>
              <w:jc w:val="both"/>
            </w:pPr>
          </w:p>
          <w:p w14:paraId="0FB72764" w14:textId="443A9611" w:rsidR="00EC3803" w:rsidRDefault="00D13F4B" w:rsidP="00EC3803">
            <w:pPr>
              <w:pStyle w:val="ListParagraph"/>
              <w:numPr>
                <w:ilvl w:val="0"/>
                <w:numId w:val="15"/>
              </w:numPr>
              <w:jc w:val="both"/>
            </w:pPr>
            <w:r w:rsidRPr="00D13F4B">
              <w:t>Muhammad Yusuf Ridlo</w:t>
            </w:r>
            <w:r w:rsidR="00EC3803">
              <w:t xml:space="preserve"> (</w:t>
            </w:r>
            <w:r w:rsidR="004B0587">
              <w:t>Belum pernah pakai traveloka dan tiket.com</w:t>
            </w:r>
            <w:r w:rsidR="00EC3803">
              <w:t>)</w:t>
            </w:r>
          </w:p>
          <w:p w14:paraId="19B14EEC" w14:textId="7CA7C447" w:rsidR="003B3576" w:rsidRDefault="00D13F4B" w:rsidP="00EC3803">
            <w:pPr>
              <w:pStyle w:val="ListParagraph"/>
              <w:numPr>
                <w:ilvl w:val="0"/>
                <w:numId w:val="15"/>
              </w:numPr>
              <w:jc w:val="both"/>
            </w:pPr>
            <w:r w:rsidRPr="00D13F4B">
              <w:t xml:space="preserve">Dany Christian </w:t>
            </w:r>
            <w:r w:rsidR="003B3576">
              <w:t>(</w:t>
            </w:r>
            <w:r w:rsidR="004B5B62">
              <w:t>Sudah pernah pakai traveloka dan belum pernah pakai tiket.com</w:t>
            </w:r>
            <w:r w:rsidR="003B3576">
              <w:t>)</w:t>
            </w:r>
          </w:p>
          <w:p w14:paraId="36FCE68A" w14:textId="4AA43A5D" w:rsidR="00F46371" w:rsidRDefault="00D13F4B" w:rsidP="00EC3803">
            <w:pPr>
              <w:pStyle w:val="ListParagraph"/>
              <w:numPr>
                <w:ilvl w:val="0"/>
                <w:numId w:val="15"/>
              </w:numPr>
              <w:jc w:val="both"/>
            </w:pPr>
            <w:r>
              <w:t>Feisal Dharma yuda</w:t>
            </w:r>
            <w:r w:rsidR="00F46371">
              <w:t xml:space="preserve"> (</w:t>
            </w:r>
            <w:r w:rsidR="004B5B62">
              <w:t>belum pernah pakai Traveloka dan tiket.com</w:t>
            </w:r>
            <w:r w:rsidR="00F46371">
              <w:t>)</w:t>
            </w:r>
          </w:p>
          <w:p w14:paraId="727BE1AC" w14:textId="3448899D" w:rsidR="00C73E16" w:rsidRDefault="00D13F4B" w:rsidP="00D13F4B">
            <w:pPr>
              <w:pStyle w:val="ListParagraph"/>
              <w:numPr>
                <w:ilvl w:val="0"/>
                <w:numId w:val="15"/>
              </w:numPr>
              <w:jc w:val="both"/>
            </w:pPr>
            <w:r w:rsidRPr="00D13F4B">
              <w:t>Indiesch Abiyyu Pri Zheila</w:t>
            </w:r>
            <w:r w:rsidR="00D21592">
              <w:t xml:space="preserve"> </w:t>
            </w:r>
            <w:r w:rsidR="00D33882">
              <w:t>(</w:t>
            </w:r>
            <w:r w:rsidR="004B5B62">
              <w:t>belum pernah pakai Traveloka dan tiket.com</w:t>
            </w:r>
            <w:r w:rsidR="00D33882">
              <w:t>)</w:t>
            </w:r>
          </w:p>
          <w:p w14:paraId="71BE7D0E" w14:textId="77777777" w:rsidR="00D13F4B" w:rsidRDefault="00D13F4B" w:rsidP="00D13F4B">
            <w:pPr>
              <w:pStyle w:val="ListParagraph"/>
              <w:ind w:left="1440"/>
              <w:jc w:val="both"/>
            </w:pPr>
          </w:p>
          <w:p w14:paraId="364ABB8B" w14:textId="159B2D3D" w:rsidR="00D96E8F" w:rsidRDefault="00C73E16" w:rsidP="00C8491B">
            <w:pPr>
              <w:ind w:left="720"/>
              <w:jc w:val="both"/>
            </w:pPr>
            <w:r>
              <w:t>Te</w:t>
            </w:r>
            <w:r w:rsidR="00C25F5E">
              <w:t xml:space="preserve">sting </w:t>
            </w:r>
            <w:r w:rsidR="00DA0D75">
              <w:t>di</w:t>
            </w:r>
            <w:r w:rsidR="00251F1F">
              <w:t xml:space="preserve">lakukan pada tanggal </w:t>
            </w:r>
            <w:r w:rsidR="004B0587">
              <w:t>4</w:t>
            </w:r>
            <w:r w:rsidR="00251F1F">
              <w:t xml:space="preserve"> </w:t>
            </w:r>
            <w:r w:rsidR="00D13F4B">
              <w:t xml:space="preserve">Oktober </w:t>
            </w:r>
            <w:r w:rsidR="00251F1F">
              <w:t>202</w:t>
            </w:r>
            <w:r w:rsidR="00D13F4B">
              <w:t>2</w:t>
            </w:r>
            <w:r w:rsidR="00251F1F">
              <w:t>.</w:t>
            </w:r>
          </w:p>
          <w:p w14:paraId="625F68C2" w14:textId="77777777" w:rsidR="00C8491B" w:rsidRDefault="00C8491B" w:rsidP="00C8491B">
            <w:pPr>
              <w:ind w:left="720"/>
              <w:jc w:val="both"/>
            </w:pPr>
          </w:p>
          <w:p w14:paraId="7700D99D" w14:textId="1B65468B" w:rsidR="00C8491B" w:rsidRPr="00530692" w:rsidRDefault="00C8491B" w:rsidP="00C8491B">
            <w:pPr>
              <w:ind w:left="720"/>
              <w:jc w:val="both"/>
            </w:pPr>
            <w:r>
              <w:t xml:space="preserve">Berikut adalah </w:t>
            </w:r>
            <w:r w:rsidR="00443230">
              <w:t>hasilnya:</w:t>
            </w:r>
          </w:p>
          <w:p w14:paraId="7DF85378" w14:textId="3A0D42BF" w:rsidR="00042640" w:rsidRPr="00E83012" w:rsidRDefault="00042640" w:rsidP="00E706C0">
            <w:pPr>
              <w:pStyle w:val="ListParagraph"/>
            </w:pPr>
          </w:p>
          <w:p w14:paraId="679FEDAA" w14:textId="7E5BD960" w:rsidR="00860BA3" w:rsidRPr="00E4187D" w:rsidRDefault="00DA6C49" w:rsidP="00860BA3">
            <w:pPr>
              <w:pStyle w:val="ListParagraph"/>
              <w:rPr>
                <w:b/>
                <w:sz w:val="24"/>
                <w:szCs w:val="24"/>
              </w:rPr>
            </w:pPr>
            <w:r>
              <w:rPr>
                <w:b/>
                <w:sz w:val="24"/>
                <w:szCs w:val="24"/>
              </w:rPr>
              <w:t>T</w:t>
            </w:r>
            <w:r w:rsidR="00E4187D">
              <w:rPr>
                <w:b/>
                <w:sz w:val="24"/>
                <w:szCs w:val="24"/>
              </w:rPr>
              <w:t>iket.com</w:t>
            </w:r>
          </w:p>
          <w:p w14:paraId="5CB361AA" w14:textId="77777777" w:rsidR="00860BA3" w:rsidRPr="00860BA3" w:rsidRDefault="00860BA3" w:rsidP="00860BA3">
            <w:pPr>
              <w:pStyle w:val="ListParagraph"/>
              <w:rPr>
                <w:b/>
                <w:bCs/>
                <w:lang w:val="id-ID"/>
              </w:rPr>
            </w:pPr>
          </w:p>
          <w:p w14:paraId="3F49EFA1" w14:textId="78261102" w:rsidR="00541244" w:rsidRPr="00E4187D" w:rsidRDefault="00E4187D" w:rsidP="00CE6DDB">
            <w:pPr>
              <w:pStyle w:val="ListParagraph"/>
            </w:pPr>
            <w:r>
              <w:t>Yusuf</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E706C0" w:rsidRPr="00566FE8" w14:paraId="79EEAC6E" w14:textId="77777777" w:rsidTr="00E706C0">
              <w:trPr>
                <w:trHeight w:val="269"/>
              </w:trPr>
              <w:tc>
                <w:tcPr>
                  <w:tcW w:w="540" w:type="dxa"/>
                </w:tcPr>
                <w:p w14:paraId="716A32A9" w14:textId="77777777" w:rsidR="00E706C0" w:rsidRPr="00566FE8" w:rsidRDefault="00E706C0" w:rsidP="00E706C0">
                  <w:pPr>
                    <w:pStyle w:val="ListParagraph"/>
                    <w:ind w:left="0"/>
                    <w:jc w:val="center"/>
                    <w:rPr>
                      <w:lang w:val="id-ID"/>
                    </w:rPr>
                  </w:pPr>
                  <w:r>
                    <w:rPr>
                      <w:lang w:val="id-ID"/>
                    </w:rPr>
                    <w:t>No</w:t>
                  </w:r>
                </w:p>
              </w:tc>
              <w:tc>
                <w:tcPr>
                  <w:tcW w:w="1260" w:type="dxa"/>
                </w:tcPr>
                <w:p w14:paraId="12266506" w14:textId="77777777" w:rsidR="00E706C0" w:rsidRPr="00566FE8" w:rsidRDefault="00E706C0" w:rsidP="00E706C0">
                  <w:pPr>
                    <w:pStyle w:val="ListParagraph"/>
                    <w:ind w:left="0"/>
                    <w:jc w:val="center"/>
                    <w:rPr>
                      <w:lang w:val="id-ID"/>
                    </w:rPr>
                  </w:pPr>
                  <w:r>
                    <w:rPr>
                      <w:lang w:val="id-ID"/>
                    </w:rPr>
                    <w:t>Task</w:t>
                  </w:r>
                </w:p>
              </w:tc>
              <w:tc>
                <w:tcPr>
                  <w:tcW w:w="868" w:type="dxa"/>
                </w:tcPr>
                <w:p w14:paraId="65FE52BF" w14:textId="5D41CE77" w:rsidR="00E706C0" w:rsidRPr="00566FE8" w:rsidRDefault="00E706C0" w:rsidP="00E706C0">
                  <w:pPr>
                    <w:pStyle w:val="ListParagraph"/>
                    <w:ind w:left="0"/>
                    <w:jc w:val="center"/>
                    <w:rPr>
                      <w:lang w:val="id-ID"/>
                    </w:rPr>
                  </w:pPr>
                  <w:r>
                    <w:rPr>
                      <w:lang w:val="id-ID"/>
                    </w:rPr>
                    <w:t>Tria 1 Time</w:t>
                  </w:r>
                </w:p>
              </w:tc>
              <w:tc>
                <w:tcPr>
                  <w:tcW w:w="858" w:type="dxa"/>
                </w:tcPr>
                <w:p w14:paraId="56737B1E" w14:textId="77777777" w:rsidR="00E706C0" w:rsidRDefault="00E706C0" w:rsidP="00E706C0">
                  <w:pPr>
                    <w:pStyle w:val="ListParagraph"/>
                    <w:ind w:left="0"/>
                    <w:jc w:val="center"/>
                    <w:rPr>
                      <w:lang w:val="id-ID"/>
                    </w:rPr>
                  </w:pPr>
                  <w:r>
                    <w:rPr>
                      <w:lang w:val="id-ID"/>
                    </w:rPr>
                    <w:t>Trial 2</w:t>
                  </w:r>
                </w:p>
                <w:p w14:paraId="68B952BC" w14:textId="274700C5" w:rsidR="00E706C0" w:rsidRPr="00566FE8" w:rsidRDefault="00E706C0" w:rsidP="00E706C0">
                  <w:pPr>
                    <w:pStyle w:val="ListParagraph"/>
                    <w:ind w:left="0"/>
                    <w:jc w:val="center"/>
                    <w:rPr>
                      <w:lang w:val="id-ID"/>
                    </w:rPr>
                  </w:pPr>
                  <w:r>
                    <w:rPr>
                      <w:lang w:val="id-ID"/>
                    </w:rPr>
                    <w:t>Time</w:t>
                  </w:r>
                </w:p>
              </w:tc>
              <w:tc>
                <w:tcPr>
                  <w:tcW w:w="858" w:type="dxa"/>
                </w:tcPr>
                <w:p w14:paraId="31BFC97D" w14:textId="77777777" w:rsidR="00E706C0" w:rsidRDefault="00E706C0" w:rsidP="00E706C0">
                  <w:pPr>
                    <w:pStyle w:val="ListParagraph"/>
                    <w:ind w:left="0"/>
                    <w:jc w:val="center"/>
                    <w:rPr>
                      <w:lang w:val="id-ID"/>
                    </w:rPr>
                  </w:pPr>
                  <w:r>
                    <w:rPr>
                      <w:lang w:val="id-ID"/>
                    </w:rPr>
                    <w:t>Trial 3</w:t>
                  </w:r>
                </w:p>
                <w:p w14:paraId="28A7DEF9" w14:textId="25A18B1E" w:rsidR="00E706C0" w:rsidRPr="00566FE8" w:rsidRDefault="00E706C0" w:rsidP="00E706C0">
                  <w:pPr>
                    <w:pStyle w:val="ListParagraph"/>
                    <w:ind w:left="0"/>
                    <w:jc w:val="center"/>
                    <w:rPr>
                      <w:lang w:val="id-ID"/>
                    </w:rPr>
                  </w:pPr>
                  <w:r>
                    <w:rPr>
                      <w:lang w:val="id-ID"/>
                    </w:rPr>
                    <w:t>Time</w:t>
                  </w:r>
                </w:p>
              </w:tc>
              <w:tc>
                <w:tcPr>
                  <w:tcW w:w="858" w:type="dxa"/>
                </w:tcPr>
                <w:p w14:paraId="02C85B37" w14:textId="77777777" w:rsidR="00E706C0" w:rsidRDefault="00E706C0" w:rsidP="00E706C0">
                  <w:pPr>
                    <w:pStyle w:val="ListParagraph"/>
                    <w:ind w:left="0"/>
                    <w:jc w:val="center"/>
                    <w:rPr>
                      <w:lang w:val="id-ID"/>
                    </w:rPr>
                  </w:pPr>
                  <w:r>
                    <w:rPr>
                      <w:lang w:val="id-ID"/>
                    </w:rPr>
                    <w:t>Trial 4</w:t>
                  </w:r>
                </w:p>
                <w:p w14:paraId="4B21C6C8" w14:textId="5B5FF5E4" w:rsidR="00E706C0" w:rsidRPr="00566FE8" w:rsidRDefault="00E706C0" w:rsidP="00E706C0">
                  <w:pPr>
                    <w:pStyle w:val="ListParagraph"/>
                    <w:ind w:left="0"/>
                    <w:jc w:val="center"/>
                    <w:rPr>
                      <w:lang w:val="id-ID"/>
                    </w:rPr>
                  </w:pPr>
                  <w:r>
                    <w:rPr>
                      <w:lang w:val="id-ID"/>
                    </w:rPr>
                    <w:t>Time</w:t>
                  </w:r>
                </w:p>
              </w:tc>
              <w:tc>
                <w:tcPr>
                  <w:tcW w:w="858" w:type="dxa"/>
                </w:tcPr>
                <w:p w14:paraId="580E0E28" w14:textId="77777777" w:rsidR="00E706C0" w:rsidRDefault="00E706C0" w:rsidP="00E706C0">
                  <w:pPr>
                    <w:pStyle w:val="ListParagraph"/>
                    <w:ind w:left="0"/>
                    <w:jc w:val="center"/>
                    <w:rPr>
                      <w:lang w:val="id-ID"/>
                    </w:rPr>
                  </w:pPr>
                  <w:r>
                    <w:rPr>
                      <w:lang w:val="id-ID"/>
                    </w:rPr>
                    <w:t>Trial 5</w:t>
                  </w:r>
                </w:p>
                <w:p w14:paraId="69D3B5B4" w14:textId="2E41F198" w:rsidR="00E706C0" w:rsidRPr="00566FE8" w:rsidRDefault="00E706C0" w:rsidP="00E706C0">
                  <w:pPr>
                    <w:pStyle w:val="ListParagraph"/>
                    <w:ind w:left="0"/>
                    <w:jc w:val="center"/>
                    <w:rPr>
                      <w:lang w:val="id-ID"/>
                    </w:rPr>
                  </w:pPr>
                  <w:r>
                    <w:rPr>
                      <w:lang w:val="id-ID"/>
                    </w:rPr>
                    <w:t>Time</w:t>
                  </w:r>
                </w:p>
              </w:tc>
            </w:tr>
            <w:tr w:rsidR="00E706C0" w14:paraId="4FF57662" w14:textId="77777777" w:rsidTr="00E706C0">
              <w:trPr>
                <w:trHeight w:val="269"/>
              </w:trPr>
              <w:tc>
                <w:tcPr>
                  <w:tcW w:w="540" w:type="dxa"/>
                </w:tcPr>
                <w:p w14:paraId="5459E355" w14:textId="77777777" w:rsidR="00E706C0" w:rsidRDefault="00E706C0" w:rsidP="00E706C0">
                  <w:pPr>
                    <w:pStyle w:val="ListParagraph"/>
                    <w:ind w:left="0"/>
                    <w:rPr>
                      <w:lang w:val="id-ID"/>
                    </w:rPr>
                  </w:pPr>
                  <w:r>
                    <w:rPr>
                      <w:lang w:val="id-ID"/>
                    </w:rPr>
                    <w:t>1</w:t>
                  </w:r>
                </w:p>
              </w:tc>
              <w:tc>
                <w:tcPr>
                  <w:tcW w:w="1260" w:type="dxa"/>
                </w:tcPr>
                <w:p w14:paraId="177318F6" w14:textId="1F64C9B6" w:rsidR="00E706C0" w:rsidRDefault="00E706C0" w:rsidP="00E706C0">
                  <w:pPr>
                    <w:pStyle w:val="ListParagraph"/>
                    <w:ind w:left="0"/>
                    <w:rPr>
                      <w:lang w:val="id-ID"/>
                    </w:rPr>
                  </w:pPr>
                  <w:r>
                    <w:rPr>
                      <w:lang w:val="id-ID"/>
                    </w:rPr>
                    <w:t>Checkout</w:t>
                  </w:r>
                </w:p>
              </w:tc>
              <w:tc>
                <w:tcPr>
                  <w:tcW w:w="868" w:type="dxa"/>
                </w:tcPr>
                <w:p w14:paraId="35914A1E" w14:textId="7DCF1858" w:rsidR="00E706C0" w:rsidRPr="00AF6C21" w:rsidRDefault="00E4187D" w:rsidP="00E706C0">
                  <w:pPr>
                    <w:pStyle w:val="ListParagraph"/>
                    <w:ind w:left="0"/>
                    <w:jc w:val="center"/>
                  </w:pPr>
                  <w:r w:rsidRPr="00E4187D">
                    <w:rPr>
                      <w:lang w:val="id-ID"/>
                    </w:rPr>
                    <w:t>25,9</w:t>
                  </w:r>
                  <w:r w:rsidR="00AF6C21">
                    <w:t xml:space="preserve"> detik</w:t>
                  </w:r>
                </w:p>
              </w:tc>
              <w:tc>
                <w:tcPr>
                  <w:tcW w:w="858" w:type="dxa"/>
                </w:tcPr>
                <w:p w14:paraId="21D535F2" w14:textId="07F977DF" w:rsidR="00E706C0" w:rsidRPr="00AF6C21" w:rsidRDefault="00E4187D" w:rsidP="00E706C0">
                  <w:pPr>
                    <w:pStyle w:val="ListParagraph"/>
                    <w:ind w:left="0"/>
                    <w:jc w:val="center"/>
                  </w:pPr>
                  <w:r w:rsidRPr="00E4187D">
                    <w:rPr>
                      <w:lang w:val="id-ID"/>
                    </w:rPr>
                    <w:t>20,9</w:t>
                  </w:r>
                  <w:r w:rsidR="00AF6C21">
                    <w:t xml:space="preserve"> detik</w:t>
                  </w:r>
                </w:p>
              </w:tc>
              <w:tc>
                <w:tcPr>
                  <w:tcW w:w="858" w:type="dxa"/>
                </w:tcPr>
                <w:p w14:paraId="0B833E9D" w14:textId="49B1C877" w:rsidR="00E706C0" w:rsidRPr="00AF6C21" w:rsidRDefault="00E4187D" w:rsidP="00E706C0">
                  <w:pPr>
                    <w:pStyle w:val="ListParagraph"/>
                    <w:ind w:left="0"/>
                    <w:jc w:val="center"/>
                  </w:pPr>
                  <w:r w:rsidRPr="00E4187D">
                    <w:rPr>
                      <w:lang w:val="id-ID"/>
                    </w:rPr>
                    <w:t>17,7</w:t>
                  </w:r>
                  <w:r w:rsidR="00AF6C21">
                    <w:t xml:space="preserve"> detik</w:t>
                  </w:r>
                </w:p>
              </w:tc>
              <w:tc>
                <w:tcPr>
                  <w:tcW w:w="858" w:type="dxa"/>
                </w:tcPr>
                <w:p w14:paraId="4505BB44" w14:textId="6AC09729" w:rsidR="00E706C0" w:rsidRPr="00AF6C21" w:rsidRDefault="00EB1436" w:rsidP="00E706C0">
                  <w:pPr>
                    <w:pStyle w:val="ListParagraph"/>
                    <w:ind w:left="0"/>
                    <w:jc w:val="center"/>
                  </w:pPr>
                  <w:r>
                    <w:rPr>
                      <w:lang w:val="id-ID"/>
                    </w:rPr>
                    <w:t>1</w:t>
                  </w:r>
                  <w:r w:rsidR="00E4187D" w:rsidRPr="00E4187D">
                    <w:rPr>
                      <w:lang w:val="id-ID"/>
                    </w:rPr>
                    <w:t>4,2</w:t>
                  </w:r>
                  <w:r w:rsidR="00AF6C21">
                    <w:t xml:space="preserve"> detik</w:t>
                  </w:r>
                </w:p>
              </w:tc>
              <w:tc>
                <w:tcPr>
                  <w:tcW w:w="858" w:type="dxa"/>
                </w:tcPr>
                <w:p w14:paraId="07EDFC51" w14:textId="0A98B0D6" w:rsidR="00E706C0" w:rsidRPr="00AF6C21" w:rsidRDefault="00E4187D" w:rsidP="00E706C0">
                  <w:pPr>
                    <w:pStyle w:val="ListParagraph"/>
                    <w:ind w:left="0"/>
                    <w:jc w:val="center"/>
                  </w:pPr>
                  <w:r w:rsidRPr="00E4187D">
                    <w:rPr>
                      <w:lang w:val="id-ID"/>
                    </w:rPr>
                    <w:t>13,5</w:t>
                  </w:r>
                  <w:r w:rsidR="00AF6C21">
                    <w:t xml:space="preserve"> detik</w:t>
                  </w:r>
                </w:p>
              </w:tc>
            </w:tr>
          </w:tbl>
          <w:p w14:paraId="6F350022" w14:textId="77777777" w:rsidR="00541244" w:rsidRDefault="00541244" w:rsidP="00541244">
            <w:pPr>
              <w:pStyle w:val="ListParagraph"/>
            </w:pPr>
          </w:p>
          <w:p w14:paraId="772F05B5" w14:textId="30778219" w:rsidR="00E706C0" w:rsidRPr="00E4187D" w:rsidRDefault="00E4187D" w:rsidP="00CE6DDB">
            <w:pPr>
              <w:pStyle w:val="ListParagraph"/>
            </w:pPr>
            <w:r>
              <w:t>Dany</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E706C0" w:rsidRPr="00566FE8" w14:paraId="74922700" w14:textId="77777777" w:rsidTr="00207D1B">
              <w:trPr>
                <w:trHeight w:val="269"/>
              </w:trPr>
              <w:tc>
                <w:tcPr>
                  <w:tcW w:w="540" w:type="dxa"/>
                </w:tcPr>
                <w:p w14:paraId="61FAEBDC" w14:textId="77777777" w:rsidR="00E706C0" w:rsidRPr="00566FE8" w:rsidRDefault="00E706C0" w:rsidP="00E706C0">
                  <w:pPr>
                    <w:pStyle w:val="ListParagraph"/>
                    <w:ind w:left="0"/>
                    <w:jc w:val="center"/>
                    <w:rPr>
                      <w:lang w:val="id-ID"/>
                    </w:rPr>
                  </w:pPr>
                  <w:r>
                    <w:rPr>
                      <w:lang w:val="id-ID"/>
                    </w:rPr>
                    <w:t>No</w:t>
                  </w:r>
                </w:p>
              </w:tc>
              <w:tc>
                <w:tcPr>
                  <w:tcW w:w="1260" w:type="dxa"/>
                </w:tcPr>
                <w:p w14:paraId="7237418B" w14:textId="77777777" w:rsidR="00E706C0" w:rsidRPr="00566FE8" w:rsidRDefault="00E706C0" w:rsidP="00E706C0">
                  <w:pPr>
                    <w:pStyle w:val="ListParagraph"/>
                    <w:ind w:left="0"/>
                    <w:jc w:val="center"/>
                    <w:rPr>
                      <w:lang w:val="id-ID"/>
                    </w:rPr>
                  </w:pPr>
                  <w:r>
                    <w:rPr>
                      <w:lang w:val="id-ID"/>
                    </w:rPr>
                    <w:t>Task</w:t>
                  </w:r>
                </w:p>
              </w:tc>
              <w:tc>
                <w:tcPr>
                  <w:tcW w:w="868" w:type="dxa"/>
                </w:tcPr>
                <w:p w14:paraId="4CDA5D8B" w14:textId="77777777" w:rsidR="00E706C0" w:rsidRPr="00566FE8" w:rsidRDefault="00E706C0" w:rsidP="00E706C0">
                  <w:pPr>
                    <w:pStyle w:val="ListParagraph"/>
                    <w:ind w:left="0"/>
                    <w:jc w:val="center"/>
                    <w:rPr>
                      <w:lang w:val="id-ID"/>
                    </w:rPr>
                  </w:pPr>
                  <w:r>
                    <w:rPr>
                      <w:lang w:val="id-ID"/>
                    </w:rPr>
                    <w:t>Tria 1 Time</w:t>
                  </w:r>
                </w:p>
              </w:tc>
              <w:tc>
                <w:tcPr>
                  <w:tcW w:w="858" w:type="dxa"/>
                </w:tcPr>
                <w:p w14:paraId="704374A3" w14:textId="77777777" w:rsidR="00E706C0" w:rsidRDefault="00E706C0" w:rsidP="00E706C0">
                  <w:pPr>
                    <w:pStyle w:val="ListParagraph"/>
                    <w:ind w:left="0"/>
                    <w:jc w:val="center"/>
                    <w:rPr>
                      <w:lang w:val="id-ID"/>
                    </w:rPr>
                  </w:pPr>
                  <w:r>
                    <w:rPr>
                      <w:lang w:val="id-ID"/>
                    </w:rPr>
                    <w:t>Trial 2</w:t>
                  </w:r>
                </w:p>
                <w:p w14:paraId="66DE7491" w14:textId="77777777" w:rsidR="00E706C0" w:rsidRPr="00566FE8" w:rsidRDefault="00E706C0" w:rsidP="00E706C0">
                  <w:pPr>
                    <w:pStyle w:val="ListParagraph"/>
                    <w:ind w:left="0"/>
                    <w:jc w:val="center"/>
                    <w:rPr>
                      <w:lang w:val="id-ID"/>
                    </w:rPr>
                  </w:pPr>
                  <w:r>
                    <w:rPr>
                      <w:lang w:val="id-ID"/>
                    </w:rPr>
                    <w:t>Time</w:t>
                  </w:r>
                </w:p>
              </w:tc>
              <w:tc>
                <w:tcPr>
                  <w:tcW w:w="858" w:type="dxa"/>
                </w:tcPr>
                <w:p w14:paraId="7F2AD97B" w14:textId="77777777" w:rsidR="00E706C0" w:rsidRDefault="00E706C0" w:rsidP="00E706C0">
                  <w:pPr>
                    <w:pStyle w:val="ListParagraph"/>
                    <w:ind w:left="0"/>
                    <w:jc w:val="center"/>
                    <w:rPr>
                      <w:lang w:val="id-ID"/>
                    </w:rPr>
                  </w:pPr>
                  <w:r>
                    <w:rPr>
                      <w:lang w:val="id-ID"/>
                    </w:rPr>
                    <w:t>Trial 3</w:t>
                  </w:r>
                </w:p>
                <w:p w14:paraId="29E638B9" w14:textId="77777777" w:rsidR="00E706C0" w:rsidRPr="00566FE8" w:rsidRDefault="00E706C0" w:rsidP="00E706C0">
                  <w:pPr>
                    <w:pStyle w:val="ListParagraph"/>
                    <w:ind w:left="0"/>
                    <w:jc w:val="center"/>
                    <w:rPr>
                      <w:lang w:val="id-ID"/>
                    </w:rPr>
                  </w:pPr>
                  <w:r>
                    <w:rPr>
                      <w:lang w:val="id-ID"/>
                    </w:rPr>
                    <w:t>Time</w:t>
                  </w:r>
                </w:p>
              </w:tc>
              <w:tc>
                <w:tcPr>
                  <w:tcW w:w="858" w:type="dxa"/>
                </w:tcPr>
                <w:p w14:paraId="001AE08F" w14:textId="77777777" w:rsidR="00E706C0" w:rsidRDefault="00E706C0" w:rsidP="00E706C0">
                  <w:pPr>
                    <w:pStyle w:val="ListParagraph"/>
                    <w:ind w:left="0"/>
                    <w:jc w:val="center"/>
                    <w:rPr>
                      <w:lang w:val="id-ID"/>
                    </w:rPr>
                  </w:pPr>
                  <w:r>
                    <w:rPr>
                      <w:lang w:val="id-ID"/>
                    </w:rPr>
                    <w:t>Trial 4</w:t>
                  </w:r>
                </w:p>
                <w:p w14:paraId="22258F24" w14:textId="77777777" w:rsidR="00E706C0" w:rsidRPr="00566FE8" w:rsidRDefault="00E706C0" w:rsidP="00E706C0">
                  <w:pPr>
                    <w:pStyle w:val="ListParagraph"/>
                    <w:ind w:left="0"/>
                    <w:jc w:val="center"/>
                    <w:rPr>
                      <w:lang w:val="id-ID"/>
                    </w:rPr>
                  </w:pPr>
                  <w:r>
                    <w:rPr>
                      <w:lang w:val="id-ID"/>
                    </w:rPr>
                    <w:t>Time</w:t>
                  </w:r>
                </w:p>
              </w:tc>
              <w:tc>
                <w:tcPr>
                  <w:tcW w:w="858" w:type="dxa"/>
                </w:tcPr>
                <w:p w14:paraId="15F10C9B" w14:textId="77777777" w:rsidR="00E706C0" w:rsidRDefault="00E706C0" w:rsidP="00E706C0">
                  <w:pPr>
                    <w:pStyle w:val="ListParagraph"/>
                    <w:ind w:left="0"/>
                    <w:jc w:val="center"/>
                    <w:rPr>
                      <w:lang w:val="id-ID"/>
                    </w:rPr>
                  </w:pPr>
                  <w:r>
                    <w:rPr>
                      <w:lang w:val="id-ID"/>
                    </w:rPr>
                    <w:t>Trial 5</w:t>
                  </w:r>
                </w:p>
                <w:p w14:paraId="5B7D64D5" w14:textId="77777777" w:rsidR="00E706C0" w:rsidRPr="00566FE8" w:rsidRDefault="00E706C0" w:rsidP="00E706C0">
                  <w:pPr>
                    <w:pStyle w:val="ListParagraph"/>
                    <w:ind w:left="0"/>
                    <w:jc w:val="center"/>
                    <w:rPr>
                      <w:lang w:val="id-ID"/>
                    </w:rPr>
                  </w:pPr>
                  <w:r>
                    <w:rPr>
                      <w:lang w:val="id-ID"/>
                    </w:rPr>
                    <w:t>Time</w:t>
                  </w:r>
                </w:p>
              </w:tc>
            </w:tr>
            <w:tr w:rsidR="00E706C0" w14:paraId="089D6BA1" w14:textId="77777777" w:rsidTr="00207D1B">
              <w:trPr>
                <w:trHeight w:val="269"/>
              </w:trPr>
              <w:tc>
                <w:tcPr>
                  <w:tcW w:w="540" w:type="dxa"/>
                </w:tcPr>
                <w:p w14:paraId="25EF3339" w14:textId="77777777" w:rsidR="00E706C0" w:rsidRDefault="00E706C0" w:rsidP="00E706C0">
                  <w:pPr>
                    <w:pStyle w:val="ListParagraph"/>
                    <w:ind w:left="0"/>
                    <w:rPr>
                      <w:lang w:val="id-ID"/>
                    </w:rPr>
                  </w:pPr>
                  <w:r>
                    <w:rPr>
                      <w:lang w:val="id-ID"/>
                    </w:rPr>
                    <w:t>1</w:t>
                  </w:r>
                </w:p>
              </w:tc>
              <w:tc>
                <w:tcPr>
                  <w:tcW w:w="1260" w:type="dxa"/>
                </w:tcPr>
                <w:p w14:paraId="648CCDDF" w14:textId="77777777" w:rsidR="00E706C0" w:rsidRDefault="00E706C0" w:rsidP="00E706C0">
                  <w:pPr>
                    <w:pStyle w:val="ListParagraph"/>
                    <w:ind w:left="0"/>
                    <w:rPr>
                      <w:lang w:val="id-ID"/>
                    </w:rPr>
                  </w:pPr>
                  <w:r>
                    <w:rPr>
                      <w:lang w:val="id-ID"/>
                    </w:rPr>
                    <w:t>Checkout</w:t>
                  </w:r>
                </w:p>
              </w:tc>
              <w:tc>
                <w:tcPr>
                  <w:tcW w:w="868" w:type="dxa"/>
                </w:tcPr>
                <w:p w14:paraId="08C2DEBF" w14:textId="740902A9" w:rsidR="00E706C0" w:rsidRPr="004B5B62" w:rsidRDefault="004B5B62" w:rsidP="00E706C0">
                  <w:pPr>
                    <w:pStyle w:val="ListParagraph"/>
                    <w:ind w:left="0"/>
                    <w:jc w:val="center"/>
                  </w:pPr>
                  <w:r>
                    <w:t>263 detik</w:t>
                  </w:r>
                </w:p>
              </w:tc>
              <w:tc>
                <w:tcPr>
                  <w:tcW w:w="858" w:type="dxa"/>
                </w:tcPr>
                <w:p w14:paraId="36E80D18" w14:textId="5BE13E5B" w:rsidR="00E706C0" w:rsidRPr="004B5B62" w:rsidRDefault="004B5B62" w:rsidP="00E706C0">
                  <w:pPr>
                    <w:pStyle w:val="ListParagraph"/>
                    <w:ind w:left="0"/>
                    <w:jc w:val="center"/>
                  </w:pPr>
                  <w:r>
                    <w:t>79 detik</w:t>
                  </w:r>
                </w:p>
              </w:tc>
              <w:tc>
                <w:tcPr>
                  <w:tcW w:w="858" w:type="dxa"/>
                </w:tcPr>
                <w:p w14:paraId="7F4B2509" w14:textId="6F06D247" w:rsidR="00E706C0" w:rsidRPr="004B5B62" w:rsidRDefault="004B5B62" w:rsidP="00E706C0">
                  <w:pPr>
                    <w:pStyle w:val="ListParagraph"/>
                    <w:ind w:left="0"/>
                    <w:jc w:val="center"/>
                  </w:pPr>
                  <w:r>
                    <w:t>67 detik</w:t>
                  </w:r>
                </w:p>
              </w:tc>
              <w:tc>
                <w:tcPr>
                  <w:tcW w:w="858" w:type="dxa"/>
                </w:tcPr>
                <w:p w14:paraId="00D8C9E0" w14:textId="2EE2D443" w:rsidR="00E706C0" w:rsidRPr="009457A8" w:rsidRDefault="004B5B62" w:rsidP="00E706C0">
                  <w:pPr>
                    <w:pStyle w:val="ListParagraph"/>
                    <w:ind w:left="0"/>
                    <w:jc w:val="center"/>
                  </w:pPr>
                  <w:r>
                    <w:t>63 detik</w:t>
                  </w:r>
                </w:p>
              </w:tc>
              <w:tc>
                <w:tcPr>
                  <w:tcW w:w="858" w:type="dxa"/>
                </w:tcPr>
                <w:p w14:paraId="17C556BE" w14:textId="31426B80" w:rsidR="00E706C0" w:rsidRPr="007171B9" w:rsidRDefault="004B5B62" w:rsidP="00E706C0">
                  <w:pPr>
                    <w:pStyle w:val="ListParagraph"/>
                    <w:ind w:left="0"/>
                    <w:jc w:val="center"/>
                  </w:pPr>
                  <w:r>
                    <w:t>64 detik</w:t>
                  </w:r>
                </w:p>
              </w:tc>
            </w:tr>
          </w:tbl>
          <w:p w14:paraId="0F219119" w14:textId="77777777" w:rsidR="00541244" w:rsidRDefault="00541244" w:rsidP="00541244">
            <w:pPr>
              <w:pStyle w:val="ListParagraph"/>
            </w:pPr>
          </w:p>
          <w:p w14:paraId="2C6076E5" w14:textId="4314BAAE" w:rsidR="00E706C0" w:rsidRPr="00B61F04" w:rsidRDefault="00E4187D" w:rsidP="00CE6DDB">
            <w:pPr>
              <w:pStyle w:val="ListParagraph"/>
            </w:pPr>
            <w:r>
              <w:t>Feisal</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E706C0" w:rsidRPr="00566FE8" w14:paraId="268FB13D" w14:textId="77777777" w:rsidTr="00207D1B">
              <w:trPr>
                <w:trHeight w:val="269"/>
              </w:trPr>
              <w:tc>
                <w:tcPr>
                  <w:tcW w:w="540" w:type="dxa"/>
                </w:tcPr>
                <w:p w14:paraId="0BBE0C2E" w14:textId="77777777" w:rsidR="00E706C0" w:rsidRPr="00566FE8" w:rsidRDefault="00E706C0" w:rsidP="00E706C0">
                  <w:pPr>
                    <w:pStyle w:val="ListParagraph"/>
                    <w:ind w:left="0"/>
                    <w:jc w:val="center"/>
                    <w:rPr>
                      <w:lang w:val="id-ID"/>
                    </w:rPr>
                  </w:pPr>
                  <w:r>
                    <w:rPr>
                      <w:lang w:val="id-ID"/>
                    </w:rPr>
                    <w:t>No</w:t>
                  </w:r>
                </w:p>
              </w:tc>
              <w:tc>
                <w:tcPr>
                  <w:tcW w:w="1260" w:type="dxa"/>
                </w:tcPr>
                <w:p w14:paraId="14E60426" w14:textId="77777777" w:rsidR="00E706C0" w:rsidRPr="00566FE8" w:rsidRDefault="00E706C0" w:rsidP="00E706C0">
                  <w:pPr>
                    <w:pStyle w:val="ListParagraph"/>
                    <w:ind w:left="0"/>
                    <w:jc w:val="center"/>
                    <w:rPr>
                      <w:lang w:val="id-ID"/>
                    </w:rPr>
                  </w:pPr>
                  <w:r>
                    <w:rPr>
                      <w:lang w:val="id-ID"/>
                    </w:rPr>
                    <w:t>Task</w:t>
                  </w:r>
                </w:p>
              </w:tc>
              <w:tc>
                <w:tcPr>
                  <w:tcW w:w="868" w:type="dxa"/>
                </w:tcPr>
                <w:p w14:paraId="5739EB90" w14:textId="77777777" w:rsidR="00E706C0" w:rsidRPr="00566FE8" w:rsidRDefault="00E706C0" w:rsidP="00E706C0">
                  <w:pPr>
                    <w:pStyle w:val="ListParagraph"/>
                    <w:ind w:left="0"/>
                    <w:jc w:val="center"/>
                    <w:rPr>
                      <w:lang w:val="id-ID"/>
                    </w:rPr>
                  </w:pPr>
                  <w:r>
                    <w:rPr>
                      <w:lang w:val="id-ID"/>
                    </w:rPr>
                    <w:t>Tria 1 Time</w:t>
                  </w:r>
                </w:p>
              </w:tc>
              <w:tc>
                <w:tcPr>
                  <w:tcW w:w="858" w:type="dxa"/>
                </w:tcPr>
                <w:p w14:paraId="640ED145" w14:textId="77777777" w:rsidR="00E706C0" w:rsidRDefault="00E706C0" w:rsidP="00E706C0">
                  <w:pPr>
                    <w:pStyle w:val="ListParagraph"/>
                    <w:ind w:left="0"/>
                    <w:jc w:val="center"/>
                    <w:rPr>
                      <w:lang w:val="id-ID"/>
                    </w:rPr>
                  </w:pPr>
                  <w:r>
                    <w:rPr>
                      <w:lang w:val="id-ID"/>
                    </w:rPr>
                    <w:t>Trial 2</w:t>
                  </w:r>
                </w:p>
                <w:p w14:paraId="277F3BBB" w14:textId="77777777" w:rsidR="00E706C0" w:rsidRPr="00566FE8" w:rsidRDefault="00E706C0" w:rsidP="00E706C0">
                  <w:pPr>
                    <w:pStyle w:val="ListParagraph"/>
                    <w:ind w:left="0"/>
                    <w:jc w:val="center"/>
                    <w:rPr>
                      <w:lang w:val="id-ID"/>
                    </w:rPr>
                  </w:pPr>
                  <w:r>
                    <w:rPr>
                      <w:lang w:val="id-ID"/>
                    </w:rPr>
                    <w:t>Time</w:t>
                  </w:r>
                </w:p>
              </w:tc>
              <w:tc>
                <w:tcPr>
                  <w:tcW w:w="858" w:type="dxa"/>
                </w:tcPr>
                <w:p w14:paraId="57232B7B" w14:textId="77777777" w:rsidR="00E706C0" w:rsidRDefault="00E706C0" w:rsidP="00E706C0">
                  <w:pPr>
                    <w:pStyle w:val="ListParagraph"/>
                    <w:ind w:left="0"/>
                    <w:jc w:val="center"/>
                    <w:rPr>
                      <w:lang w:val="id-ID"/>
                    </w:rPr>
                  </w:pPr>
                  <w:r>
                    <w:rPr>
                      <w:lang w:val="id-ID"/>
                    </w:rPr>
                    <w:t>Trial 3</w:t>
                  </w:r>
                </w:p>
                <w:p w14:paraId="7B47F083" w14:textId="77777777" w:rsidR="00E706C0" w:rsidRPr="00566FE8" w:rsidRDefault="00E706C0" w:rsidP="00E706C0">
                  <w:pPr>
                    <w:pStyle w:val="ListParagraph"/>
                    <w:ind w:left="0"/>
                    <w:jc w:val="center"/>
                    <w:rPr>
                      <w:lang w:val="id-ID"/>
                    </w:rPr>
                  </w:pPr>
                  <w:r>
                    <w:rPr>
                      <w:lang w:val="id-ID"/>
                    </w:rPr>
                    <w:t>Time</w:t>
                  </w:r>
                </w:p>
              </w:tc>
              <w:tc>
                <w:tcPr>
                  <w:tcW w:w="858" w:type="dxa"/>
                </w:tcPr>
                <w:p w14:paraId="11E2C1D6" w14:textId="77777777" w:rsidR="00E706C0" w:rsidRDefault="00E706C0" w:rsidP="00E706C0">
                  <w:pPr>
                    <w:pStyle w:val="ListParagraph"/>
                    <w:ind w:left="0"/>
                    <w:jc w:val="center"/>
                    <w:rPr>
                      <w:lang w:val="id-ID"/>
                    </w:rPr>
                  </w:pPr>
                  <w:r>
                    <w:rPr>
                      <w:lang w:val="id-ID"/>
                    </w:rPr>
                    <w:t>Trial 4</w:t>
                  </w:r>
                </w:p>
                <w:p w14:paraId="4332E61D" w14:textId="77777777" w:rsidR="00E706C0" w:rsidRPr="00566FE8" w:rsidRDefault="00E706C0" w:rsidP="00E706C0">
                  <w:pPr>
                    <w:pStyle w:val="ListParagraph"/>
                    <w:ind w:left="0"/>
                    <w:jc w:val="center"/>
                    <w:rPr>
                      <w:lang w:val="id-ID"/>
                    </w:rPr>
                  </w:pPr>
                  <w:r>
                    <w:rPr>
                      <w:lang w:val="id-ID"/>
                    </w:rPr>
                    <w:t>Time</w:t>
                  </w:r>
                </w:p>
              </w:tc>
              <w:tc>
                <w:tcPr>
                  <w:tcW w:w="858" w:type="dxa"/>
                </w:tcPr>
                <w:p w14:paraId="12B2C94B" w14:textId="77777777" w:rsidR="00E706C0" w:rsidRDefault="00E706C0" w:rsidP="00E706C0">
                  <w:pPr>
                    <w:pStyle w:val="ListParagraph"/>
                    <w:ind w:left="0"/>
                    <w:jc w:val="center"/>
                    <w:rPr>
                      <w:lang w:val="id-ID"/>
                    </w:rPr>
                  </w:pPr>
                  <w:r>
                    <w:rPr>
                      <w:lang w:val="id-ID"/>
                    </w:rPr>
                    <w:t>Trial 5</w:t>
                  </w:r>
                </w:p>
                <w:p w14:paraId="6FE10528" w14:textId="77777777" w:rsidR="00E706C0" w:rsidRPr="00566FE8" w:rsidRDefault="00E706C0" w:rsidP="00E706C0">
                  <w:pPr>
                    <w:pStyle w:val="ListParagraph"/>
                    <w:ind w:left="0"/>
                    <w:jc w:val="center"/>
                    <w:rPr>
                      <w:lang w:val="id-ID"/>
                    </w:rPr>
                  </w:pPr>
                  <w:r>
                    <w:rPr>
                      <w:lang w:val="id-ID"/>
                    </w:rPr>
                    <w:t>Time</w:t>
                  </w:r>
                </w:p>
              </w:tc>
            </w:tr>
            <w:tr w:rsidR="00E706C0" w14:paraId="573A37C1" w14:textId="77777777" w:rsidTr="00207D1B">
              <w:trPr>
                <w:trHeight w:val="269"/>
              </w:trPr>
              <w:tc>
                <w:tcPr>
                  <w:tcW w:w="540" w:type="dxa"/>
                </w:tcPr>
                <w:p w14:paraId="718F459A" w14:textId="77777777" w:rsidR="00E706C0" w:rsidRDefault="00E706C0" w:rsidP="00E706C0">
                  <w:pPr>
                    <w:pStyle w:val="ListParagraph"/>
                    <w:ind w:left="0"/>
                    <w:rPr>
                      <w:lang w:val="id-ID"/>
                    </w:rPr>
                  </w:pPr>
                  <w:r>
                    <w:rPr>
                      <w:lang w:val="id-ID"/>
                    </w:rPr>
                    <w:t>1</w:t>
                  </w:r>
                </w:p>
              </w:tc>
              <w:tc>
                <w:tcPr>
                  <w:tcW w:w="1260" w:type="dxa"/>
                </w:tcPr>
                <w:p w14:paraId="206E19FC" w14:textId="77777777" w:rsidR="00E706C0" w:rsidRDefault="00E706C0" w:rsidP="00E706C0">
                  <w:pPr>
                    <w:pStyle w:val="ListParagraph"/>
                    <w:ind w:left="0"/>
                    <w:rPr>
                      <w:lang w:val="id-ID"/>
                    </w:rPr>
                  </w:pPr>
                  <w:r>
                    <w:rPr>
                      <w:lang w:val="id-ID"/>
                    </w:rPr>
                    <w:t>Checkout</w:t>
                  </w:r>
                </w:p>
              </w:tc>
              <w:tc>
                <w:tcPr>
                  <w:tcW w:w="868" w:type="dxa"/>
                </w:tcPr>
                <w:p w14:paraId="3AE7A7E6" w14:textId="07C07A57" w:rsidR="00722D56" w:rsidRPr="00722D56" w:rsidRDefault="006071F5" w:rsidP="00722D56">
                  <w:pPr>
                    <w:pStyle w:val="ListParagraph"/>
                    <w:ind w:left="0"/>
                    <w:jc w:val="center"/>
                  </w:pPr>
                  <w:r>
                    <w:t>55 detik</w:t>
                  </w:r>
                </w:p>
              </w:tc>
              <w:tc>
                <w:tcPr>
                  <w:tcW w:w="858" w:type="dxa"/>
                </w:tcPr>
                <w:p w14:paraId="6420E3BE" w14:textId="45F25234" w:rsidR="00E706C0" w:rsidRPr="009C6F9E" w:rsidRDefault="006071F5" w:rsidP="00E706C0">
                  <w:pPr>
                    <w:pStyle w:val="ListParagraph"/>
                    <w:ind w:left="0"/>
                    <w:jc w:val="center"/>
                  </w:pPr>
                  <w:r>
                    <w:t>46 detik</w:t>
                  </w:r>
                </w:p>
              </w:tc>
              <w:tc>
                <w:tcPr>
                  <w:tcW w:w="858" w:type="dxa"/>
                </w:tcPr>
                <w:p w14:paraId="5CCDCAE9" w14:textId="130F33D7" w:rsidR="00E706C0" w:rsidRPr="00A50A18" w:rsidRDefault="006071F5" w:rsidP="00E706C0">
                  <w:pPr>
                    <w:pStyle w:val="ListParagraph"/>
                    <w:ind w:left="0"/>
                    <w:jc w:val="center"/>
                  </w:pPr>
                  <w:r>
                    <w:t>44 detik</w:t>
                  </w:r>
                </w:p>
              </w:tc>
              <w:tc>
                <w:tcPr>
                  <w:tcW w:w="858" w:type="dxa"/>
                </w:tcPr>
                <w:p w14:paraId="5DEE3325" w14:textId="64810C5C" w:rsidR="00E706C0" w:rsidRPr="009457A8" w:rsidRDefault="006071F5" w:rsidP="00E706C0">
                  <w:pPr>
                    <w:pStyle w:val="ListParagraph"/>
                    <w:ind w:left="0"/>
                    <w:jc w:val="center"/>
                  </w:pPr>
                  <w:r>
                    <w:t>47 detik</w:t>
                  </w:r>
                </w:p>
              </w:tc>
              <w:tc>
                <w:tcPr>
                  <w:tcW w:w="858" w:type="dxa"/>
                </w:tcPr>
                <w:p w14:paraId="162CFEDE" w14:textId="6C8E34A9" w:rsidR="00E706C0" w:rsidRPr="009C6F9E" w:rsidRDefault="006071F5" w:rsidP="00E706C0">
                  <w:pPr>
                    <w:pStyle w:val="ListParagraph"/>
                    <w:ind w:left="0"/>
                    <w:jc w:val="center"/>
                  </w:pPr>
                  <w:r>
                    <w:t>46 detik</w:t>
                  </w:r>
                </w:p>
              </w:tc>
            </w:tr>
          </w:tbl>
          <w:p w14:paraId="79AD1807" w14:textId="77777777" w:rsidR="00590B15" w:rsidRDefault="00590B15" w:rsidP="00CE6DDB"/>
          <w:p w14:paraId="66786475" w14:textId="75FB3C2E" w:rsidR="00E706C0" w:rsidRPr="00B61F04" w:rsidRDefault="00477046" w:rsidP="00122596">
            <w:r>
              <w:rPr>
                <w:lang w:val="id-ID"/>
              </w:rPr>
              <w:t xml:space="preserve">             </w:t>
            </w:r>
            <w:r w:rsidR="00E4187D" w:rsidRPr="00D13F4B">
              <w:t>Indiesch</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E706C0" w:rsidRPr="00566FE8" w14:paraId="6BD24175" w14:textId="77777777" w:rsidTr="00207D1B">
              <w:trPr>
                <w:trHeight w:val="269"/>
              </w:trPr>
              <w:tc>
                <w:tcPr>
                  <w:tcW w:w="540" w:type="dxa"/>
                </w:tcPr>
                <w:p w14:paraId="33B2C195" w14:textId="77777777" w:rsidR="00E706C0" w:rsidRPr="00566FE8" w:rsidRDefault="00E706C0" w:rsidP="00E706C0">
                  <w:pPr>
                    <w:pStyle w:val="ListParagraph"/>
                    <w:ind w:left="0"/>
                    <w:jc w:val="center"/>
                    <w:rPr>
                      <w:lang w:val="id-ID"/>
                    </w:rPr>
                  </w:pPr>
                  <w:r>
                    <w:rPr>
                      <w:lang w:val="id-ID"/>
                    </w:rPr>
                    <w:t>No</w:t>
                  </w:r>
                </w:p>
              </w:tc>
              <w:tc>
                <w:tcPr>
                  <w:tcW w:w="1260" w:type="dxa"/>
                </w:tcPr>
                <w:p w14:paraId="6BB94C3D" w14:textId="77777777" w:rsidR="00E706C0" w:rsidRPr="00566FE8" w:rsidRDefault="00E706C0" w:rsidP="00E706C0">
                  <w:pPr>
                    <w:pStyle w:val="ListParagraph"/>
                    <w:ind w:left="0"/>
                    <w:jc w:val="center"/>
                    <w:rPr>
                      <w:lang w:val="id-ID"/>
                    </w:rPr>
                  </w:pPr>
                  <w:r>
                    <w:rPr>
                      <w:lang w:val="id-ID"/>
                    </w:rPr>
                    <w:t>Task</w:t>
                  </w:r>
                </w:p>
              </w:tc>
              <w:tc>
                <w:tcPr>
                  <w:tcW w:w="868" w:type="dxa"/>
                </w:tcPr>
                <w:p w14:paraId="3EAEBB91" w14:textId="77777777" w:rsidR="00E706C0" w:rsidRPr="00566FE8" w:rsidRDefault="00E706C0" w:rsidP="00E706C0">
                  <w:pPr>
                    <w:pStyle w:val="ListParagraph"/>
                    <w:ind w:left="0"/>
                    <w:jc w:val="center"/>
                    <w:rPr>
                      <w:lang w:val="id-ID"/>
                    </w:rPr>
                  </w:pPr>
                  <w:r>
                    <w:rPr>
                      <w:lang w:val="id-ID"/>
                    </w:rPr>
                    <w:t>Tria 1 Time</w:t>
                  </w:r>
                </w:p>
              </w:tc>
              <w:tc>
                <w:tcPr>
                  <w:tcW w:w="858" w:type="dxa"/>
                </w:tcPr>
                <w:p w14:paraId="505E89CF" w14:textId="77777777" w:rsidR="00E706C0" w:rsidRDefault="00E706C0" w:rsidP="00E706C0">
                  <w:pPr>
                    <w:pStyle w:val="ListParagraph"/>
                    <w:ind w:left="0"/>
                    <w:jc w:val="center"/>
                    <w:rPr>
                      <w:lang w:val="id-ID"/>
                    </w:rPr>
                  </w:pPr>
                  <w:r>
                    <w:rPr>
                      <w:lang w:val="id-ID"/>
                    </w:rPr>
                    <w:t>Trial 2</w:t>
                  </w:r>
                </w:p>
                <w:p w14:paraId="55D9A5C3" w14:textId="77777777" w:rsidR="00E706C0" w:rsidRPr="00566FE8" w:rsidRDefault="00E706C0" w:rsidP="00E706C0">
                  <w:pPr>
                    <w:pStyle w:val="ListParagraph"/>
                    <w:ind w:left="0"/>
                    <w:jc w:val="center"/>
                    <w:rPr>
                      <w:lang w:val="id-ID"/>
                    </w:rPr>
                  </w:pPr>
                  <w:r>
                    <w:rPr>
                      <w:lang w:val="id-ID"/>
                    </w:rPr>
                    <w:t>Time</w:t>
                  </w:r>
                </w:p>
              </w:tc>
              <w:tc>
                <w:tcPr>
                  <w:tcW w:w="858" w:type="dxa"/>
                </w:tcPr>
                <w:p w14:paraId="19B90255" w14:textId="77777777" w:rsidR="00E706C0" w:rsidRDefault="00E706C0" w:rsidP="00E706C0">
                  <w:pPr>
                    <w:pStyle w:val="ListParagraph"/>
                    <w:ind w:left="0"/>
                    <w:jc w:val="center"/>
                    <w:rPr>
                      <w:lang w:val="id-ID"/>
                    </w:rPr>
                  </w:pPr>
                  <w:r>
                    <w:rPr>
                      <w:lang w:val="id-ID"/>
                    </w:rPr>
                    <w:t>Trial 3</w:t>
                  </w:r>
                </w:p>
                <w:p w14:paraId="699B3E35" w14:textId="77777777" w:rsidR="00E706C0" w:rsidRPr="00566FE8" w:rsidRDefault="00E706C0" w:rsidP="00E706C0">
                  <w:pPr>
                    <w:pStyle w:val="ListParagraph"/>
                    <w:ind w:left="0"/>
                    <w:jc w:val="center"/>
                    <w:rPr>
                      <w:lang w:val="id-ID"/>
                    </w:rPr>
                  </w:pPr>
                  <w:r>
                    <w:rPr>
                      <w:lang w:val="id-ID"/>
                    </w:rPr>
                    <w:t>Time</w:t>
                  </w:r>
                </w:p>
              </w:tc>
              <w:tc>
                <w:tcPr>
                  <w:tcW w:w="858" w:type="dxa"/>
                </w:tcPr>
                <w:p w14:paraId="03AE7477" w14:textId="77777777" w:rsidR="00E706C0" w:rsidRDefault="00E706C0" w:rsidP="00E706C0">
                  <w:pPr>
                    <w:pStyle w:val="ListParagraph"/>
                    <w:ind w:left="0"/>
                    <w:jc w:val="center"/>
                    <w:rPr>
                      <w:lang w:val="id-ID"/>
                    </w:rPr>
                  </w:pPr>
                  <w:r>
                    <w:rPr>
                      <w:lang w:val="id-ID"/>
                    </w:rPr>
                    <w:t>Trial 4</w:t>
                  </w:r>
                </w:p>
                <w:p w14:paraId="56B69A59" w14:textId="77777777" w:rsidR="00E706C0" w:rsidRPr="00566FE8" w:rsidRDefault="00E706C0" w:rsidP="00E706C0">
                  <w:pPr>
                    <w:pStyle w:val="ListParagraph"/>
                    <w:ind w:left="0"/>
                    <w:jc w:val="center"/>
                    <w:rPr>
                      <w:lang w:val="id-ID"/>
                    </w:rPr>
                  </w:pPr>
                  <w:r>
                    <w:rPr>
                      <w:lang w:val="id-ID"/>
                    </w:rPr>
                    <w:t>Time</w:t>
                  </w:r>
                </w:p>
              </w:tc>
              <w:tc>
                <w:tcPr>
                  <w:tcW w:w="858" w:type="dxa"/>
                </w:tcPr>
                <w:p w14:paraId="364C2D1D" w14:textId="77777777" w:rsidR="00E706C0" w:rsidRDefault="00E706C0" w:rsidP="00E706C0">
                  <w:pPr>
                    <w:pStyle w:val="ListParagraph"/>
                    <w:ind w:left="0"/>
                    <w:jc w:val="center"/>
                    <w:rPr>
                      <w:lang w:val="id-ID"/>
                    </w:rPr>
                  </w:pPr>
                  <w:r>
                    <w:rPr>
                      <w:lang w:val="id-ID"/>
                    </w:rPr>
                    <w:t>Trial 5</w:t>
                  </w:r>
                </w:p>
                <w:p w14:paraId="236B70C7" w14:textId="77777777" w:rsidR="00E706C0" w:rsidRPr="00566FE8" w:rsidRDefault="00E706C0" w:rsidP="00E706C0">
                  <w:pPr>
                    <w:pStyle w:val="ListParagraph"/>
                    <w:ind w:left="0"/>
                    <w:jc w:val="center"/>
                    <w:rPr>
                      <w:lang w:val="id-ID"/>
                    </w:rPr>
                  </w:pPr>
                  <w:r>
                    <w:rPr>
                      <w:lang w:val="id-ID"/>
                    </w:rPr>
                    <w:t>Time</w:t>
                  </w:r>
                </w:p>
              </w:tc>
            </w:tr>
            <w:tr w:rsidR="00E706C0" w14:paraId="3E459912" w14:textId="77777777" w:rsidTr="00207D1B">
              <w:trPr>
                <w:trHeight w:val="269"/>
              </w:trPr>
              <w:tc>
                <w:tcPr>
                  <w:tcW w:w="540" w:type="dxa"/>
                </w:tcPr>
                <w:p w14:paraId="7C26040F" w14:textId="77777777" w:rsidR="00E706C0" w:rsidRDefault="00E706C0" w:rsidP="00E706C0">
                  <w:pPr>
                    <w:pStyle w:val="ListParagraph"/>
                    <w:ind w:left="0"/>
                    <w:rPr>
                      <w:lang w:val="id-ID"/>
                    </w:rPr>
                  </w:pPr>
                  <w:r>
                    <w:rPr>
                      <w:lang w:val="id-ID"/>
                    </w:rPr>
                    <w:t>1</w:t>
                  </w:r>
                </w:p>
              </w:tc>
              <w:tc>
                <w:tcPr>
                  <w:tcW w:w="1260" w:type="dxa"/>
                </w:tcPr>
                <w:p w14:paraId="5976BCA4" w14:textId="77777777" w:rsidR="00E706C0" w:rsidRDefault="00E706C0" w:rsidP="00E706C0">
                  <w:pPr>
                    <w:pStyle w:val="ListParagraph"/>
                    <w:ind w:left="0"/>
                    <w:rPr>
                      <w:lang w:val="id-ID"/>
                    </w:rPr>
                  </w:pPr>
                  <w:r>
                    <w:rPr>
                      <w:lang w:val="id-ID"/>
                    </w:rPr>
                    <w:t>Checkout</w:t>
                  </w:r>
                </w:p>
              </w:tc>
              <w:tc>
                <w:tcPr>
                  <w:tcW w:w="868" w:type="dxa"/>
                </w:tcPr>
                <w:p w14:paraId="3B2FCFE5" w14:textId="30FF5D90" w:rsidR="00E706C0" w:rsidRPr="00E15384" w:rsidRDefault="00F52556" w:rsidP="00E706C0">
                  <w:pPr>
                    <w:pStyle w:val="ListParagraph"/>
                    <w:ind w:left="0"/>
                    <w:jc w:val="center"/>
                  </w:pPr>
                  <w:r>
                    <w:t>67 detik</w:t>
                  </w:r>
                </w:p>
              </w:tc>
              <w:tc>
                <w:tcPr>
                  <w:tcW w:w="858" w:type="dxa"/>
                </w:tcPr>
                <w:p w14:paraId="344768BF" w14:textId="5AB73725" w:rsidR="00E706C0" w:rsidRPr="000C0813" w:rsidRDefault="00F52556" w:rsidP="000C0813">
                  <w:pPr>
                    <w:pStyle w:val="ListParagraph"/>
                    <w:ind w:left="0"/>
                    <w:jc w:val="center"/>
                  </w:pPr>
                  <w:r>
                    <w:t>63 detik</w:t>
                  </w:r>
                </w:p>
              </w:tc>
              <w:tc>
                <w:tcPr>
                  <w:tcW w:w="858" w:type="dxa"/>
                </w:tcPr>
                <w:p w14:paraId="328A3816" w14:textId="05E3A4EF" w:rsidR="00E706C0" w:rsidRPr="00F47841" w:rsidRDefault="00F52556" w:rsidP="00E706C0">
                  <w:pPr>
                    <w:pStyle w:val="ListParagraph"/>
                    <w:ind w:left="0"/>
                    <w:jc w:val="center"/>
                  </w:pPr>
                  <w:r>
                    <w:t>56 detik</w:t>
                  </w:r>
                </w:p>
              </w:tc>
              <w:tc>
                <w:tcPr>
                  <w:tcW w:w="858" w:type="dxa"/>
                </w:tcPr>
                <w:p w14:paraId="7B966F84" w14:textId="604B592E" w:rsidR="00E706C0" w:rsidRPr="00AE0B3F" w:rsidRDefault="00F52556" w:rsidP="00E706C0">
                  <w:pPr>
                    <w:pStyle w:val="ListParagraph"/>
                    <w:ind w:left="0"/>
                    <w:jc w:val="center"/>
                  </w:pPr>
                  <w:r w:rsidRPr="00CB0D97">
                    <w:rPr>
                      <w:lang w:val="id-ID"/>
                    </w:rPr>
                    <w:t>59 detik</w:t>
                  </w:r>
                </w:p>
              </w:tc>
              <w:tc>
                <w:tcPr>
                  <w:tcW w:w="858" w:type="dxa"/>
                </w:tcPr>
                <w:p w14:paraId="55411EC0" w14:textId="19451DE6" w:rsidR="00E706C0" w:rsidRPr="003F0CFB" w:rsidRDefault="00F52556" w:rsidP="00E706C0">
                  <w:pPr>
                    <w:pStyle w:val="ListParagraph"/>
                    <w:ind w:left="0"/>
                    <w:jc w:val="center"/>
                  </w:pPr>
                  <w:r>
                    <w:t>53 detik</w:t>
                  </w:r>
                </w:p>
              </w:tc>
            </w:tr>
          </w:tbl>
          <w:p w14:paraId="7FF42AD3" w14:textId="77777777" w:rsidR="00CE6DDB" w:rsidRPr="00860BA3" w:rsidRDefault="00CE6DDB" w:rsidP="00860BA3">
            <w:pPr>
              <w:rPr>
                <w:lang w:val="id-ID"/>
              </w:rPr>
            </w:pPr>
          </w:p>
          <w:p w14:paraId="1947869F" w14:textId="24AF445E" w:rsidR="0063099C" w:rsidRDefault="0063099C" w:rsidP="00860BA3">
            <w:pPr>
              <w:pStyle w:val="ListParagraph"/>
              <w:rPr>
                <w:b/>
                <w:bCs/>
                <w:lang w:val="id-ID"/>
              </w:rPr>
            </w:pPr>
          </w:p>
          <w:p w14:paraId="72DE93CD" w14:textId="77777777" w:rsidR="00DA6C49" w:rsidRDefault="00DA6C49" w:rsidP="00860BA3">
            <w:pPr>
              <w:pStyle w:val="ListParagraph"/>
              <w:rPr>
                <w:b/>
                <w:bCs/>
                <w:lang w:val="id-ID"/>
              </w:rPr>
            </w:pPr>
          </w:p>
          <w:p w14:paraId="447C59B4" w14:textId="136C9BEA" w:rsidR="00860BA3" w:rsidRPr="00E4187D" w:rsidRDefault="00E4187D" w:rsidP="00860BA3">
            <w:pPr>
              <w:pStyle w:val="ListParagraph"/>
              <w:rPr>
                <w:b/>
                <w:sz w:val="24"/>
                <w:szCs w:val="24"/>
              </w:rPr>
            </w:pPr>
            <w:r>
              <w:rPr>
                <w:b/>
                <w:sz w:val="24"/>
                <w:szCs w:val="24"/>
              </w:rPr>
              <w:lastRenderedPageBreak/>
              <w:t>Traveloka</w:t>
            </w:r>
          </w:p>
          <w:p w14:paraId="57F59080" w14:textId="77777777" w:rsidR="00860BA3" w:rsidRPr="0063099C" w:rsidRDefault="00860BA3" w:rsidP="0063099C">
            <w:pPr>
              <w:rPr>
                <w:b/>
                <w:bCs/>
                <w:lang w:val="id-ID"/>
              </w:rPr>
            </w:pPr>
          </w:p>
          <w:p w14:paraId="718A36C3" w14:textId="688DA5F8" w:rsidR="00860BA3" w:rsidRPr="00E4187D" w:rsidRDefault="00E4187D" w:rsidP="00860BA3">
            <w:pPr>
              <w:pStyle w:val="ListParagraph"/>
            </w:pPr>
            <w:r>
              <w:t>Yusuf</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860BA3" w:rsidRPr="00566FE8" w14:paraId="6E546A10" w14:textId="77777777" w:rsidTr="00207D1B">
              <w:trPr>
                <w:trHeight w:val="269"/>
              </w:trPr>
              <w:tc>
                <w:tcPr>
                  <w:tcW w:w="540" w:type="dxa"/>
                </w:tcPr>
                <w:p w14:paraId="5E63D804" w14:textId="77777777" w:rsidR="00860BA3" w:rsidRPr="00566FE8" w:rsidRDefault="00860BA3" w:rsidP="00860BA3">
                  <w:pPr>
                    <w:pStyle w:val="ListParagraph"/>
                    <w:ind w:left="0"/>
                    <w:jc w:val="center"/>
                    <w:rPr>
                      <w:lang w:val="id-ID"/>
                    </w:rPr>
                  </w:pPr>
                  <w:r>
                    <w:rPr>
                      <w:lang w:val="id-ID"/>
                    </w:rPr>
                    <w:t>No</w:t>
                  </w:r>
                </w:p>
              </w:tc>
              <w:tc>
                <w:tcPr>
                  <w:tcW w:w="1260" w:type="dxa"/>
                </w:tcPr>
                <w:p w14:paraId="3762F0FD" w14:textId="77777777" w:rsidR="00860BA3" w:rsidRPr="00566FE8" w:rsidRDefault="00860BA3" w:rsidP="00860BA3">
                  <w:pPr>
                    <w:pStyle w:val="ListParagraph"/>
                    <w:ind w:left="0"/>
                    <w:jc w:val="center"/>
                    <w:rPr>
                      <w:lang w:val="id-ID"/>
                    </w:rPr>
                  </w:pPr>
                  <w:r>
                    <w:rPr>
                      <w:lang w:val="id-ID"/>
                    </w:rPr>
                    <w:t>Task</w:t>
                  </w:r>
                </w:p>
              </w:tc>
              <w:tc>
                <w:tcPr>
                  <w:tcW w:w="868" w:type="dxa"/>
                </w:tcPr>
                <w:p w14:paraId="69C3E416" w14:textId="77777777" w:rsidR="00860BA3" w:rsidRPr="00566FE8" w:rsidRDefault="00860BA3" w:rsidP="00860BA3">
                  <w:pPr>
                    <w:pStyle w:val="ListParagraph"/>
                    <w:ind w:left="0"/>
                    <w:jc w:val="center"/>
                    <w:rPr>
                      <w:lang w:val="id-ID"/>
                    </w:rPr>
                  </w:pPr>
                  <w:r>
                    <w:rPr>
                      <w:lang w:val="id-ID"/>
                    </w:rPr>
                    <w:t>Tria 1 Time</w:t>
                  </w:r>
                </w:p>
              </w:tc>
              <w:tc>
                <w:tcPr>
                  <w:tcW w:w="858" w:type="dxa"/>
                </w:tcPr>
                <w:p w14:paraId="1B121974" w14:textId="77777777" w:rsidR="00860BA3" w:rsidRDefault="00860BA3" w:rsidP="00860BA3">
                  <w:pPr>
                    <w:pStyle w:val="ListParagraph"/>
                    <w:ind w:left="0"/>
                    <w:jc w:val="center"/>
                    <w:rPr>
                      <w:lang w:val="id-ID"/>
                    </w:rPr>
                  </w:pPr>
                  <w:r>
                    <w:rPr>
                      <w:lang w:val="id-ID"/>
                    </w:rPr>
                    <w:t>Trial 2</w:t>
                  </w:r>
                </w:p>
                <w:p w14:paraId="20673B7A" w14:textId="77777777" w:rsidR="00860BA3" w:rsidRPr="00566FE8" w:rsidRDefault="00860BA3" w:rsidP="00860BA3">
                  <w:pPr>
                    <w:pStyle w:val="ListParagraph"/>
                    <w:ind w:left="0"/>
                    <w:jc w:val="center"/>
                    <w:rPr>
                      <w:lang w:val="id-ID"/>
                    </w:rPr>
                  </w:pPr>
                  <w:r>
                    <w:rPr>
                      <w:lang w:val="id-ID"/>
                    </w:rPr>
                    <w:t>Time</w:t>
                  </w:r>
                </w:p>
              </w:tc>
              <w:tc>
                <w:tcPr>
                  <w:tcW w:w="858" w:type="dxa"/>
                </w:tcPr>
                <w:p w14:paraId="336183F9" w14:textId="77777777" w:rsidR="00860BA3" w:rsidRDefault="00860BA3" w:rsidP="00860BA3">
                  <w:pPr>
                    <w:pStyle w:val="ListParagraph"/>
                    <w:ind w:left="0"/>
                    <w:jc w:val="center"/>
                    <w:rPr>
                      <w:lang w:val="id-ID"/>
                    </w:rPr>
                  </w:pPr>
                  <w:r>
                    <w:rPr>
                      <w:lang w:val="id-ID"/>
                    </w:rPr>
                    <w:t>Trial 3</w:t>
                  </w:r>
                </w:p>
                <w:p w14:paraId="3F10BA54" w14:textId="77777777" w:rsidR="00860BA3" w:rsidRPr="00566FE8" w:rsidRDefault="00860BA3" w:rsidP="00860BA3">
                  <w:pPr>
                    <w:pStyle w:val="ListParagraph"/>
                    <w:ind w:left="0"/>
                    <w:jc w:val="center"/>
                    <w:rPr>
                      <w:lang w:val="id-ID"/>
                    </w:rPr>
                  </w:pPr>
                  <w:r>
                    <w:rPr>
                      <w:lang w:val="id-ID"/>
                    </w:rPr>
                    <w:t>Time</w:t>
                  </w:r>
                </w:p>
              </w:tc>
              <w:tc>
                <w:tcPr>
                  <w:tcW w:w="858" w:type="dxa"/>
                </w:tcPr>
                <w:p w14:paraId="7FC8FE4E" w14:textId="77777777" w:rsidR="00860BA3" w:rsidRDefault="00860BA3" w:rsidP="00860BA3">
                  <w:pPr>
                    <w:pStyle w:val="ListParagraph"/>
                    <w:ind w:left="0"/>
                    <w:jc w:val="center"/>
                    <w:rPr>
                      <w:lang w:val="id-ID"/>
                    </w:rPr>
                  </w:pPr>
                  <w:r>
                    <w:rPr>
                      <w:lang w:val="id-ID"/>
                    </w:rPr>
                    <w:t>Trial 4</w:t>
                  </w:r>
                </w:p>
                <w:p w14:paraId="5CD0F5B6" w14:textId="77777777" w:rsidR="00860BA3" w:rsidRPr="00566FE8" w:rsidRDefault="00860BA3" w:rsidP="00860BA3">
                  <w:pPr>
                    <w:pStyle w:val="ListParagraph"/>
                    <w:ind w:left="0"/>
                    <w:jc w:val="center"/>
                    <w:rPr>
                      <w:lang w:val="id-ID"/>
                    </w:rPr>
                  </w:pPr>
                  <w:r>
                    <w:rPr>
                      <w:lang w:val="id-ID"/>
                    </w:rPr>
                    <w:t>Time</w:t>
                  </w:r>
                </w:p>
              </w:tc>
              <w:tc>
                <w:tcPr>
                  <w:tcW w:w="858" w:type="dxa"/>
                </w:tcPr>
                <w:p w14:paraId="576F3F3A" w14:textId="77777777" w:rsidR="00860BA3" w:rsidRDefault="00860BA3" w:rsidP="00860BA3">
                  <w:pPr>
                    <w:pStyle w:val="ListParagraph"/>
                    <w:ind w:left="0"/>
                    <w:jc w:val="center"/>
                    <w:rPr>
                      <w:lang w:val="id-ID"/>
                    </w:rPr>
                  </w:pPr>
                  <w:r>
                    <w:rPr>
                      <w:lang w:val="id-ID"/>
                    </w:rPr>
                    <w:t>Trial 5</w:t>
                  </w:r>
                </w:p>
                <w:p w14:paraId="61D9746D" w14:textId="77777777" w:rsidR="00860BA3" w:rsidRPr="00566FE8" w:rsidRDefault="00860BA3" w:rsidP="00860BA3">
                  <w:pPr>
                    <w:pStyle w:val="ListParagraph"/>
                    <w:ind w:left="0"/>
                    <w:jc w:val="center"/>
                    <w:rPr>
                      <w:lang w:val="id-ID"/>
                    </w:rPr>
                  </w:pPr>
                  <w:r>
                    <w:rPr>
                      <w:lang w:val="id-ID"/>
                    </w:rPr>
                    <w:t>Time</w:t>
                  </w:r>
                </w:p>
              </w:tc>
            </w:tr>
            <w:tr w:rsidR="00860BA3" w14:paraId="4703B4AD" w14:textId="77777777" w:rsidTr="00207D1B">
              <w:trPr>
                <w:trHeight w:val="269"/>
              </w:trPr>
              <w:tc>
                <w:tcPr>
                  <w:tcW w:w="540" w:type="dxa"/>
                </w:tcPr>
                <w:p w14:paraId="3775DA4E" w14:textId="77777777" w:rsidR="00860BA3" w:rsidRDefault="00860BA3" w:rsidP="00860BA3">
                  <w:pPr>
                    <w:pStyle w:val="ListParagraph"/>
                    <w:ind w:left="0"/>
                    <w:rPr>
                      <w:lang w:val="id-ID"/>
                    </w:rPr>
                  </w:pPr>
                  <w:r>
                    <w:rPr>
                      <w:lang w:val="id-ID"/>
                    </w:rPr>
                    <w:t>1</w:t>
                  </w:r>
                </w:p>
              </w:tc>
              <w:tc>
                <w:tcPr>
                  <w:tcW w:w="1260" w:type="dxa"/>
                </w:tcPr>
                <w:p w14:paraId="3F44AACB" w14:textId="77777777" w:rsidR="00860BA3" w:rsidRDefault="00860BA3" w:rsidP="00860BA3">
                  <w:pPr>
                    <w:pStyle w:val="ListParagraph"/>
                    <w:ind w:left="0"/>
                    <w:rPr>
                      <w:lang w:val="id-ID"/>
                    </w:rPr>
                  </w:pPr>
                  <w:r>
                    <w:rPr>
                      <w:lang w:val="id-ID"/>
                    </w:rPr>
                    <w:t>Checkout</w:t>
                  </w:r>
                </w:p>
              </w:tc>
              <w:tc>
                <w:tcPr>
                  <w:tcW w:w="868" w:type="dxa"/>
                </w:tcPr>
                <w:p w14:paraId="4858FA06" w14:textId="01F5309A" w:rsidR="00860BA3" w:rsidRPr="00F52556" w:rsidRDefault="00E4187D" w:rsidP="00860BA3">
                  <w:pPr>
                    <w:pStyle w:val="ListParagraph"/>
                    <w:ind w:left="0"/>
                    <w:jc w:val="center"/>
                  </w:pPr>
                  <w:r w:rsidRPr="00E4187D">
                    <w:rPr>
                      <w:lang w:val="id-ID"/>
                    </w:rPr>
                    <w:t>27,3</w:t>
                  </w:r>
                  <w:r w:rsidR="00F52556">
                    <w:t xml:space="preserve"> detik</w:t>
                  </w:r>
                </w:p>
              </w:tc>
              <w:tc>
                <w:tcPr>
                  <w:tcW w:w="858" w:type="dxa"/>
                </w:tcPr>
                <w:p w14:paraId="187C8E93" w14:textId="19552AA4" w:rsidR="00860BA3" w:rsidRPr="00F52556" w:rsidRDefault="00E4187D" w:rsidP="00860BA3">
                  <w:pPr>
                    <w:pStyle w:val="ListParagraph"/>
                    <w:ind w:left="0"/>
                    <w:jc w:val="center"/>
                  </w:pPr>
                  <w:r w:rsidRPr="00E4187D">
                    <w:rPr>
                      <w:lang w:val="id-ID"/>
                    </w:rPr>
                    <w:t>18,2</w:t>
                  </w:r>
                  <w:r w:rsidR="00F52556">
                    <w:t xml:space="preserve"> detik</w:t>
                  </w:r>
                </w:p>
              </w:tc>
              <w:tc>
                <w:tcPr>
                  <w:tcW w:w="858" w:type="dxa"/>
                </w:tcPr>
                <w:p w14:paraId="7D76616F" w14:textId="55716E64" w:rsidR="00F52556" w:rsidRPr="00F52556" w:rsidRDefault="00E4187D" w:rsidP="00F52556">
                  <w:pPr>
                    <w:pStyle w:val="ListParagraph"/>
                    <w:ind w:left="0"/>
                    <w:jc w:val="center"/>
                  </w:pPr>
                  <w:r w:rsidRPr="00E4187D">
                    <w:rPr>
                      <w:lang w:val="id-ID"/>
                    </w:rPr>
                    <w:t>15,0</w:t>
                  </w:r>
                  <w:r w:rsidR="00F52556">
                    <w:t xml:space="preserve"> detik</w:t>
                  </w:r>
                </w:p>
              </w:tc>
              <w:tc>
                <w:tcPr>
                  <w:tcW w:w="858" w:type="dxa"/>
                </w:tcPr>
                <w:p w14:paraId="4184DCD4" w14:textId="42012729" w:rsidR="00860BA3" w:rsidRPr="00F52556" w:rsidRDefault="00E4187D" w:rsidP="00860BA3">
                  <w:pPr>
                    <w:pStyle w:val="ListParagraph"/>
                    <w:ind w:left="0"/>
                    <w:jc w:val="center"/>
                  </w:pPr>
                  <w:r w:rsidRPr="00E4187D">
                    <w:rPr>
                      <w:lang w:val="id-ID"/>
                    </w:rPr>
                    <w:t>12,9</w:t>
                  </w:r>
                  <w:r w:rsidR="00F52556">
                    <w:t xml:space="preserve"> detik</w:t>
                  </w:r>
                </w:p>
              </w:tc>
              <w:tc>
                <w:tcPr>
                  <w:tcW w:w="858" w:type="dxa"/>
                </w:tcPr>
                <w:p w14:paraId="21189473" w14:textId="18BA1C14" w:rsidR="00860BA3" w:rsidRPr="00E4187D" w:rsidRDefault="00E4187D" w:rsidP="00860BA3">
                  <w:pPr>
                    <w:pStyle w:val="ListParagraph"/>
                    <w:ind w:left="0"/>
                    <w:jc w:val="center"/>
                  </w:pPr>
                  <w:r>
                    <w:t>11,8</w:t>
                  </w:r>
                  <w:r w:rsidR="00F52556">
                    <w:t xml:space="preserve"> detik</w:t>
                  </w:r>
                </w:p>
              </w:tc>
            </w:tr>
          </w:tbl>
          <w:p w14:paraId="743733D3" w14:textId="77777777" w:rsidR="00860BA3" w:rsidRDefault="00860BA3" w:rsidP="00860BA3">
            <w:pPr>
              <w:pStyle w:val="ListParagraph"/>
            </w:pPr>
          </w:p>
          <w:p w14:paraId="04CC23D6" w14:textId="176752A7" w:rsidR="00860BA3" w:rsidRPr="00E4187D" w:rsidRDefault="00E4187D" w:rsidP="00860BA3">
            <w:pPr>
              <w:pStyle w:val="ListParagraph"/>
            </w:pPr>
            <w:r>
              <w:t>Dany</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860BA3" w:rsidRPr="00566FE8" w14:paraId="2352E639" w14:textId="77777777" w:rsidTr="00207D1B">
              <w:trPr>
                <w:trHeight w:val="269"/>
              </w:trPr>
              <w:tc>
                <w:tcPr>
                  <w:tcW w:w="540" w:type="dxa"/>
                </w:tcPr>
                <w:p w14:paraId="268777B9" w14:textId="77777777" w:rsidR="00860BA3" w:rsidRPr="00566FE8" w:rsidRDefault="00860BA3" w:rsidP="00860BA3">
                  <w:pPr>
                    <w:pStyle w:val="ListParagraph"/>
                    <w:ind w:left="0"/>
                    <w:jc w:val="center"/>
                    <w:rPr>
                      <w:lang w:val="id-ID"/>
                    </w:rPr>
                  </w:pPr>
                  <w:r>
                    <w:rPr>
                      <w:lang w:val="id-ID"/>
                    </w:rPr>
                    <w:t>No</w:t>
                  </w:r>
                </w:p>
              </w:tc>
              <w:tc>
                <w:tcPr>
                  <w:tcW w:w="1260" w:type="dxa"/>
                </w:tcPr>
                <w:p w14:paraId="3608C9C7" w14:textId="77777777" w:rsidR="00860BA3" w:rsidRPr="00566FE8" w:rsidRDefault="00860BA3" w:rsidP="00860BA3">
                  <w:pPr>
                    <w:pStyle w:val="ListParagraph"/>
                    <w:ind w:left="0"/>
                    <w:jc w:val="center"/>
                    <w:rPr>
                      <w:lang w:val="id-ID"/>
                    </w:rPr>
                  </w:pPr>
                  <w:r>
                    <w:rPr>
                      <w:lang w:val="id-ID"/>
                    </w:rPr>
                    <w:t>Task</w:t>
                  </w:r>
                </w:p>
              </w:tc>
              <w:tc>
                <w:tcPr>
                  <w:tcW w:w="868" w:type="dxa"/>
                </w:tcPr>
                <w:p w14:paraId="0A319B68" w14:textId="77777777" w:rsidR="00860BA3" w:rsidRPr="00566FE8" w:rsidRDefault="00860BA3" w:rsidP="00860BA3">
                  <w:pPr>
                    <w:pStyle w:val="ListParagraph"/>
                    <w:ind w:left="0"/>
                    <w:jc w:val="center"/>
                    <w:rPr>
                      <w:lang w:val="id-ID"/>
                    </w:rPr>
                  </w:pPr>
                  <w:r>
                    <w:rPr>
                      <w:lang w:val="id-ID"/>
                    </w:rPr>
                    <w:t>Tria 1 Time</w:t>
                  </w:r>
                </w:p>
              </w:tc>
              <w:tc>
                <w:tcPr>
                  <w:tcW w:w="858" w:type="dxa"/>
                </w:tcPr>
                <w:p w14:paraId="2C239C88" w14:textId="77777777" w:rsidR="00860BA3" w:rsidRDefault="00860BA3" w:rsidP="00860BA3">
                  <w:pPr>
                    <w:pStyle w:val="ListParagraph"/>
                    <w:ind w:left="0"/>
                    <w:jc w:val="center"/>
                    <w:rPr>
                      <w:lang w:val="id-ID"/>
                    </w:rPr>
                  </w:pPr>
                  <w:r>
                    <w:rPr>
                      <w:lang w:val="id-ID"/>
                    </w:rPr>
                    <w:t>Trial 2</w:t>
                  </w:r>
                </w:p>
                <w:p w14:paraId="6D38C646" w14:textId="77777777" w:rsidR="00860BA3" w:rsidRPr="00566FE8" w:rsidRDefault="00860BA3" w:rsidP="00860BA3">
                  <w:pPr>
                    <w:pStyle w:val="ListParagraph"/>
                    <w:ind w:left="0"/>
                    <w:jc w:val="center"/>
                    <w:rPr>
                      <w:lang w:val="id-ID"/>
                    </w:rPr>
                  </w:pPr>
                  <w:r>
                    <w:rPr>
                      <w:lang w:val="id-ID"/>
                    </w:rPr>
                    <w:t>Time</w:t>
                  </w:r>
                </w:p>
              </w:tc>
              <w:tc>
                <w:tcPr>
                  <w:tcW w:w="858" w:type="dxa"/>
                </w:tcPr>
                <w:p w14:paraId="361B6676" w14:textId="77777777" w:rsidR="00860BA3" w:rsidRDefault="00860BA3" w:rsidP="00860BA3">
                  <w:pPr>
                    <w:pStyle w:val="ListParagraph"/>
                    <w:ind w:left="0"/>
                    <w:jc w:val="center"/>
                    <w:rPr>
                      <w:lang w:val="id-ID"/>
                    </w:rPr>
                  </w:pPr>
                  <w:r>
                    <w:rPr>
                      <w:lang w:val="id-ID"/>
                    </w:rPr>
                    <w:t>Trial 3</w:t>
                  </w:r>
                </w:p>
                <w:p w14:paraId="5436A099" w14:textId="77777777" w:rsidR="00860BA3" w:rsidRPr="00566FE8" w:rsidRDefault="00860BA3" w:rsidP="00860BA3">
                  <w:pPr>
                    <w:pStyle w:val="ListParagraph"/>
                    <w:ind w:left="0"/>
                    <w:jc w:val="center"/>
                    <w:rPr>
                      <w:lang w:val="id-ID"/>
                    </w:rPr>
                  </w:pPr>
                  <w:r>
                    <w:rPr>
                      <w:lang w:val="id-ID"/>
                    </w:rPr>
                    <w:t>Time</w:t>
                  </w:r>
                </w:p>
              </w:tc>
              <w:tc>
                <w:tcPr>
                  <w:tcW w:w="858" w:type="dxa"/>
                </w:tcPr>
                <w:p w14:paraId="4EBBDE5B" w14:textId="77777777" w:rsidR="00860BA3" w:rsidRDefault="00860BA3" w:rsidP="00860BA3">
                  <w:pPr>
                    <w:pStyle w:val="ListParagraph"/>
                    <w:ind w:left="0"/>
                    <w:jc w:val="center"/>
                    <w:rPr>
                      <w:lang w:val="id-ID"/>
                    </w:rPr>
                  </w:pPr>
                  <w:r>
                    <w:rPr>
                      <w:lang w:val="id-ID"/>
                    </w:rPr>
                    <w:t>Trial 4</w:t>
                  </w:r>
                </w:p>
                <w:p w14:paraId="184E1B8F" w14:textId="77777777" w:rsidR="00860BA3" w:rsidRPr="00566FE8" w:rsidRDefault="00860BA3" w:rsidP="00860BA3">
                  <w:pPr>
                    <w:pStyle w:val="ListParagraph"/>
                    <w:ind w:left="0"/>
                    <w:jc w:val="center"/>
                    <w:rPr>
                      <w:lang w:val="id-ID"/>
                    </w:rPr>
                  </w:pPr>
                  <w:r>
                    <w:rPr>
                      <w:lang w:val="id-ID"/>
                    </w:rPr>
                    <w:t>Time</w:t>
                  </w:r>
                </w:p>
              </w:tc>
              <w:tc>
                <w:tcPr>
                  <w:tcW w:w="858" w:type="dxa"/>
                </w:tcPr>
                <w:p w14:paraId="0783EFE7" w14:textId="77777777" w:rsidR="00860BA3" w:rsidRDefault="00860BA3" w:rsidP="00860BA3">
                  <w:pPr>
                    <w:pStyle w:val="ListParagraph"/>
                    <w:ind w:left="0"/>
                    <w:jc w:val="center"/>
                    <w:rPr>
                      <w:lang w:val="id-ID"/>
                    </w:rPr>
                  </w:pPr>
                  <w:r>
                    <w:rPr>
                      <w:lang w:val="id-ID"/>
                    </w:rPr>
                    <w:t>Trial 5</w:t>
                  </w:r>
                </w:p>
                <w:p w14:paraId="6B97382C" w14:textId="77777777" w:rsidR="00860BA3" w:rsidRPr="00566FE8" w:rsidRDefault="00860BA3" w:rsidP="00860BA3">
                  <w:pPr>
                    <w:pStyle w:val="ListParagraph"/>
                    <w:ind w:left="0"/>
                    <w:jc w:val="center"/>
                    <w:rPr>
                      <w:lang w:val="id-ID"/>
                    </w:rPr>
                  </w:pPr>
                  <w:r>
                    <w:rPr>
                      <w:lang w:val="id-ID"/>
                    </w:rPr>
                    <w:t>Time</w:t>
                  </w:r>
                </w:p>
              </w:tc>
            </w:tr>
            <w:tr w:rsidR="00860BA3" w14:paraId="5E684958" w14:textId="77777777" w:rsidTr="00207D1B">
              <w:trPr>
                <w:trHeight w:val="269"/>
              </w:trPr>
              <w:tc>
                <w:tcPr>
                  <w:tcW w:w="540" w:type="dxa"/>
                </w:tcPr>
                <w:p w14:paraId="3E56E476" w14:textId="77777777" w:rsidR="00860BA3" w:rsidRDefault="00860BA3" w:rsidP="00860BA3">
                  <w:pPr>
                    <w:pStyle w:val="ListParagraph"/>
                    <w:ind w:left="0"/>
                    <w:rPr>
                      <w:lang w:val="id-ID"/>
                    </w:rPr>
                  </w:pPr>
                  <w:r>
                    <w:rPr>
                      <w:lang w:val="id-ID"/>
                    </w:rPr>
                    <w:t>1</w:t>
                  </w:r>
                </w:p>
              </w:tc>
              <w:tc>
                <w:tcPr>
                  <w:tcW w:w="1260" w:type="dxa"/>
                </w:tcPr>
                <w:p w14:paraId="26874ED9" w14:textId="77777777" w:rsidR="00860BA3" w:rsidRDefault="00860BA3" w:rsidP="00860BA3">
                  <w:pPr>
                    <w:pStyle w:val="ListParagraph"/>
                    <w:ind w:left="0"/>
                    <w:rPr>
                      <w:lang w:val="id-ID"/>
                    </w:rPr>
                  </w:pPr>
                  <w:r>
                    <w:rPr>
                      <w:lang w:val="id-ID"/>
                    </w:rPr>
                    <w:t>Checkout</w:t>
                  </w:r>
                </w:p>
              </w:tc>
              <w:tc>
                <w:tcPr>
                  <w:tcW w:w="868" w:type="dxa"/>
                </w:tcPr>
                <w:p w14:paraId="2FE8955A" w14:textId="1874423C" w:rsidR="00860BA3" w:rsidRPr="004B5B62" w:rsidRDefault="004B5B62" w:rsidP="00860BA3">
                  <w:pPr>
                    <w:pStyle w:val="ListParagraph"/>
                    <w:ind w:left="0"/>
                    <w:jc w:val="center"/>
                  </w:pPr>
                  <w:r>
                    <w:t>81 detik</w:t>
                  </w:r>
                </w:p>
              </w:tc>
              <w:tc>
                <w:tcPr>
                  <w:tcW w:w="858" w:type="dxa"/>
                </w:tcPr>
                <w:p w14:paraId="08B67238" w14:textId="612840D0" w:rsidR="00860BA3" w:rsidRDefault="00F52556" w:rsidP="00860BA3">
                  <w:pPr>
                    <w:pStyle w:val="ListParagraph"/>
                    <w:ind w:left="0"/>
                    <w:jc w:val="center"/>
                    <w:rPr>
                      <w:lang w:val="id-ID"/>
                    </w:rPr>
                  </w:pPr>
                  <w:r w:rsidRPr="00CB0D97">
                    <w:rPr>
                      <w:lang w:val="id-ID"/>
                    </w:rPr>
                    <w:t>59 detik</w:t>
                  </w:r>
                </w:p>
              </w:tc>
              <w:tc>
                <w:tcPr>
                  <w:tcW w:w="858" w:type="dxa"/>
                </w:tcPr>
                <w:p w14:paraId="5A487D9F" w14:textId="01312115" w:rsidR="00860BA3" w:rsidRDefault="00CB0D97" w:rsidP="00860BA3">
                  <w:pPr>
                    <w:pStyle w:val="ListParagraph"/>
                    <w:ind w:left="0"/>
                    <w:jc w:val="center"/>
                    <w:rPr>
                      <w:lang w:val="id-ID"/>
                    </w:rPr>
                  </w:pPr>
                  <w:r w:rsidRPr="00CB0D97">
                    <w:rPr>
                      <w:lang w:val="id-ID"/>
                    </w:rPr>
                    <w:t>58 detik</w:t>
                  </w:r>
                </w:p>
              </w:tc>
              <w:tc>
                <w:tcPr>
                  <w:tcW w:w="858" w:type="dxa"/>
                </w:tcPr>
                <w:p w14:paraId="2A082E34" w14:textId="52074403" w:rsidR="00860BA3" w:rsidRPr="009457A8" w:rsidRDefault="00CB0D97" w:rsidP="00860BA3">
                  <w:pPr>
                    <w:pStyle w:val="ListParagraph"/>
                    <w:ind w:left="0"/>
                    <w:jc w:val="center"/>
                  </w:pPr>
                  <w:r w:rsidRPr="00CB0D97">
                    <w:t>59 detik</w:t>
                  </w:r>
                </w:p>
              </w:tc>
              <w:tc>
                <w:tcPr>
                  <w:tcW w:w="858" w:type="dxa"/>
                </w:tcPr>
                <w:p w14:paraId="28815712" w14:textId="4E624479" w:rsidR="00860BA3" w:rsidRDefault="00CB0D97" w:rsidP="00CB0D97">
                  <w:pPr>
                    <w:pStyle w:val="ListParagraph"/>
                    <w:tabs>
                      <w:tab w:val="center" w:pos="321"/>
                    </w:tabs>
                    <w:ind w:left="0"/>
                  </w:pPr>
                  <w:r>
                    <w:tab/>
                  </w:r>
                  <w:r w:rsidR="004B5B62">
                    <w:t>56 detik</w:t>
                  </w:r>
                </w:p>
                <w:p w14:paraId="16E15AE2" w14:textId="45B41473" w:rsidR="004B5B62" w:rsidRPr="00676F43" w:rsidRDefault="004B5B62" w:rsidP="00CB0D97">
                  <w:pPr>
                    <w:pStyle w:val="ListParagraph"/>
                    <w:tabs>
                      <w:tab w:val="center" w:pos="321"/>
                    </w:tabs>
                    <w:ind w:left="0"/>
                  </w:pPr>
                </w:p>
              </w:tc>
            </w:tr>
          </w:tbl>
          <w:p w14:paraId="61D2AC7A" w14:textId="77777777" w:rsidR="00860BA3" w:rsidRDefault="00860BA3" w:rsidP="00860BA3">
            <w:pPr>
              <w:pStyle w:val="ListParagraph"/>
            </w:pPr>
          </w:p>
          <w:p w14:paraId="6A2FB9A8" w14:textId="18159A79" w:rsidR="00860BA3" w:rsidRPr="00E4187D" w:rsidRDefault="00E4187D" w:rsidP="00860BA3">
            <w:pPr>
              <w:pStyle w:val="ListParagraph"/>
            </w:pPr>
            <w:r>
              <w:t>Feisal</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860BA3" w:rsidRPr="00566FE8" w14:paraId="50C0A2FC" w14:textId="77777777" w:rsidTr="00207D1B">
              <w:trPr>
                <w:trHeight w:val="269"/>
              </w:trPr>
              <w:tc>
                <w:tcPr>
                  <w:tcW w:w="540" w:type="dxa"/>
                </w:tcPr>
                <w:p w14:paraId="43F24D1B" w14:textId="77777777" w:rsidR="00860BA3" w:rsidRPr="00566FE8" w:rsidRDefault="00860BA3" w:rsidP="00860BA3">
                  <w:pPr>
                    <w:pStyle w:val="ListParagraph"/>
                    <w:ind w:left="0"/>
                    <w:jc w:val="center"/>
                    <w:rPr>
                      <w:lang w:val="id-ID"/>
                    </w:rPr>
                  </w:pPr>
                  <w:r>
                    <w:rPr>
                      <w:lang w:val="id-ID"/>
                    </w:rPr>
                    <w:t>No</w:t>
                  </w:r>
                </w:p>
              </w:tc>
              <w:tc>
                <w:tcPr>
                  <w:tcW w:w="1260" w:type="dxa"/>
                </w:tcPr>
                <w:p w14:paraId="4184CDF0" w14:textId="77777777" w:rsidR="00860BA3" w:rsidRPr="00566FE8" w:rsidRDefault="00860BA3" w:rsidP="00860BA3">
                  <w:pPr>
                    <w:pStyle w:val="ListParagraph"/>
                    <w:ind w:left="0"/>
                    <w:jc w:val="center"/>
                    <w:rPr>
                      <w:lang w:val="id-ID"/>
                    </w:rPr>
                  </w:pPr>
                  <w:r>
                    <w:rPr>
                      <w:lang w:val="id-ID"/>
                    </w:rPr>
                    <w:t>Task</w:t>
                  </w:r>
                </w:p>
              </w:tc>
              <w:tc>
                <w:tcPr>
                  <w:tcW w:w="868" w:type="dxa"/>
                </w:tcPr>
                <w:p w14:paraId="1EDD54D2" w14:textId="77777777" w:rsidR="00860BA3" w:rsidRPr="00566FE8" w:rsidRDefault="00860BA3" w:rsidP="00860BA3">
                  <w:pPr>
                    <w:pStyle w:val="ListParagraph"/>
                    <w:ind w:left="0"/>
                    <w:jc w:val="center"/>
                    <w:rPr>
                      <w:lang w:val="id-ID"/>
                    </w:rPr>
                  </w:pPr>
                  <w:r>
                    <w:rPr>
                      <w:lang w:val="id-ID"/>
                    </w:rPr>
                    <w:t>Tria 1 Time</w:t>
                  </w:r>
                </w:p>
              </w:tc>
              <w:tc>
                <w:tcPr>
                  <w:tcW w:w="858" w:type="dxa"/>
                </w:tcPr>
                <w:p w14:paraId="2C0BAD98" w14:textId="77777777" w:rsidR="00860BA3" w:rsidRDefault="00860BA3" w:rsidP="00860BA3">
                  <w:pPr>
                    <w:pStyle w:val="ListParagraph"/>
                    <w:ind w:left="0"/>
                    <w:jc w:val="center"/>
                    <w:rPr>
                      <w:lang w:val="id-ID"/>
                    </w:rPr>
                  </w:pPr>
                  <w:r>
                    <w:rPr>
                      <w:lang w:val="id-ID"/>
                    </w:rPr>
                    <w:t>Trial 2</w:t>
                  </w:r>
                </w:p>
                <w:p w14:paraId="570F67A0" w14:textId="77777777" w:rsidR="00860BA3" w:rsidRPr="00566FE8" w:rsidRDefault="00860BA3" w:rsidP="00860BA3">
                  <w:pPr>
                    <w:pStyle w:val="ListParagraph"/>
                    <w:ind w:left="0"/>
                    <w:jc w:val="center"/>
                    <w:rPr>
                      <w:lang w:val="id-ID"/>
                    </w:rPr>
                  </w:pPr>
                  <w:r>
                    <w:rPr>
                      <w:lang w:val="id-ID"/>
                    </w:rPr>
                    <w:t>Time</w:t>
                  </w:r>
                </w:p>
              </w:tc>
              <w:tc>
                <w:tcPr>
                  <w:tcW w:w="858" w:type="dxa"/>
                </w:tcPr>
                <w:p w14:paraId="050742F0" w14:textId="77777777" w:rsidR="00860BA3" w:rsidRDefault="00860BA3" w:rsidP="00860BA3">
                  <w:pPr>
                    <w:pStyle w:val="ListParagraph"/>
                    <w:ind w:left="0"/>
                    <w:jc w:val="center"/>
                    <w:rPr>
                      <w:lang w:val="id-ID"/>
                    </w:rPr>
                  </w:pPr>
                  <w:r>
                    <w:rPr>
                      <w:lang w:val="id-ID"/>
                    </w:rPr>
                    <w:t>Trial 3</w:t>
                  </w:r>
                </w:p>
                <w:p w14:paraId="029FB48D" w14:textId="77777777" w:rsidR="00860BA3" w:rsidRPr="00566FE8" w:rsidRDefault="00860BA3" w:rsidP="00860BA3">
                  <w:pPr>
                    <w:pStyle w:val="ListParagraph"/>
                    <w:ind w:left="0"/>
                    <w:jc w:val="center"/>
                    <w:rPr>
                      <w:lang w:val="id-ID"/>
                    </w:rPr>
                  </w:pPr>
                  <w:r>
                    <w:rPr>
                      <w:lang w:val="id-ID"/>
                    </w:rPr>
                    <w:t>Time</w:t>
                  </w:r>
                </w:p>
              </w:tc>
              <w:tc>
                <w:tcPr>
                  <w:tcW w:w="858" w:type="dxa"/>
                </w:tcPr>
                <w:p w14:paraId="43DE4403" w14:textId="77777777" w:rsidR="00860BA3" w:rsidRDefault="00860BA3" w:rsidP="00860BA3">
                  <w:pPr>
                    <w:pStyle w:val="ListParagraph"/>
                    <w:ind w:left="0"/>
                    <w:jc w:val="center"/>
                    <w:rPr>
                      <w:lang w:val="id-ID"/>
                    </w:rPr>
                  </w:pPr>
                  <w:r>
                    <w:rPr>
                      <w:lang w:val="id-ID"/>
                    </w:rPr>
                    <w:t>Trial 4</w:t>
                  </w:r>
                </w:p>
                <w:p w14:paraId="40E4092C" w14:textId="77777777" w:rsidR="00860BA3" w:rsidRPr="00566FE8" w:rsidRDefault="00860BA3" w:rsidP="00860BA3">
                  <w:pPr>
                    <w:pStyle w:val="ListParagraph"/>
                    <w:ind w:left="0"/>
                    <w:jc w:val="center"/>
                    <w:rPr>
                      <w:lang w:val="id-ID"/>
                    </w:rPr>
                  </w:pPr>
                  <w:r>
                    <w:rPr>
                      <w:lang w:val="id-ID"/>
                    </w:rPr>
                    <w:t>Time</w:t>
                  </w:r>
                </w:p>
              </w:tc>
              <w:tc>
                <w:tcPr>
                  <w:tcW w:w="858" w:type="dxa"/>
                </w:tcPr>
                <w:p w14:paraId="0740C4EA" w14:textId="77777777" w:rsidR="00860BA3" w:rsidRDefault="00860BA3" w:rsidP="00860BA3">
                  <w:pPr>
                    <w:pStyle w:val="ListParagraph"/>
                    <w:ind w:left="0"/>
                    <w:jc w:val="center"/>
                    <w:rPr>
                      <w:lang w:val="id-ID"/>
                    </w:rPr>
                  </w:pPr>
                  <w:r>
                    <w:rPr>
                      <w:lang w:val="id-ID"/>
                    </w:rPr>
                    <w:t>Trial 5</w:t>
                  </w:r>
                </w:p>
                <w:p w14:paraId="5ACEF602" w14:textId="77777777" w:rsidR="00860BA3" w:rsidRPr="00566FE8" w:rsidRDefault="00860BA3" w:rsidP="00860BA3">
                  <w:pPr>
                    <w:pStyle w:val="ListParagraph"/>
                    <w:ind w:left="0"/>
                    <w:jc w:val="center"/>
                    <w:rPr>
                      <w:lang w:val="id-ID"/>
                    </w:rPr>
                  </w:pPr>
                  <w:r>
                    <w:rPr>
                      <w:lang w:val="id-ID"/>
                    </w:rPr>
                    <w:t>Time</w:t>
                  </w:r>
                </w:p>
              </w:tc>
            </w:tr>
            <w:tr w:rsidR="006071F5" w14:paraId="59847034" w14:textId="77777777" w:rsidTr="00207D1B">
              <w:trPr>
                <w:trHeight w:val="269"/>
              </w:trPr>
              <w:tc>
                <w:tcPr>
                  <w:tcW w:w="540" w:type="dxa"/>
                </w:tcPr>
                <w:p w14:paraId="09398BD8" w14:textId="77777777" w:rsidR="006071F5" w:rsidRDefault="006071F5" w:rsidP="006071F5">
                  <w:pPr>
                    <w:pStyle w:val="ListParagraph"/>
                    <w:ind w:left="0"/>
                    <w:rPr>
                      <w:lang w:val="id-ID"/>
                    </w:rPr>
                  </w:pPr>
                  <w:r>
                    <w:rPr>
                      <w:lang w:val="id-ID"/>
                    </w:rPr>
                    <w:t>1</w:t>
                  </w:r>
                </w:p>
              </w:tc>
              <w:tc>
                <w:tcPr>
                  <w:tcW w:w="1260" w:type="dxa"/>
                </w:tcPr>
                <w:p w14:paraId="7FB69F54" w14:textId="77777777" w:rsidR="006071F5" w:rsidRDefault="006071F5" w:rsidP="006071F5">
                  <w:pPr>
                    <w:pStyle w:val="ListParagraph"/>
                    <w:ind w:left="0"/>
                    <w:rPr>
                      <w:lang w:val="id-ID"/>
                    </w:rPr>
                  </w:pPr>
                  <w:r>
                    <w:rPr>
                      <w:lang w:val="id-ID"/>
                    </w:rPr>
                    <w:t>Checkout</w:t>
                  </w:r>
                </w:p>
              </w:tc>
              <w:tc>
                <w:tcPr>
                  <w:tcW w:w="868" w:type="dxa"/>
                </w:tcPr>
                <w:p w14:paraId="1C0B4CC2" w14:textId="375AD08B" w:rsidR="006071F5" w:rsidRPr="0061303A" w:rsidRDefault="004B5B62" w:rsidP="006071F5">
                  <w:pPr>
                    <w:pStyle w:val="ListParagraph"/>
                    <w:ind w:left="0"/>
                    <w:jc w:val="center"/>
                  </w:pPr>
                  <w:r>
                    <w:t>77 detik</w:t>
                  </w:r>
                </w:p>
              </w:tc>
              <w:tc>
                <w:tcPr>
                  <w:tcW w:w="858" w:type="dxa"/>
                </w:tcPr>
                <w:p w14:paraId="788C7009" w14:textId="4D012040" w:rsidR="006071F5" w:rsidRPr="009C6F9E" w:rsidRDefault="006071F5" w:rsidP="006071F5">
                  <w:pPr>
                    <w:pStyle w:val="ListParagraph"/>
                    <w:ind w:left="0"/>
                    <w:jc w:val="center"/>
                  </w:pPr>
                  <w:r>
                    <w:t>56 detik</w:t>
                  </w:r>
                </w:p>
              </w:tc>
              <w:tc>
                <w:tcPr>
                  <w:tcW w:w="858" w:type="dxa"/>
                </w:tcPr>
                <w:p w14:paraId="3EB30700" w14:textId="3F3F1F07" w:rsidR="006071F5" w:rsidRPr="00A50A18" w:rsidRDefault="006071F5" w:rsidP="006071F5">
                  <w:pPr>
                    <w:pStyle w:val="ListParagraph"/>
                    <w:ind w:left="0"/>
                    <w:jc w:val="center"/>
                  </w:pPr>
                  <w:r>
                    <w:t>55 detik</w:t>
                  </w:r>
                </w:p>
              </w:tc>
              <w:tc>
                <w:tcPr>
                  <w:tcW w:w="858" w:type="dxa"/>
                </w:tcPr>
                <w:p w14:paraId="75205D0B" w14:textId="28671540" w:rsidR="006071F5" w:rsidRPr="009457A8" w:rsidRDefault="00F52556" w:rsidP="006071F5">
                  <w:pPr>
                    <w:pStyle w:val="ListParagraph"/>
                    <w:ind w:left="0"/>
                    <w:jc w:val="center"/>
                  </w:pPr>
                  <w:r>
                    <w:t>63 detik</w:t>
                  </w:r>
                </w:p>
              </w:tc>
              <w:tc>
                <w:tcPr>
                  <w:tcW w:w="858" w:type="dxa"/>
                </w:tcPr>
                <w:p w14:paraId="759E6B39" w14:textId="6048E298" w:rsidR="006071F5" w:rsidRPr="009C6F9E" w:rsidRDefault="006071F5" w:rsidP="006071F5">
                  <w:pPr>
                    <w:pStyle w:val="ListParagraph"/>
                    <w:ind w:left="0"/>
                    <w:jc w:val="center"/>
                  </w:pPr>
                  <w:r>
                    <w:t>50 detik</w:t>
                  </w:r>
                </w:p>
              </w:tc>
            </w:tr>
          </w:tbl>
          <w:p w14:paraId="48D15687" w14:textId="77777777" w:rsidR="00860BA3" w:rsidRDefault="00860BA3" w:rsidP="00E4187D">
            <w:pPr>
              <w:ind w:firstLine="720"/>
            </w:pPr>
          </w:p>
          <w:p w14:paraId="21F15881" w14:textId="2E76C405" w:rsidR="00860BA3" w:rsidRPr="00EB5B3E" w:rsidRDefault="00E4187D" w:rsidP="00860BA3">
            <w:pPr>
              <w:pStyle w:val="ListParagraph"/>
              <w:rPr>
                <w:lang w:val="id-ID"/>
              </w:rPr>
            </w:pPr>
            <w:r w:rsidRPr="00D13F4B">
              <w:t>Indiesch</w:t>
            </w:r>
          </w:p>
          <w:tbl>
            <w:tblPr>
              <w:tblStyle w:val="TableGrid"/>
              <w:tblW w:w="6100" w:type="dxa"/>
              <w:tblInd w:w="625" w:type="dxa"/>
              <w:tblLayout w:type="fixed"/>
              <w:tblLook w:val="04A0" w:firstRow="1" w:lastRow="0" w:firstColumn="1" w:lastColumn="0" w:noHBand="0" w:noVBand="1"/>
            </w:tblPr>
            <w:tblGrid>
              <w:gridCol w:w="540"/>
              <w:gridCol w:w="1260"/>
              <w:gridCol w:w="868"/>
              <w:gridCol w:w="858"/>
              <w:gridCol w:w="858"/>
              <w:gridCol w:w="858"/>
              <w:gridCol w:w="858"/>
            </w:tblGrid>
            <w:tr w:rsidR="00860BA3" w:rsidRPr="00566FE8" w14:paraId="54AC198D" w14:textId="77777777" w:rsidTr="00207D1B">
              <w:trPr>
                <w:trHeight w:val="269"/>
              </w:trPr>
              <w:tc>
                <w:tcPr>
                  <w:tcW w:w="540" w:type="dxa"/>
                </w:tcPr>
                <w:p w14:paraId="42DD1013" w14:textId="77777777" w:rsidR="00860BA3" w:rsidRPr="00566FE8" w:rsidRDefault="00860BA3" w:rsidP="00860BA3">
                  <w:pPr>
                    <w:pStyle w:val="ListParagraph"/>
                    <w:ind w:left="0"/>
                    <w:jc w:val="center"/>
                    <w:rPr>
                      <w:lang w:val="id-ID"/>
                    </w:rPr>
                  </w:pPr>
                  <w:r>
                    <w:rPr>
                      <w:lang w:val="id-ID"/>
                    </w:rPr>
                    <w:t>No</w:t>
                  </w:r>
                </w:p>
              </w:tc>
              <w:tc>
                <w:tcPr>
                  <w:tcW w:w="1260" w:type="dxa"/>
                </w:tcPr>
                <w:p w14:paraId="35BE801F" w14:textId="77777777" w:rsidR="00860BA3" w:rsidRPr="00566FE8" w:rsidRDefault="00860BA3" w:rsidP="00860BA3">
                  <w:pPr>
                    <w:pStyle w:val="ListParagraph"/>
                    <w:ind w:left="0"/>
                    <w:jc w:val="center"/>
                    <w:rPr>
                      <w:lang w:val="id-ID"/>
                    </w:rPr>
                  </w:pPr>
                  <w:r>
                    <w:rPr>
                      <w:lang w:val="id-ID"/>
                    </w:rPr>
                    <w:t>Task</w:t>
                  </w:r>
                </w:p>
              </w:tc>
              <w:tc>
                <w:tcPr>
                  <w:tcW w:w="868" w:type="dxa"/>
                </w:tcPr>
                <w:p w14:paraId="6845E938" w14:textId="77777777" w:rsidR="00860BA3" w:rsidRPr="00566FE8" w:rsidRDefault="00860BA3" w:rsidP="00860BA3">
                  <w:pPr>
                    <w:pStyle w:val="ListParagraph"/>
                    <w:ind w:left="0"/>
                    <w:jc w:val="center"/>
                    <w:rPr>
                      <w:lang w:val="id-ID"/>
                    </w:rPr>
                  </w:pPr>
                  <w:r>
                    <w:rPr>
                      <w:lang w:val="id-ID"/>
                    </w:rPr>
                    <w:t>Tria 1 Time</w:t>
                  </w:r>
                </w:p>
              </w:tc>
              <w:tc>
                <w:tcPr>
                  <w:tcW w:w="858" w:type="dxa"/>
                </w:tcPr>
                <w:p w14:paraId="5D10FFE1" w14:textId="77777777" w:rsidR="00860BA3" w:rsidRDefault="00860BA3" w:rsidP="00860BA3">
                  <w:pPr>
                    <w:pStyle w:val="ListParagraph"/>
                    <w:ind w:left="0"/>
                    <w:jc w:val="center"/>
                    <w:rPr>
                      <w:lang w:val="id-ID"/>
                    </w:rPr>
                  </w:pPr>
                  <w:r>
                    <w:rPr>
                      <w:lang w:val="id-ID"/>
                    </w:rPr>
                    <w:t>Trial 2</w:t>
                  </w:r>
                </w:p>
                <w:p w14:paraId="70354236" w14:textId="77777777" w:rsidR="00860BA3" w:rsidRPr="00566FE8" w:rsidRDefault="00860BA3" w:rsidP="00860BA3">
                  <w:pPr>
                    <w:pStyle w:val="ListParagraph"/>
                    <w:ind w:left="0"/>
                    <w:jc w:val="center"/>
                    <w:rPr>
                      <w:lang w:val="id-ID"/>
                    </w:rPr>
                  </w:pPr>
                  <w:r>
                    <w:rPr>
                      <w:lang w:val="id-ID"/>
                    </w:rPr>
                    <w:t>Time</w:t>
                  </w:r>
                </w:p>
              </w:tc>
              <w:tc>
                <w:tcPr>
                  <w:tcW w:w="858" w:type="dxa"/>
                </w:tcPr>
                <w:p w14:paraId="463A0BE6" w14:textId="77777777" w:rsidR="00860BA3" w:rsidRDefault="00860BA3" w:rsidP="00860BA3">
                  <w:pPr>
                    <w:pStyle w:val="ListParagraph"/>
                    <w:ind w:left="0"/>
                    <w:jc w:val="center"/>
                    <w:rPr>
                      <w:lang w:val="id-ID"/>
                    </w:rPr>
                  </w:pPr>
                  <w:r>
                    <w:rPr>
                      <w:lang w:val="id-ID"/>
                    </w:rPr>
                    <w:t>Trial 3</w:t>
                  </w:r>
                </w:p>
                <w:p w14:paraId="3BE7612E" w14:textId="77777777" w:rsidR="00860BA3" w:rsidRPr="00566FE8" w:rsidRDefault="00860BA3" w:rsidP="00860BA3">
                  <w:pPr>
                    <w:pStyle w:val="ListParagraph"/>
                    <w:ind w:left="0"/>
                    <w:jc w:val="center"/>
                    <w:rPr>
                      <w:lang w:val="id-ID"/>
                    </w:rPr>
                  </w:pPr>
                  <w:r>
                    <w:rPr>
                      <w:lang w:val="id-ID"/>
                    </w:rPr>
                    <w:t>Time</w:t>
                  </w:r>
                </w:p>
              </w:tc>
              <w:tc>
                <w:tcPr>
                  <w:tcW w:w="858" w:type="dxa"/>
                </w:tcPr>
                <w:p w14:paraId="3687E765" w14:textId="77777777" w:rsidR="00860BA3" w:rsidRDefault="00860BA3" w:rsidP="00860BA3">
                  <w:pPr>
                    <w:pStyle w:val="ListParagraph"/>
                    <w:ind w:left="0"/>
                    <w:jc w:val="center"/>
                    <w:rPr>
                      <w:lang w:val="id-ID"/>
                    </w:rPr>
                  </w:pPr>
                  <w:r>
                    <w:rPr>
                      <w:lang w:val="id-ID"/>
                    </w:rPr>
                    <w:t>Trial 4</w:t>
                  </w:r>
                </w:p>
                <w:p w14:paraId="16C4E4B0" w14:textId="77777777" w:rsidR="00860BA3" w:rsidRPr="00566FE8" w:rsidRDefault="00860BA3" w:rsidP="00860BA3">
                  <w:pPr>
                    <w:pStyle w:val="ListParagraph"/>
                    <w:ind w:left="0"/>
                    <w:jc w:val="center"/>
                    <w:rPr>
                      <w:lang w:val="id-ID"/>
                    </w:rPr>
                  </w:pPr>
                  <w:r>
                    <w:rPr>
                      <w:lang w:val="id-ID"/>
                    </w:rPr>
                    <w:t>Time</w:t>
                  </w:r>
                </w:p>
              </w:tc>
              <w:tc>
                <w:tcPr>
                  <w:tcW w:w="858" w:type="dxa"/>
                </w:tcPr>
                <w:p w14:paraId="1A85E2FF" w14:textId="77777777" w:rsidR="00860BA3" w:rsidRDefault="00860BA3" w:rsidP="00860BA3">
                  <w:pPr>
                    <w:pStyle w:val="ListParagraph"/>
                    <w:ind w:left="0"/>
                    <w:jc w:val="center"/>
                    <w:rPr>
                      <w:lang w:val="id-ID"/>
                    </w:rPr>
                  </w:pPr>
                  <w:r>
                    <w:rPr>
                      <w:lang w:val="id-ID"/>
                    </w:rPr>
                    <w:t>Trial 5</w:t>
                  </w:r>
                </w:p>
                <w:p w14:paraId="1D6206D0" w14:textId="77777777" w:rsidR="00860BA3" w:rsidRPr="00566FE8" w:rsidRDefault="00860BA3" w:rsidP="00860BA3">
                  <w:pPr>
                    <w:pStyle w:val="ListParagraph"/>
                    <w:ind w:left="0"/>
                    <w:jc w:val="center"/>
                    <w:rPr>
                      <w:lang w:val="id-ID"/>
                    </w:rPr>
                  </w:pPr>
                  <w:r>
                    <w:rPr>
                      <w:lang w:val="id-ID"/>
                    </w:rPr>
                    <w:t>Time</w:t>
                  </w:r>
                </w:p>
              </w:tc>
            </w:tr>
            <w:tr w:rsidR="00860BA3" w14:paraId="7C534FF3" w14:textId="77777777" w:rsidTr="00207D1B">
              <w:trPr>
                <w:trHeight w:val="269"/>
              </w:trPr>
              <w:tc>
                <w:tcPr>
                  <w:tcW w:w="540" w:type="dxa"/>
                </w:tcPr>
                <w:p w14:paraId="695D14B4" w14:textId="77777777" w:rsidR="00860BA3" w:rsidRDefault="00860BA3" w:rsidP="00860BA3">
                  <w:pPr>
                    <w:pStyle w:val="ListParagraph"/>
                    <w:ind w:left="0"/>
                    <w:rPr>
                      <w:lang w:val="id-ID"/>
                    </w:rPr>
                  </w:pPr>
                  <w:r>
                    <w:rPr>
                      <w:lang w:val="id-ID"/>
                    </w:rPr>
                    <w:t>1</w:t>
                  </w:r>
                </w:p>
              </w:tc>
              <w:tc>
                <w:tcPr>
                  <w:tcW w:w="1260" w:type="dxa"/>
                </w:tcPr>
                <w:p w14:paraId="32F03F78" w14:textId="77777777" w:rsidR="00860BA3" w:rsidRDefault="00860BA3" w:rsidP="00860BA3">
                  <w:pPr>
                    <w:pStyle w:val="ListParagraph"/>
                    <w:ind w:left="0"/>
                    <w:rPr>
                      <w:lang w:val="id-ID"/>
                    </w:rPr>
                  </w:pPr>
                  <w:r>
                    <w:rPr>
                      <w:lang w:val="id-ID"/>
                    </w:rPr>
                    <w:t>Checkout</w:t>
                  </w:r>
                </w:p>
              </w:tc>
              <w:tc>
                <w:tcPr>
                  <w:tcW w:w="868" w:type="dxa"/>
                </w:tcPr>
                <w:p w14:paraId="45BF9EA8" w14:textId="09AADF7A" w:rsidR="00860BA3" w:rsidRPr="00C34A0B" w:rsidRDefault="00F52556" w:rsidP="00860BA3">
                  <w:pPr>
                    <w:pStyle w:val="ListParagraph"/>
                    <w:ind w:left="0"/>
                    <w:jc w:val="center"/>
                  </w:pPr>
                  <w:r>
                    <w:t>71 detik</w:t>
                  </w:r>
                </w:p>
              </w:tc>
              <w:tc>
                <w:tcPr>
                  <w:tcW w:w="858" w:type="dxa"/>
                </w:tcPr>
                <w:p w14:paraId="6336787B" w14:textId="416D5E77" w:rsidR="00860BA3" w:rsidRPr="00C34A0B" w:rsidRDefault="00F52556" w:rsidP="00860BA3">
                  <w:pPr>
                    <w:pStyle w:val="ListParagraph"/>
                    <w:ind w:left="0"/>
                    <w:jc w:val="center"/>
                  </w:pPr>
                  <w:r>
                    <w:t>58 detik</w:t>
                  </w:r>
                </w:p>
              </w:tc>
              <w:tc>
                <w:tcPr>
                  <w:tcW w:w="858" w:type="dxa"/>
                </w:tcPr>
                <w:p w14:paraId="3BB904A3" w14:textId="23230001" w:rsidR="00860BA3" w:rsidRPr="00C34A0B" w:rsidRDefault="00F52556" w:rsidP="00860BA3">
                  <w:pPr>
                    <w:pStyle w:val="ListParagraph"/>
                    <w:ind w:left="0"/>
                    <w:jc w:val="center"/>
                  </w:pPr>
                  <w:r>
                    <w:t xml:space="preserve"> 55 detik</w:t>
                  </w:r>
                </w:p>
              </w:tc>
              <w:tc>
                <w:tcPr>
                  <w:tcW w:w="858" w:type="dxa"/>
                </w:tcPr>
                <w:p w14:paraId="43F3C804" w14:textId="19236C70" w:rsidR="00860BA3" w:rsidRPr="002B5AAC" w:rsidRDefault="00F52556" w:rsidP="00860BA3">
                  <w:pPr>
                    <w:pStyle w:val="ListParagraph"/>
                    <w:ind w:left="0"/>
                    <w:jc w:val="center"/>
                  </w:pPr>
                  <w:r>
                    <w:t>57 detik</w:t>
                  </w:r>
                </w:p>
              </w:tc>
              <w:tc>
                <w:tcPr>
                  <w:tcW w:w="858" w:type="dxa"/>
                </w:tcPr>
                <w:p w14:paraId="7A4D2362" w14:textId="13872A39" w:rsidR="00860BA3" w:rsidRPr="002B5AAC" w:rsidRDefault="00F52556" w:rsidP="00860BA3">
                  <w:pPr>
                    <w:pStyle w:val="ListParagraph"/>
                    <w:ind w:left="0"/>
                    <w:jc w:val="center"/>
                  </w:pPr>
                  <w:r>
                    <w:t>58 detik</w:t>
                  </w:r>
                </w:p>
              </w:tc>
            </w:tr>
          </w:tbl>
          <w:p w14:paraId="5FB6B59D" w14:textId="77777777" w:rsidR="001E786E" w:rsidRDefault="001E786E" w:rsidP="00385CC9">
            <w:pPr>
              <w:jc w:val="both"/>
              <w:rPr>
                <w:b/>
                <w:bCs/>
              </w:rPr>
            </w:pPr>
          </w:p>
          <w:p w14:paraId="25C54B6D" w14:textId="5FD90E84" w:rsidR="00385CC9" w:rsidRDefault="00385CC9" w:rsidP="00385CC9">
            <w:pPr>
              <w:jc w:val="both"/>
              <w:rPr>
                <w:b/>
                <w:bCs/>
              </w:rPr>
            </w:pPr>
          </w:p>
          <w:p w14:paraId="250EBF49" w14:textId="41CD2B7C" w:rsidR="00DA6C49" w:rsidRDefault="00DA6C49" w:rsidP="00385CC9">
            <w:pPr>
              <w:jc w:val="both"/>
              <w:rPr>
                <w:b/>
                <w:bCs/>
              </w:rPr>
            </w:pPr>
          </w:p>
          <w:p w14:paraId="770A1753" w14:textId="592DBED7" w:rsidR="00DA6C49" w:rsidRDefault="00DA6C49" w:rsidP="00385CC9">
            <w:pPr>
              <w:jc w:val="both"/>
              <w:rPr>
                <w:b/>
                <w:bCs/>
              </w:rPr>
            </w:pPr>
          </w:p>
          <w:p w14:paraId="4AFF2954" w14:textId="39E15295" w:rsidR="00DA6C49" w:rsidRDefault="00DA6C49" w:rsidP="00385CC9">
            <w:pPr>
              <w:jc w:val="both"/>
              <w:rPr>
                <w:b/>
                <w:bCs/>
              </w:rPr>
            </w:pPr>
          </w:p>
          <w:p w14:paraId="1429FA85" w14:textId="56DD1089" w:rsidR="00DA6C49" w:rsidRDefault="00DA6C49" w:rsidP="00385CC9">
            <w:pPr>
              <w:jc w:val="both"/>
              <w:rPr>
                <w:b/>
                <w:bCs/>
              </w:rPr>
            </w:pPr>
          </w:p>
          <w:p w14:paraId="79D02F6F" w14:textId="77777777" w:rsidR="00DA6C49" w:rsidRDefault="00DA6C49" w:rsidP="00385CC9">
            <w:pPr>
              <w:jc w:val="both"/>
              <w:rPr>
                <w:b/>
                <w:bCs/>
              </w:rPr>
            </w:pPr>
          </w:p>
          <w:p w14:paraId="6CD64521" w14:textId="42B8A318" w:rsidR="004E5D65" w:rsidRDefault="000D696F" w:rsidP="004E5D65">
            <w:pPr>
              <w:ind w:left="720"/>
              <w:jc w:val="both"/>
              <w:rPr>
                <w:b/>
                <w:sz w:val="24"/>
                <w:szCs w:val="24"/>
              </w:rPr>
            </w:pPr>
            <w:r w:rsidRPr="797E5B70">
              <w:rPr>
                <w:b/>
                <w:sz w:val="24"/>
                <w:szCs w:val="24"/>
              </w:rPr>
              <w:lastRenderedPageBreak/>
              <w:t>Pembahasan</w:t>
            </w:r>
          </w:p>
          <w:p w14:paraId="4055AD9B" w14:textId="77777777" w:rsidR="00DA6C49" w:rsidRDefault="00DA6C49" w:rsidP="004E5D65">
            <w:pPr>
              <w:ind w:left="720"/>
              <w:jc w:val="both"/>
              <w:rPr>
                <w:b/>
                <w:sz w:val="24"/>
                <w:szCs w:val="24"/>
              </w:rPr>
            </w:pPr>
          </w:p>
          <w:p w14:paraId="2FB4AA64" w14:textId="24C58DB8" w:rsidR="000D696F" w:rsidRPr="000D696F" w:rsidRDefault="00F52556" w:rsidP="004E5D65">
            <w:pPr>
              <w:ind w:left="720"/>
              <w:jc w:val="both"/>
            </w:pPr>
            <w:r>
              <w:rPr>
                <w:noProof/>
              </w:rPr>
              <w:drawing>
                <wp:inline distT="0" distB="0" distL="0" distR="0" wp14:anchorId="49DA9247" wp14:editId="28B37439">
                  <wp:extent cx="4272915" cy="2492375"/>
                  <wp:effectExtent l="0" t="0" r="13335"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DB53B4" w14:textId="7B8B0B80" w:rsidR="00EC3B74" w:rsidRDefault="00EC3B74" w:rsidP="00E22282">
            <w:pPr>
              <w:jc w:val="both"/>
            </w:pPr>
          </w:p>
          <w:p w14:paraId="7CB8F232" w14:textId="122F0E10" w:rsidR="00E22282" w:rsidRDefault="00E22282" w:rsidP="00EC3B74">
            <w:pPr>
              <w:ind w:left="720"/>
              <w:jc w:val="both"/>
            </w:pPr>
          </w:p>
          <w:p w14:paraId="081E6B7E" w14:textId="77777777" w:rsidR="00EC3B74" w:rsidRDefault="00EC3B74" w:rsidP="00EC3B74">
            <w:pPr>
              <w:ind w:left="720"/>
              <w:jc w:val="both"/>
            </w:pPr>
          </w:p>
          <w:p w14:paraId="248B4BD3" w14:textId="30D4F200" w:rsidR="005C19AB" w:rsidRDefault="00D85B43" w:rsidP="00EC3B74">
            <w:pPr>
              <w:ind w:left="720"/>
              <w:jc w:val="both"/>
            </w:pPr>
            <w:r>
              <w:t>Da</w:t>
            </w:r>
            <w:r w:rsidR="000069AE">
              <w:t>ta yan</w:t>
            </w:r>
            <w:r w:rsidR="00A93C2F">
              <w:t xml:space="preserve">g diperoleh menunjukan bahwa baik </w:t>
            </w:r>
            <w:r w:rsidR="00D21592">
              <w:t>Traveloka</w:t>
            </w:r>
            <w:r w:rsidR="00555515">
              <w:t xml:space="preserve"> ataupun </w:t>
            </w:r>
            <w:r w:rsidR="00D21592">
              <w:t>Tiket.com</w:t>
            </w:r>
            <w:r w:rsidR="00555515">
              <w:t xml:space="preserve"> memiliki learnability yang bagus serta efekti</w:t>
            </w:r>
            <w:r w:rsidR="003D321B">
              <w:t>f karena learning time dari tiap percobaan mengalami penurunan</w:t>
            </w:r>
            <w:r w:rsidR="00D21592">
              <w:t>, sekalipun traveloka sempat mengalami sedikit peningkatan namun secara keseluruhan mengalami penurunan</w:t>
            </w:r>
            <w:r w:rsidR="003E2F89">
              <w:t>.</w:t>
            </w:r>
          </w:p>
          <w:p w14:paraId="19410FD6" w14:textId="31F1DDA3" w:rsidR="003E2F89" w:rsidRDefault="003E2F89" w:rsidP="00EC3B74">
            <w:pPr>
              <w:ind w:left="720"/>
              <w:jc w:val="both"/>
            </w:pPr>
          </w:p>
          <w:p w14:paraId="26D09740" w14:textId="7B8E2885" w:rsidR="00DA6C49" w:rsidRDefault="00DA6C49" w:rsidP="00EC3B74">
            <w:pPr>
              <w:ind w:left="720"/>
              <w:jc w:val="both"/>
            </w:pPr>
            <w:r>
              <w:t xml:space="preserve">Terlihat pada percobaan pertama bahwa tiket.com memiliki </w:t>
            </w:r>
            <w:r w:rsidR="0071468A">
              <w:t xml:space="preserve">rata-rata </w:t>
            </w:r>
            <w:r>
              <w:t xml:space="preserve">waktu </w:t>
            </w:r>
            <w:r w:rsidR="00B728CF">
              <w:t xml:space="preserve">akses </w:t>
            </w:r>
            <w:r>
              <w:t xml:space="preserve">yang lebih tinggi dibandingkan dengan traveloka. </w:t>
            </w:r>
            <w:r w:rsidR="0071468A">
              <w:t xml:space="preserve">Walaupun begitu, pada percobaan kedua dan seterusnya, baik traveloka maupun tiket.com sudah memiliki rata-rata waktu </w:t>
            </w:r>
            <w:r w:rsidR="00B728CF">
              <w:t xml:space="preserve">akses </w:t>
            </w:r>
            <w:r w:rsidR="0071468A">
              <w:t>yang hampir sama.</w:t>
            </w:r>
          </w:p>
          <w:p w14:paraId="64C9B35E" w14:textId="77777777" w:rsidR="00DA6C49" w:rsidRDefault="00DA6C49" w:rsidP="00DA6C49">
            <w:pPr>
              <w:jc w:val="both"/>
            </w:pPr>
          </w:p>
          <w:p w14:paraId="2FE9298C" w14:textId="09F3AB5F" w:rsidR="003E2F89" w:rsidRDefault="00D21592" w:rsidP="00EC3B74">
            <w:pPr>
              <w:ind w:left="720"/>
              <w:jc w:val="both"/>
            </w:pPr>
            <w:r>
              <w:lastRenderedPageBreak/>
              <w:t>Sebagaian besar subjek tidak memiliki pengalaman menggunakan kedua aplikasi tersebut sebelumn</w:t>
            </w:r>
            <w:r w:rsidR="0071468A">
              <w:t>y</w:t>
            </w:r>
            <w:r>
              <w:t>a</w:t>
            </w:r>
            <w:r w:rsidR="0071468A">
              <w:t>.</w:t>
            </w:r>
            <w:r>
              <w:t xml:space="preserve"> </w:t>
            </w:r>
            <w:r w:rsidR="0071468A">
              <w:t>Akan tetapi,</w:t>
            </w:r>
            <w:r>
              <w:t xml:space="preserve"> </w:t>
            </w:r>
            <w:r w:rsidR="0071468A">
              <w:t>dari hasil percobaan yang dilakukan</w:t>
            </w:r>
            <w:r w:rsidR="00B728CF">
              <w:t>,</w:t>
            </w:r>
            <w:r>
              <w:t xml:space="preserve"> perbedaan learning time yang </w:t>
            </w:r>
            <w:r w:rsidR="00B728CF">
              <w:t xml:space="preserve">diperoleh masing-masing </w:t>
            </w:r>
            <w:r w:rsidR="00C04DFC">
              <w:t xml:space="preserve">subjek </w:t>
            </w:r>
            <w:r>
              <w:t xml:space="preserve">tidak terlampau jauh. </w:t>
            </w:r>
            <w:r w:rsidR="00B728CF">
              <w:t xml:space="preserve">Selain itu, </w:t>
            </w:r>
            <w:r w:rsidR="00C04DFC">
              <w:t xml:space="preserve">secara keseluruhan waktu akses juga mengalami penurunan. </w:t>
            </w:r>
            <w:r>
              <w:t xml:space="preserve">Ini menandakan bahwa kedua aplikasi memiliki </w:t>
            </w:r>
            <w:r w:rsidR="0071468A">
              <w:t>learnability yang baik</w:t>
            </w:r>
            <w:r>
              <w:t>.</w:t>
            </w:r>
          </w:p>
          <w:p w14:paraId="6567110D" w14:textId="77777777" w:rsidR="004E5D65" w:rsidRDefault="004E5D65" w:rsidP="00EC28E9"/>
          <w:p w14:paraId="78DC83CC" w14:textId="28F77E47" w:rsidR="006472C5" w:rsidRDefault="006472C5" w:rsidP="00430316">
            <w:pPr>
              <w:pStyle w:val="ListParagraph"/>
              <w:numPr>
                <w:ilvl w:val="0"/>
                <w:numId w:val="12"/>
              </w:numPr>
              <w:rPr>
                <w:b/>
                <w:sz w:val="24"/>
                <w:szCs w:val="24"/>
              </w:rPr>
            </w:pPr>
            <w:r w:rsidRPr="797E5B70">
              <w:rPr>
                <w:b/>
                <w:sz w:val="24"/>
                <w:szCs w:val="24"/>
              </w:rPr>
              <w:t>Speed performance</w:t>
            </w:r>
          </w:p>
          <w:p w14:paraId="70A5B934" w14:textId="48747902" w:rsidR="00593D93" w:rsidRDefault="00593D93" w:rsidP="009F41AF">
            <w:pPr>
              <w:pStyle w:val="ListParagraph"/>
              <w:jc w:val="both"/>
              <w:rPr>
                <w:lang w:val="id-ID"/>
              </w:rPr>
            </w:pPr>
            <w:r>
              <w:rPr>
                <w:lang w:val="id-ID"/>
              </w:rPr>
              <w:t>Speed peformance testing dilakukan</w:t>
            </w:r>
            <w:r w:rsidR="00613146">
              <w:t xml:space="preserve"> menggunakan smartphone Realme 5 Pro dengan menggunakan jaringan seluler.</w:t>
            </w:r>
            <w:r>
              <w:rPr>
                <w:lang w:val="id-ID"/>
              </w:rPr>
              <w:t xml:space="preserve"> </w:t>
            </w:r>
            <w:r w:rsidR="00613146">
              <w:t xml:space="preserve">Testing dilakukan </w:t>
            </w:r>
            <w:r w:rsidR="0003250D">
              <w:t>pada</w:t>
            </w:r>
            <w:r w:rsidR="009F5C40" w:rsidRPr="009F5C40">
              <w:rPr>
                <w:lang w:val="id-ID"/>
              </w:rPr>
              <w:t xml:space="preserve"> </w:t>
            </w:r>
            <w:r w:rsidR="0003250D">
              <w:t xml:space="preserve">hari selasa </w:t>
            </w:r>
            <w:r w:rsidR="009F5C40" w:rsidRPr="009F5C40">
              <w:rPr>
                <w:lang w:val="id-ID"/>
              </w:rPr>
              <w:t xml:space="preserve">tanggal </w:t>
            </w:r>
            <w:r w:rsidR="0003250D">
              <w:t>4</w:t>
            </w:r>
            <w:r w:rsidR="009F5C40" w:rsidRPr="009F5C40">
              <w:rPr>
                <w:lang w:val="id-ID"/>
              </w:rPr>
              <w:t xml:space="preserve"> </w:t>
            </w:r>
            <w:r w:rsidR="0003250D">
              <w:t>Oktober 2022</w:t>
            </w:r>
            <w:r w:rsidR="009F5C40" w:rsidRPr="009F5C40">
              <w:rPr>
                <w:lang w:val="id-ID"/>
              </w:rPr>
              <w:t>.</w:t>
            </w:r>
            <w:r w:rsidR="000D778A">
              <w:rPr>
                <w:lang w:val="id-ID"/>
              </w:rPr>
              <w:t xml:space="preserve"> </w:t>
            </w:r>
            <w:r w:rsidR="0013517E">
              <w:rPr>
                <w:lang w:val="id-ID"/>
              </w:rPr>
              <w:t>Berikut adalah analisa speed performance.</w:t>
            </w:r>
          </w:p>
          <w:p w14:paraId="49A34E09" w14:textId="77777777" w:rsidR="0013517E" w:rsidRDefault="0013517E" w:rsidP="00593D93">
            <w:pPr>
              <w:pStyle w:val="ListParagraph"/>
              <w:rPr>
                <w:lang w:val="id-ID"/>
              </w:rPr>
            </w:pPr>
          </w:p>
          <w:p w14:paraId="547B928B" w14:textId="17520E92" w:rsidR="0013517E" w:rsidRDefault="00CB0D97" w:rsidP="00593D93">
            <w:pPr>
              <w:pStyle w:val="ListParagraph"/>
              <w:rPr>
                <w:lang w:val="id-ID"/>
              </w:rPr>
            </w:pPr>
            <w:r>
              <w:t>tiket</w:t>
            </w:r>
            <w:r w:rsidR="0013517E">
              <w:rPr>
                <w:lang w:val="id-ID"/>
              </w:rPr>
              <w:t>.com</w:t>
            </w:r>
          </w:p>
          <w:tbl>
            <w:tblPr>
              <w:tblStyle w:val="TableGrid"/>
              <w:tblW w:w="5966" w:type="dxa"/>
              <w:tblInd w:w="720" w:type="dxa"/>
              <w:tblLayout w:type="fixed"/>
              <w:tblLook w:val="04A0" w:firstRow="1" w:lastRow="0" w:firstColumn="1" w:lastColumn="0" w:noHBand="0" w:noVBand="1"/>
            </w:tblPr>
            <w:tblGrid>
              <w:gridCol w:w="535"/>
              <w:gridCol w:w="3600"/>
              <w:gridCol w:w="1831"/>
            </w:tblGrid>
            <w:tr w:rsidR="00090B29" w14:paraId="2AFB2309" w14:textId="77777777" w:rsidTr="00090B29">
              <w:trPr>
                <w:trHeight w:val="260"/>
              </w:trPr>
              <w:tc>
                <w:tcPr>
                  <w:tcW w:w="535" w:type="dxa"/>
                </w:tcPr>
                <w:p w14:paraId="3AEEB9A7" w14:textId="598BA94B" w:rsidR="00090B29" w:rsidRDefault="00090B29" w:rsidP="00090B29">
                  <w:pPr>
                    <w:pStyle w:val="ListParagraph"/>
                    <w:ind w:left="0"/>
                    <w:jc w:val="center"/>
                    <w:rPr>
                      <w:lang w:val="id-ID"/>
                    </w:rPr>
                  </w:pPr>
                  <w:r>
                    <w:rPr>
                      <w:lang w:val="id-ID"/>
                    </w:rPr>
                    <w:t>No</w:t>
                  </w:r>
                </w:p>
              </w:tc>
              <w:tc>
                <w:tcPr>
                  <w:tcW w:w="3600" w:type="dxa"/>
                </w:tcPr>
                <w:p w14:paraId="7355162E" w14:textId="0200A5C9" w:rsidR="00090B29" w:rsidRDefault="00090B29" w:rsidP="00090B29">
                  <w:pPr>
                    <w:pStyle w:val="ListParagraph"/>
                    <w:ind w:left="0"/>
                    <w:jc w:val="center"/>
                    <w:rPr>
                      <w:lang w:val="id-ID"/>
                    </w:rPr>
                  </w:pPr>
                  <w:r>
                    <w:rPr>
                      <w:lang w:val="id-ID"/>
                    </w:rPr>
                    <w:t>Task</w:t>
                  </w:r>
                </w:p>
              </w:tc>
              <w:tc>
                <w:tcPr>
                  <w:tcW w:w="1831" w:type="dxa"/>
                </w:tcPr>
                <w:p w14:paraId="2240CCBD" w14:textId="64C90115" w:rsidR="00090B29" w:rsidRDefault="00090B29" w:rsidP="00090B29">
                  <w:pPr>
                    <w:pStyle w:val="ListParagraph"/>
                    <w:ind w:left="0"/>
                    <w:jc w:val="center"/>
                    <w:rPr>
                      <w:lang w:val="id-ID"/>
                    </w:rPr>
                  </w:pPr>
                  <w:r>
                    <w:rPr>
                      <w:lang w:val="id-ID"/>
                    </w:rPr>
                    <w:t>Time (detik)</w:t>
                  </w:r>
                </w:p>
              </w:tc>
            </w:tr>
            <w:tr w:rsidR="00090B29" w14:paraId="049AEB9E" w14:textId="77777777" w:rsidTr="00090B29">
              <w:trPr>
                <w:trHeight w:val="260"/>
              </w:trPr>
              <w:tc>
                <w:tcPr>
                  <w:tcW w:w="535" w:type="dxa"/>
                </w:tcPr>
                <w:p w14:paraId="22D7DE3E" w14:textId="1A5962FE" w:rsidR="00090B29" w:rsidRDefault="00090B29" w:rsidP="00090B29">
                  <w:pPr>
                    <w:pStyle w:val="ListParagraph"/>
                    <w:ind w:left="0"/>
                    <w:jc w:val="center"/>
                    <w:rPr>
                      <w:lang w:val="id-ID"/>
                    </w:rPr>
                  </w:pPr>
                  <w:r>
                    <w:rPr>
                      <w:lang w:val="id-ID"/>
                    </w:rPr>
                    <w:t>1</w:t>
                  </w:r>
                </w:p>
              </w:tc>
              <w:tc>
                <w:tcPr>
                  <w:tcW w:w="3600" w:type="dxa"/>
                </w:tcPr>
                <w:p w14:paraId="4E75ABB7" w14:textId="6B862F8B" w:rsidR="00090B29" w:rsidRPr="00CB0D97" w:rsidRDefault="00CB0D97" w:rsidP="00997AF2">
                  <w:pPr>
                    <w:pStyle w:val="ListParagraph"/>
                    <w:ind w:left="0"/>
                  </w:pPr>
                  <w:r w:rsidRPr="00CB0D97">
                    <w:rPr>
                      <w:lang w:val="id-ID"/>
                    </w:rPr>
                    <w:t>Buka profi</w:t>
                  </w:r>
                  <w:r>
                    <w:t>l</w:t>
                  </w:r>
                </w:p>
              </w:tc>
              <w:tc>
                <w:tcPr>
                  <w:tcW w:w="1831" w:type="dxa"/>
                </w:tcPr>
                <w:p w14:paraId="1349785B" w14:textId="7E8F4594" w:rsidR="00090B29" w:rsidRPr="00CB0D97" w:rsidRDefault="00CB0D97" w:rsidP="00090B29">
                  <w:pPr>
                    <w:pStyle w:val="ListParagraph"/>
                    <w:ind w:left="0"/>
                    <w:jc w:val="center"/>
                  </w:pPr>
                  <w:r>
                    <w:t>0,4</w:t>
                  </w:r>
                </w:p>
              </w:tc>
            </w:tr>
            <w:tr w:rsidR="00090B29" w14:paraId="505EADA4" w14:textId="77777777" w:rsidTr="00090B29">
              <w:trPr>
                <w:trHeight w:val="260"/>
              </w:trPr>
              <w:tc>
                <w:tcPr>
                  <w:tcW w:w="535" w:type="dxa"/>
                </w:tcPr>
                <w:p w14:paraId="23E95C28" w14:textId="72377799" w:rsidR="00090B29" w:rsidRDefault="00090B29" w:rsidP="00090B29">
                  <w:pPr>
                    <w:pStyle w:val="ListParagraph"/>
                    <w:ind w:left="0"/>
                    <w:jc w:val="center"/>
                    <w:rPr>
                      <w:lang w:val="id-ID"/>
                    </w:rPr>
                  </w:pPr>
                  <w:r>
                    <w:rPr>
                      <w:lang w:val="id-ID"/>
                    </w:rPr>
                    <w:t>2</w:t>
                  </w:r>
                </w:p>
              </w:tc>
              <w:tc>
                <w:tcPr>
                  <w:tcW w:w="3600" w:type="dxa"/>
                </w:tcPr>
                <w:p w14:paraId="4A81347C" w14:textId="794E3E29" w:rsidR="00090B29" w:rsidRDefault="00CB0D97" w:rsidP="00997AF2">
                  <w:pPr>
                    <w:pStyle w:val="ListParagraph"/>
                    <w:ind w:left="0"/>
                    <w:rPr>
                      <w:lang w:val="id-ID"/>
                    </w:rPr>
                  </w:pPr>
                  <w:r w:rsidRPr="00CB0D97">
                    <w:rPr>
                      <w:lang w:val="id-ID"/>
                    </w:rPr>
                    <w:t>Buka dashboard</w:t>
                  </w:r>
                </w:p>
              </w:tc>
              <w:tc>
                <w:tcPr>
                  <w:tcW w:w="1831" w:type="dxa"/>
                </w:tcPr>
                <w:p w14:paraId="59C75D99" w14:textId="4261BB4E" w:rsidR="00090B29" w:rsidRPr="00CB0D97" w:rsidRDefault="00CB0D97" w:rsidP="00090B29">
                  <w:pPr>
                    <w:pStyle w:val="ListParagraph"/>
                    <w:ind w:left="0"/>
                    <w:jc w:val="center"/>
                  </w:pPr>
                  <w:r>
                    <w:t>0,8</w:t>
                  </w:r>
                </w:p>
              </w:tc>
            </w:tr>
            <w:tr w:rsidR="00090B29" w14:paraId="5EEF6B88" w14:textId="77777777" w:rsidTr="00090B29">
              <w:trPr>
                <w:trHeight w:val="260"/>
              </w:trPr>
              <w:tc>
                <w:tcPr>
                  <w:tcW w:w="535" w:type="dxa"/>
                </w:tcPr>
                <w:p w14:paraId="1B48C0A5" w14:textId="60A606CF" w:rsidR="00090B29" w:rsidRDefault="00090B29" w:rsidP="00090B29">
                  <w:pPr>
                    <w:pStyle w:val="ListParagraph"/>
                    <w:ind w:left="0"/>
                    <w:jc w:val="center"/>
                    <w:rPr>
                      <w:lang w:val="id-ID"/>
                    </w:rPr>
                  </w:pPr>
                  <w:r>
                    <w:rPr>
                      <w:lang w:val="id-ID"/>
                    </w:rPr>
                    <w:t>3</w:t>
                  </w:r>
                </w:p>
              </w:tc>
              <w:tc>
                <w:tcPr>
                  <w:tcW w:w="3600" w:type="dxa"/>
                </w:tcPr>
                <w:p w14:paraId="51133AAE" w14:textId="4A19F9CA" w:rsidR="00090B29" w:rsidRDefault="00CB0D97" w:rsidP="00997AF2">
                  <w:pPr>
                    <w:pStyle w:val="ListParagraph"/>
                    <w:ind w:left="0"/>
                    <w:rPr>
                      <w:lang w:val="id-ID"/>
                    </w:rPr>
                  </w:pPr>
                  <w:r w:rsidRPr="00CB0D97">
                    <w:rPr>
                      <w:lang w:val="id-ID"/>
                    </w:rPr>
                    <w:t>Buka hotel</w:t>
                  </w:r>
                </w:p>
              </w:tc>
              <w:tc>
                <w:tcPr>
                  <w:tcW w:w="1831" w:type="dxa"/>
                </w:tcPr>
                <w:p w14:paraId="69BEFCA6" w14:textId="609B1828" w:rsidR="00090B29" w:rsidRPr="00CB0D97" w:rsidRDefault="00CB0D97" w:rsidP="00090B29">
                  <w:pPr>
                    <w:pStyle w:val="ListParagraph"/>
                    <w:ind w:left="0"/>
                    <w:jc w:val="center"/>
                  </w:pPr>
                  <w:r>
                    <w:t>0,7</w:t>
                  </w:r>
                </w:p>
              </w:tc>
            </w:tr>
            <w:tr w:rsidR="00090B29" w14:paraId="49446A12" w14:textId="77777777" w:rsidTr="00090B29">
              <w:trPr>
                <w:trHeight w:val="260"/>
              </w:trPr>
              <w:tc>
                <w:tcPr>
                  <w:tcW w:w="535" w:type="dxa"/>
                </w:tcPr>
                <w:p w14:paraId="21894309" w14:textId="5C601DF8" w:rsidR="00090B29" w:rsidRDefault="00090B29" w:rsidP="00090B29">
                  <w:pPr>
                    <w:pStyle w:val="ListParagraph"/>
                    <w:ind w:left="0"/>
                    <w:jc w:val="center"/>
                    <w:rPr>
                      <w:lang w:val="id-ID"/>
                    </w:rPr>
                  </w:pPr>
                  <w:r>
                    <w:rPr>
                      <w:lang w:val="id-ID"/>
                    </w:rPr>
                    <w:t>4</w:t>
                  </w:r>
                </w:p>
              </w:tc>
              <w:tc>
                <w:tcPr>
                  <w:tcW w:w="3600" w:type="dxa"/>
                </w:tcPr>
                <w:p w14:paraId="29DD7B93" w14:textId="14F41607" w:rsidR="00090B29" w:rsidRDefault="00CB0D97" w:rsidP="00997AF2">
                  <w:pPr>
                    <w:pStyle w:val="ListParagraph"/>
                    <w:ind w:left="0"/>
                    <w:rPr>
                      <w:lang w:val="id-ID"/>
                    </w:rPr>
                  </w:pPr>
                  <w:r w:rsidRPr="00CB0D97">
                    <w:rPr>
                      <w:lang w:val="id-ID"/>
                    </w:rPr>
                    <w:t>Cari hotel</w:t>
                  </w:r>
                </w:p>
              </w:tc>
              <w:tc>
                <w:tcPr>
                  <w:tcW w:w="1831" w:type="dxa"/>
                </w:tcPr>
                <w:p w14:paraId="30DA7EEF" w14:textId="7F7F8182" w:rsidR="00090B29" w:rsidRPr="00CB0D97" w:rsidRDefault="00CB0D97" w:rsidP="00090B29">
                  <w:pPr>
                    <w:pStyle w:val="ListParagraph"/>
                    <w:ind w:left="0"/>
                    <w:jc w:val="center"/>
                  </w:pPr>
                  <w:r>
                    <w:t>5,5</w:t>
                  </w:r>
                </w:p>
              </w:tc>
            </w:tr>
            <w:tr w:rsidR="00183034" w14:paraId="3E143B74" w14:textId="77777777" w:rsidTr="00090B29">
              <w:trPr>
                <w:trHeight w:val="260"/>
              </w:trPr>
              <w:tc>
                <w:tcPr>
                  <w:tcW w:w="535" w:type="dxa"/>
                </w:tcPr>
                <w:p w14:paraId="76FA76E2" w14:textId="1B432E90" w:rsidR="00183034" w:rsidRDefault="007216F9" w:rsidP="00090B29">
                  <w:pPr>
                    <w:pStyle w:val="ListParagraph"/>
                    <w:ind w:left="0"/>
                    <w:jc w:val="center"/>
                    <w:rPr>
                      <w:lang w:val="id-ID"/>
                    </w:rPr>
                  </w:pPr>
                  <w:r>
                    <w:rPr>
                      <w:lang w:val="id-ID"/>
                    </w:rPr>
                    <w:t>5</w:t>
                  </w:r>
                </w:p>
              </w:tc>
              <w:tc>
                <w:tcPr>
                  <w:tcW w:w="3600" w:type="dxa"/>
                </w:tcPr>
                <w:p w14:paraId="01AFAEF9" w14:textId="7183EB0E" w:rsidR="00183034" w:rsidRDefault="00CB0D97" w:rsidP="00997AF2">
                  <w:pPr>
                    <w:pStyle w:val="ListParagraph"/>
                    <w:ind w:left="0"/>
                    <w:rPr>
                      <w:lang w:val="id-ID"/>
                    </w:rPr>
                  </w:pPr>
                  <w:r w:rsidRPr="00CB0D97">
                    <w:rPr>
                      <w:lang w:val="id-ID"/>
                    </w:rPr>
                    <w:t>Pilih kamar (sampai pesan)</w:t>
                  </w:r>
                </w:p>
              </w:tc>
              <w:tc>
                <w:tcPr>
                  <w:tcW w:w="1831" w:type="dxa"/>
                </w:tcPr>
                <w:p w14:paraId="4BD8251A" w14:textId="4B9E6B2E" w:rsidR="00183034" w:rsidRPr="00CB0D97" w:rsidRDefault="00CB0D97" w:rsidP="00090B29">
                  <w:pPr>
                    <w:pStyle w:val="ListParagraph"/>
                    <w:ind w:left="0"/>
                    <w:jc w:val="center"/>
                  </w:pPr>
                  <w:r>
                    <w:t>4,2</w:t>
                  </w:r>
                </w:p>
              </w:tc>
            </w:tr>
            <w:tr w:rsidR="009D099B" w14:paraId="26E458E4" w14:textId="77777777" w:rsidTr="00B73AEC">
              <w:trPr>
                <w:trHeight w:val="260"/>
              </w:trPr>
              <w:tc>
                <w:tcPr>
                  <w:tcW w:w="4135" w:type="dxa"/>
                  <w:gridSpan w:val="2"/>
                </w:tcPr>
                <w:p w14:paraId="1CE4C5D4" w14:textId="300C5203" w:rsidR="009D099B" w:rsidRDefault="009D099B" w:rsidP="009E3F8A">
                  <w:pPr>
                    <w:pStyle w:val="ListParagraph"/>
                    <w:ind w:left="0"/>
                    <w:jc w:val="right"/>
                    <w:rPr>
                      <w:lang w:val="id-ID"/>
                    </w:rPr>
                  </w:pPr>
                  <w:r>
                    <w:rPr>
                      <w:lang w:val="id-ID"/>
                    </w:rPr>
                    <w:t>Average Time</w:t>
                  </w:r>
                </w:p>
              </w:tc>
              <w:tc>
                <w:tcPr>
                  <w:tcW w:w="1831" w:type="dxa"/>
                </w:tcPr>
                <w:p w14:paraId="0F861BC7" w14:textId="02B6313B" w:rsidR="009D099B" w:rsidRPr="00CB0D97" w:rsidRDefault="006D3AAC" w:rsidP="00090B29">
                  <w:pPr>
                    <w:pStyle w:val="ListParagraph"/>
                    <w:ind w:left="0"/>
                    <w:jc w:val="center"/>
                  </w:pPr>
                  <w:r>
                    <w:rPr>
                      <w:lang w:val="id-ID"/>
                    </w:rPr>
                    <w:t>2</w:t>
                  </w:r>
                  <w:r w:rsidR="00CB0D97">
                    <w:t>,32</w:t>
                  </w:r>
                </w:p>
              </w:tc>
            </w:tr>
          </w:tbl>
          <w:p w14:paraId="55D7B68A" w14:textId="77777777" w:rsidR="005C201E" w:rsidRDefault="005C201E" w:rsidP="005C201E"/>
          <w:p w14:paraId="6B423F1E" w14:textId="47B3E0AF" w:rsidR="005C201E" w:rsidRPr="005C201E" w:rsidRDefault="005C201E" w:rsidP="005C201E">
            <w:r>
              <w:t xml:space="preserve">             </w:t>
            </w:r>
            <w:r w:rsidR="00CB0D97">
              <w:t>Traveloka</w:t>
            </w:r>
          </w:p>
          <w:tbl>
            <w:tblPr>
              <w:tblStyle w:val="TableGrid"/>
              <w:tblW w:w="5966" w:type="dxa"/>
              <w:tblInd w:w="720" w:type="dxa"/>
              <w:tblLayout w:type="fixed"/>
              <w:tblLook w:val="04A0" w:firstRow="1" w:lastRow="0" w:firstColumn="1" w:lastColumn="0" w:noHBand="0" w:noVBand="1"/>
            </w:tblPr>
            <w:tblGrid>
              <w:gridCol w:w="535"/>
              <w:gridCol w:w="3600"/>
              <w:gridCol w:w="1831"/>
            </w:tblGrid>
            <w:tr w:rsidR="00C12F8B" w14:paraId="5E417078" w14:textId="77777777" w:rsidTr="00EB0129">
              <w:trPr>
                <w:trHeight w:val="260"/>
              </w:trPr>
              <w:tc>
                <w:tcPr>
                  <w:tcW w:w="535" w:type="dxa"/>
                </w:tcPr>
                <w:p w14:paraId="240A3245" w14:textId="77777777" w:rsidR="00C12F8B" w:rsidRDefault="00C12F8B" w:rsidP="00C12F8B">
                  <w:pPr>
                    <w:pStyle w:val="ListParagraph"/>
                    <w:ind w:left="0"/>
                    <w:jc w:val="center"/>
                    <w:rPr>
                      <w:lang w:val="id-ID"/>
                    </w:rPr>
                  </w:pPr>
                  <w:r>
                    <w:rPr>
                      <w:lang w:val="id-ID"/>
                    </w:rPr>
                    <w:t>No</w:t>
                  </w:r>
                </w:p>
              </w:tc>
              <w:tc>
                <w:tcPr>
                  <w:tcW w:w="3600" w:type="dxa"/>
                </w:tcPr>
                <w:p w14:paraId="36373E82" w14:textId="77777777" w:rsidR="00C12F8B" w:rsidRDefault="00C12F8B" w:rsidP="00C12F8B">
                  <w:pPr>
                    <w:pStyle w:val="ListParagraph"/>
                    <w:ind w:left="0"/>
                    <w:jc w:val="center"/>
                    <w:rPr>
                      <w:lang w:val="id-ID"/>
                    </w:rPr>
                  </w:pPr>
                  <w:r>
                    <w:rPr>
                      <w:lang w:val="id-ID"/>
                    </w:rPr>
                    <w:t>Task</w:t>
                  </w:r>
                </w:p>
              </w:tc>
              <w:tc>
                <w:tcPr>
                  <w:tcW w:w="1831" w:type="dxa"/>
                </w:tcPr>
                <w:p w14:paraId="0065D8F9" w14:textId="77777777" w:rsidR="00C12F8B" w:rsidRDefault="00C12F8B" w:rsidP="00C12F8B">
                  <w:pPr>
                    <w:pStyle w:val="ListParagraph"/>
                    <w:ind w:left="0"/>
                    <w:jc w:val="center"/>
                    <w:rPr>
                      <w:lang w:val="id-ID"/>
                    </w:rPr>
                  </w:pPr>
                  <w:r>
                    <w:rPr>
                      <w:lang w:val="id-ID"/>
                    </w:rPr>
                    <w:t>Time (detik)</w:t>
                  </w:r>
                </w:p>
              </w:tc>
            </w:tr>
            <w:tr w:rsidR="00CB0D97" w14:paraId="08B65960" w14:textId="77777777" w:rsidTr="00EB0129">
              <w:trPr>
                <w:trHeight w:val="260"/>
              </w:trPr>
              <w:tc>
                <w:tcPr>
                  <w:tcW w:w="535" w:type="dxa"/>
                </w:tcPr>
                <w:p w14:paraId="0F84854A" w14:textId="77777777" w:rsidR="00CB0D97" w:rsidRDefault="00CB0D97" w:rsidP="00CB0D97">
                  <w:pPr>
                    <w:pStyle w:val="ListParagraph"/>
                    <w:ind w:left="0"/>
                    <w:jc w:val="center"/>
                    <w:rPr>
                      <w:lang w:val="id-ID"/>
                    </w:rPr>
                  </w:pPr>
                  <w:r>
                    <w:rPr>
                      <w:lang w:val="id-ID"/>
                    </w:rPr>
                    <w:t>1</w:t>
                  </w:r>
                </w:p>
              </w:tc>
              <w:tc>
                <w:tcPr>
                  <w:tcW w:w="3600" w:type="dxa"/>
                </w:tcPr>
                <w:p w14:paraId="69FA13A4" w14:textId="557564C6" w:rsidR="00CB0D97" w:rsidRDefault="00CB0D97" w:rsidP="00CB0D97">
                  <w:pPr>
                    <w:pStyle w:val="ListParagraph"/>
                    <w:ind w:left="0"/>
                    <w:rPr>
                      <w:lang w:val="id-ID"/>
                    </w:rPr>
                  </w:pPr>
                  <w:r w:rsidRPr="00CB0D97">
                    <w:rPr>
                      <w:lang w:val="id-ID"/>
                    </w:rPr>
                    <w:t>Buka profi</w:t>
                  </w:r>
                  <w:r>
                    <w:t>l</w:t>
                  </w:r>
                </w:p>
              </w:tc>
              <w:tc>
                <w:tcPr>
                  <w:tcW w:w="1831" w:type="dxa"/>
                </w:tcPr>
                <w:p w14:paraId="39D0576A" w14:textId="089EB535" w:rsidR="00CB0D97" w:rsidRDefault="00CB0D97" w:rsidP="00CB0D97">
                  <w:pPr>
                    <w:pStyle w:val="ListParagraph"/>
                    <w:ind w:left="0"/>
                    <w:jc w:val="center"/>
                    <w:rPr>
                      <w:lang w:val="id-ID"/>
                    </w:rPr>
                  </w:pPr>
                  <w:r w:rsidRPr="00CB0D97">
                    <w:rPr>
                      <w:lang w:val="id-ID"/>
                    </w:rPr>
                    <w:t>4,7</w:t>
                  </w:r>
                </w:p>
              </w:tc>
            </w:tr>
            <w:tr w:rsidR="00CB0D97" w14:paraId="3CED2452" w14:textId="77777777" w:rsidTr="00EB0129">
              <w:trPr>
                <w:trHeight w:val="260"/>
              </w:trPr>
              <w:tc>
                <w:tcPr>
                  <w:tcW w:w="535" w:type="dxa"/>
                </w:tcPr>
                <w:p w14:paraId="568F5F83" w14:textId="77777777" w:rsidR="00CB0D97" w:rsidRDefault="00CB0D97" w:rsidP="00CB0D97">
                  <w:pPr>
                    <w:pStyle w:val="ListParagraph"/>
                    <w:ind w:left="0"/>
                    <w:jc w:val="center"/>
                    <w:rPr>
                      <w:lang w:val="id-ID"/>
                    </w:rPr>
                  </w:pPr>
                  <w:r>
                    <w:rPr>
                      <w:lang w:val="id-ID"/>
                    </w:rPr>
                    <w:t>2</w:t>
                  </w:r>
                </w:p>
              </w:tc>
              <w:tc>
                <w:tcPr>
                  <w:tcW w:w="3600" w:type="dxa"/>
                </w:tcPr>
                <w:p w14:paraId="555001CD" w14:textId="27EFFC89" w:rsidR="00CB0D97" w:rsidRDefault="00CB0D97" w:rsidP="00CB0D97">
                  <w:pPr>
                    <w:pStyle w:val="ListParagraph"/>
                    <w:ind w:left="0"/>
                    <w:rPr>
                      <w:lang w:val="id-ID"/>
                    </w:rPr>
                  </w:pPr>
                  <w:r w:rsidRPr="00CB0D97">
                    <w:rPr>
                      <w:lang w:val="id-ID"/>
                    </w:rPr>
                    <w:t>Buka dashboard</w:t>
                  </w:r>
                </w:p>
              </w:tc>
              <w:tc>
                <w:tcPr>
                  <w:tcW w:w="1831" w:type="dxa"/>
                </w:tcPr>
                <w:p w14:paraId="7961EDCF" w14:textId="65D8C5BA" w:rsidR="00CB0D97" w:rsidRDefault="00CB0D97" w:rsidP="00CB0D97">
                  <w:pPr>
                    <w:pStyle w:val="ListParagraph"/>
                    <w:ind w:left="0"/>
                    <w:jc w:val="center"/>
                    <w:rPr>
                      <w:lang w:val="id-ID"/>
                    </w:rPr>
                  </w:pPr>
                  <w:r w:rsidRPr="00CB0D97">
                    <w:rPr>
                      <w:lang w:val="id-ID"/>
                    </w:rPr>
                    <w:t>0,4</w:t>
                  </w:r>
                </w:p>
              </w:tc>
            </w:tr>
            <w:tr w:rsidR="00CB0D97" w:rsidRPr="000A741D" w14:paraId="7FC66828" w14:textId="77777777" w:rsidTr="00EB0129">
              <w:trPr>
                <w:trHeight w:val="260"/>
              </w:trPr>
              <w:tc>
                <w:tcPr>
                  <w:tcW w:w="535" w:type="dxa"/>
                </w:tcPr>
                <w:p w14:paraId="70973D05" w14:textId="77777777" w:rsidR="00CB0D97" w:rsidRDefault="00CB0D97" w:rsidP="00CB0D97">
                  <w:pPr>
                    <w:pStyle w:val="ListParagraph"/>
                    <w:ind w:left="0"/>
                    <w:jc w:val="center"/>
                    <w:rPr>
                      <w:lang w:val="id-ID"/>
                    </w:rPr>
                  </w:pPr>
                  <w:r>
                    <w:rPr>
                      <w:lang w:val="id-ID"/>
                    </w:rPr>
                    <w:t>3</w:t>
                  </w:r>
                </w:p>
              </w:tc>
              <w:tc>
                <w:tcPr>
                  <w:tcW w:w="3600" w:type="dxa"/>
                </w:tcPr>
                <w:p w14:paraId="750CE3D9" w14:textId="7465EAE5" w:rsidR="00CB0D97" w:rsidRDefault="00CB0D97" w:rsidP="00CB0D97">
                  <w:pPr>
                    <w:pStyle w:val="ListParagraph"/>
                    <w:ind w:left="0"/>
                    <w:rPr>
                      <w:lang w:val="id-ID"/>
                    </w:rPr>
                  </w:pPr>
                  <w:r w:rsidRPr="00CB0D97">
                    <w:rPr>
                      <w:lang w:val="id-ID"/>
                    </w:rPr>
                    <w:t>Buka hotel</w:t>
                  </w:r>
                </w:p>
              </w:tc>
              <w:tc>
                <w:tcPr>
                  <w:tcW w:w="1831" w:type="dxa"/>
                </w:tcPr>
                <w:p w14:paraId="0A8DDF91" w14:textId="6E2677AB" w:rsidR="00CB0D97" w:rsidRPr="003D40B4" w:rsidRDefault="00CB0D97" w:rsidP="00CB0D97">
                  <w:pPr>
                    <w:pStyle w:val="ListParagraph"/>
                    <w:ind w:left="0"/>
                    <w:jc w:val="center"/>
                    <w:rPr>
                      <w:lang w:val="id-ID"/>
                    </w:rPr>
                  </w:pPr>
                  <w:r w:rsidRPr="00CB0D97">
                    <w:rPr>
                      <w:lang w:val="id-ID"/>
                    </w:rPr>
                    <w:t>2,9</w:t>
                  </w:r>
                </w:p>
              </w:tc>
            </w:tr>
            <w:tr w:rsidR="00CB0D97" w14:paraId="6A681FE8" w14:textId="77777777" w:rsidTr="00EB0129">
              <w:trPr>
                <w:trHeight w:val="260"/>
              </w:trPr>
              <w:tc>
                <w:tcPr>
                  <w:tcW w:w="535" w:type="dxa"/>
                </w:tcPr>
                <w:p w14:paraId="7996C65B" w14:textId="77777777" w:rsidR="00CB0D97" w:rsidRDefault="00CB0D97" w:rsidP="00CB0D97">
                  <w:pPr>
                    <w:pStyle w:val="ListParagraph"/>
                    <w:ind w:left="0"/>
                    <w:jc w:val="center"/>
                    <w:rPr>
                      <w:lang w:val="id-ID"/>
                    </w:rPr>
                  </w:pPr>
                  <w:r>
                    <w:rPr>
                      <w:lang w:val="id-ID"/>
                    </w:rPr>
                    <w:t>4</w:t>
                  </w:r>
                </w:p>
              </w:tc>
              <w:tc>
                <w:tcPr>
                  <w:tcW w:w="3600" w:type="dxa"/>
                </w:tcPr>
                <w:p w14:paraId="28448CC4" w14:textId="3A3E4E3F" w:rsidR="00CB0D97" w:rsidRDefault="00CB0D97" w:rsidP="00CB0D97">
                  <w:pPr>
                    <w:pStyle w:val="ListParagraph"/>
                    <w:ind w:left="0"/>
                    <w:rPr>
                      <w:lang w:val="id-ID"/>
                    </w:rPr>
                  </w:pPr>
                  <w:r w:rsidRPr="00CB0D97">
                    <w:rPr>
                      <w:lang w:val="id-ID"/>
                    </w:rPr>
                    <w:t>Cari hotel</w:t>
                  </w:r>
                </w:p>
              </w:tc>
              <w:tc>
                <w:tcPr>
                  <w:tcW w:w="1831" w:type="dxa"/>
                </w:tcPr>
                <w:p w14:paraId="68D910D8" w14:textId="2C4364DC" w:rsidR="00CB0D97" w:rsidRPr="00CB0D97" w:rsidRDefault="00CB0D97" w:rsidP="00CB0D97">
                  <w:pPr>
                    <w:pStyle w:val="ListParagraph"/>
                    <w:ind w:left="0"/>
                    <w:jc w:val="center"/>
                  </w:pPr>
                  <w:r>
                    <w:t>5,4</w:t>
                  </w:r>
                </w:p>
              </w:tc>
            </w:tr>
            <w:tr w:rsidR="00CB0D97" w14:paraId="373D14A1" w14:textId="77777777" w:rsidTr="00ED3FE6">
              <w:trPr>
                <w:trHeight w:val="260"/>
              </w:trPr>
              <w:tc>
                <w:tcPr>
                  <w:tcW w:w="535" w:type="dxa"/>
                </w:tcPr>
                <w:p w14:paraId="153571F1" w14:textId="3D4D33EA" w:rsidR="00CB0D97" w:rsidRPr="000E3406" w:rsidRDefault="00CB0D97" w:rsidP="00CB0D97">
                  <w:pPr>
                    <w:pStyle w:val="ListParagraph"/>
                    <w:ind w:left="0"/>
                    <w:jc w:val="center"/>
                  </w:pPr>
                  <w:r>
                    <w:t>5</w:t>
                  </w:r>
                </w:p>
              </w:tc>
              <w:tc>
                <w:tcPr>
                  <w:tcW w:w="3600" w:type="dxa"/>
                </w:tcPr>
                <w:p w14:paraId="3E60ED9D" w14:textId="2EF82326" w:rsidR="00CB0D97" w:rsidRPr="00EC2930" w:rsidRDefault="00CB0D97" w:rsidP="00CB0D97">
                  <w:pPr>
                    <w:pStyle w:val="ListParagraph"/>
                    <w:ind w:left="0"/>
                    <w:rPr>
                      <w:lang w:val="id-ID"/>
                    </w:rPr>
                  </w:pPr>
                  <w:r w:rsidRPr="00CB0D97">
                    <w:rPr>
                      <w:lang w:val="id-ID"/>
                    </w:rPr>
                    <w:t>Pilih kamar (sampai pesan)</w:t>
                  </w:r>
                </w:p>
              </w:tc>
              <w:tc>
                <w:tcPr>
                  <w:tcW w:w="1831" w:type="dxa"/>
                </w:tcPr>
                <w:p w14:paraId="27886951" w14:textId="5E3A9A47" w:rsidR="00CB0D97" w:rsidRPr="0003250D" w:rsidRDefault="0003250D" w:rsidP="00CB0D97">
                  <w:pPr>
                    <w:pStyle w:val="ListParagraph"/>
                    <w:ind w:left="0"/>
                    <w:jc w:val="center"/>
                  </w:pPr>
                  <w:r>
                    <w:t>5,0</w:t>
                  </w:r>
                </w:p>
              </w:tc>
            </w:tr>
            <w:tr w:rsidR="00B756BA" w14:paraId="769FF994" w14:textId="77777777" w:rsidTr="004C630C">
              <w:trPr>
                <w:trHeight w:val="260"/>
              </w:trPr>
              <w:tc>
                <w:tcPr>
                  <w:tcW w:w="4135" w:type="dxa"/>
                  <w:gridSpan w:val="2"/>
                </w:tcPr>
                <w:p w14:paraId="14CD87EE" w14:textId="2B1CE59A" w:rsidR="00B756BA" w:rsidRPr="00B76A25" w:rsidRDefault="00B76A25" w:rsidP="00B76A25">
                  <w:pPr>
                    <w:pStyle w:val="ListParagraph"/>
                    <w:ind w:left="0"/>
                    <w:jc w:val="right"/>
                  </w:pPr>
                  <w:r>
                    <w:t>Average Time</w:t>
                  </w:r>
                </w:p>
              </w:tc>
              <w:tc>
                <w:tcPr>
                  <w:tcW w:w="1831" w:type="dxa"/>
                </w:tcPr>
                <w:p w14:paraId="2BE4766D" w14:textId="5FE80528" w:rsidR="00B756BA" w:rsidRPr="002E7B36" w:rsidRDefault="0003250D" w:rsidP="00C12F8B">
                  <w:pPr>
                    <w:pStyle w:val="ListParagraph"/>
                    <w:ind w:left="0"/>
                    <w:jc w:val="center"/>
                  </w:pPr>
                  <w:r>
                    <w:t>3,68</w:t>
                  </w:r>
                </w:p>
              </w:tc>
            </w:tr>
          </w:tbl>
          <w:p w14:paraId="75D73ED2" w14:textId="77777777" w:rsidR="001A459C" w:rsidRDefault="001A459C" w:rsidP="00593D93">
            <w:pPr>
              <w:pStyle w:val="ListParagraph"/>
              <w:rPr>
                <w:lang w:val="id-ID"/>
              </w:rPr>
            </w:pPr>
          </w:p>
          <w:p w14:paraId="3B36E194" w14:textId="353B9650" w:rsidR="00B2764E" w:rsidRDefault="000453BC" w:rsidP="00593D93">
            <w:pPr>
              <w:pStyle w:val="ListParagraph"/>
              <w:rPr>
                <w:b/>
                <w:sz w:val="24"/>
                <w:szCs w:val="24"/>
                <w:lang w:val="en-GB"/>
              </w:rPr>
            </w:pPr>
            <w:r w:rsidRPr="797E5B70">
              <w:rPr>
                <w:b/>
                <w:sz w:val="24"/>
                <w:szCs w:val="24"/>
                <w:lang w:val="en-GB"/>
              </w:rPr>
              <w:lastRenderedPageBreak/>
              <w:t>Pembah</w:t>
            </w:r>
            <w:r w:rsidR="00206EFF" w:rsidRPr="797E5B70">
              <w:rPr>
                <w:b/>
                <w:sz w:val="24"/>
                <w:szCs w:val="24"/>
                <w:lang w:val="en-GB"/>
              </w:rPr>
              <w:t>asan</w:t>
            </w:r>
          </w:p>
          <w:p w14:paraId="4A025726" w14:textId="75F724F0" w:rsidR="00B76A25" w:rsidRPr="00F35215" w:rsidRDefault="00B76A25" w:rsidP="00593D93">
            <w:pPr>
              <w:pStyle w:val="ListParagraph"/>
              <w:rPr>
                <w:b/>
                <w:sz w:val="24"/>
                <w:szCs w:val="24"/>
                <w:lang w:val="en-GB"/>
              </w:rPr>
            </w:pPr>
            <w:r>
              <w:rPr>
                <w:b/>
                <w:noProof/>
                <w:sz w:val="24"/>
                <w:szCs w:val="24"/>
                <w:lang w:val="en-GB"/>
              </w:rPr>
              <w:drawing>
                <wp:inline distT="0" distB="0" distL="0" distR="0" wp14:anchorId="2550F763" wp14:editId="74AC57AC">
                  <wp:extent cx="4272915" cy="2492375"/>
                  <wp:effectExtent l="0" t="0" r="13335"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33EEAC" w14:textId="77777777" w:rsidR="00B2764E" w:rsidRPr="00853B82" w:rsidRDefault="00B2764E" w:rsidP="00853B82">
            <w:pPr>
              <w:rPr>
                <w:lang w:val="id-ID"/>
              </w:rPr>
            </w:pPr>
          </w:p>
          <w:p w14:paraId="3A829D99" w14:textId="5B2C70CA" w:rsidR="797E5B70" w:rsidRDefault="797E5B70" w:rsidP="797E5B70">
            <w:pPr>
              <w:pStyle w:val="ListParagraph"/>
              <w:jc w:val="both"/>
              <w:rPr>
                <w:lang w:val="id-ID"/>
              </w:rPr>
            </w:pPr>
          </w:p>
          <w:p w14:paraId="6DD8833E" w14:textId="147D575A" w:rsidR="00B2764E" w:rsidRPr="00D21592" w:rsidRDefault="45ECF96D" w:rsidP="797E5B70">
            <w:pPr>
              <w:pStyle w:val="ListParagraph"/>
              <w:jc w:val="both"/>
            </w:pPr>
            <w:r w:rsidRPr="797E5B70">
              <w:rPr>
                <w:lang w:val="id-ID"/>
              </w:rPr>
              <w:t xml:space="preserve">Dari percobaan yang dilakukan baik </w:t>
            </w:r>
            <w:r w:rsidR="00D21592">
              <w:t>Traveloka maupun tiket.com</w:t>
            </w:r>
            <w:r w:rsidRPr="797E5B70">
              <w:rPr>
                <w:lang w:val="id-ID"/>
              </w:rPr>
              <w:t xml:space="preserve"> memiliki speed of peformance yang baik, </w:t>
            </w:r>
            <w:r w:rsidR="00D21592">
              <w:t>akan tetapi tiket.com lebih dominan dalam hal ini.</w:t>
            </w:r>
          </w:p>
          <w:p w14:paraId="035F3726" w14:textId="6CC4CA0C" w:rsidR="00F40F74" w:rsidRPr="00D21592" w:rsidRDefault="00F40F74" w:rsidP="00593D93">
            <w:pPr>
              <w:pStyle w:val="ListParagraph"/>
            </w:pPr>
          </w:p>
          <w:p w14:paraId="265BD02F" w14:textId="77777777" w:rsidR="0011234F" w:rsidRPr="00593D93" w:rsidRDefault="0011234F" w:rsidP="00593D93">
            <w:pPr>
              <w:pStyle w:val="ListParagraph"/>
              <w:rPr>
                <w:lang w:val="id-ID"/>
              </w:rPr>
            </w:pPr>
          </w:p>
          <w:p w14:paraId="3EB9148F" w14:textId="3193C063" w:rsidR="00D43084" w:rsidRDefault="00D43084" w:rsidP="00430316">
            <w:pPr>
              <w:pStyle w:val="ListParagraph"/>
              <w:numPr>
                <w:ilvl w:val="0"/>
                <w:numId w:val="12"/>
              </w:numPr>
              <w:rPr>
                <w:b/>
                <w:sz w:val="24"/>
                <w:szCs w:val="24"/>
              </w:rPr>
            </w:pPr>
            <w:r w:rsidRPr="797E5B70">
              <w:rPr>
                <w:b/>
                <w:sz w:val="24"/>
                <w:szCs w:val="24"/>
              </w:rPr>
              <w:t>Rate of errors</w:t>
            </w:r>
          </w:p>
          <w:p w14:paraId="3069929B" w14:textId="49F16617" w:rsidR="5487840E" w:rsidRDefault="5487840E" w:rsidP="797E5B70">
            <w:pPr>
              <w:pStyle w:val="ListParagraph"/>
              <w:jc w:val="both"/>
            </w:pPr>
            <w:r>
              <w:t>Bagaimana tingkat error yang dapat terjadi ketika user menggunakan UI</w:t>
            </w:r>
          </w:p>
          <w:p w14:paraId="7E865400" w14:textId="6064BDBC" w:rsidR="446EE737" w:rsidRDefault="446EE737" w:rsidP="446EE737">
            <w:pPr>
              <w:pStyle w:val="ListParagraph"/>
              <w:jc w:val="both"/>
            </w:pPr>
          </w:p>
          <w:p w14:paraId="3DD2EC27" w14:textId="080558AD" w:rsidR="4D19ADB9" w:rsidRDefault="4D19ADB9" w:rsidP="446EE737">
            <w:pPr>
              <w:pStyle w:val="ListParagraph"/>
              <w:jc w:val="both"/>
            </w:pPr>
            <w:r>
              <w:t>Pada percobaan ini  untuk searching barang keyword yang digunakan adalah “</w:t>
            </w:r>
            <w:r w:rsidR="0003250D">
              <w:t>Sari Panguripan</w:t>
            </w:r>
            <w:r>
              <w:t>”</w:t>
            </w:r>
          </w:p>
          <w:p w14:paraId="791B49EB" w14:textId="0715730A" w:rsidR="00124EBB" w:rsidRDefault="00124EBB" w:rsidP="00124EBB">
            <w:pPr>
              <w:pStyle w:val="ListParagraph"/>
            </w:pPr>
          </w:p>
          <w:p w14:paraId="5CEAF383" w14:textId="3C8CE13A" w:rsidR="00120DDD" w:rsidRDefault="00120DDD" w:rsidP="00124EBB">
            <w:pPr>
              <w:pStyle w:val="ListParagraph"/>
            </w:pPr>
          </w:p>
          <w:p w14:paraId="03A9327C" w14:textId="0D026C4F" w:rsidR="00120DDD" w:rsidRDefault="00120DDD" w:rsidP="00124EBB">
            <w:pPr>
              <w:pStyle w:val="ListParagraph"/>
            </w:pPr>
          </w:p>
          <w:p w14:paraId="3101BB16" w14:textId="77777777" w:rsidR="00120DDD" w:rsidRDefault="00120DDD" w:rsidP="00124EBB">
            <w:pPr>
              <w:pStyle w:val="ListParagraph"/>
            </w:pPr>
          </w:p>
          <w:p w14:paraId="7B815CDA" w14:textId="36533487" w:rsidR="00BF5D77" w:rsidRPr="00882ECA" w:rsidRDefault="00882ECA" w:rsidP="00124EBB">
            <w:pPr>
              <w:pStyle w:val="ListParagraph"/>
              <w:rPr>
                <w:b/>
                <w:sz w:val="24"/>
                <w:szCs w:val="24"/>
              </w:rPr>
            </w:pPr>
            <w:r>
              <w:rPr>
                <w:b/>
                <w:sz w:val="24"/>
                <w:szCs w:val="24"/>
              </w:rPr>
              <w:lastRenderedPageBreak/>
              <w:t>tiket.com</w:t>
            </w:r>
          </w:p>
          <w:p w14:paraId="51CFC6FC" w14:textId="77777777" w:rsidR="00BF5D77" w:rsidRPr="00BF5D77" w:rsidRDefault="00BF5D77" w:rsidP="00124EBB">
            <w:pPr>
              <w:pStyle w:val="ListParagraph"/>
              <w:rPr>
                <w:lang w:val="id-ID"/>
              </w:rPr>
            </w:pPr>
          </w:p>
          <w:p w14:paraId="419B903D" w14:textId="09DA348C" w:rsidR="00B115F6" w:rsidRPr="00882ECA" w:rsidRDefault="00882ECA" w:rsidP="00B5142A">
            <w:pPr>
              <w:pStyle w:val="ListParagraph"/>
            </w:pPr>
            <w:r>
              <w:t>Yusuf</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566FE8" w14:paraId="416FEF06" w14:textId="77777777" w:rsidTr="00C27209">
              <w:trPr>
                <w:trHeight w:val="269"/>
              </w:trPr>
              <w:tc>
                <w:tcPr>
                  <w:tcW w:w="535" w:type="dxa"/>
                </w:tcPr>
                <w:p w14:paraId="424F8BC1" w14:textId="0BE485A0" w:rsidR="00566FE8" w:rsidRPr="00566FE8" w:rsidRDefault="00566FE8" w:rsidP="00855441">
                  <w:pPr>
                    <w:pStyle w:val="ListParagraph"/>
                    <w:ind w:left="0"/>
                    <w:jc w:val="center"/>
                    <w:rPr>
                      <w:lang w:val="id-ID"/>
                    </w:rPr>
                  </w:pPr>
                  <w:r>
                    <w:rPr>
                      <w:lang w:val="id-ID"/>
                    </w:rPr>
                    <w:t>No</w:t>
                  </w:r>
                </w:p>
              </w:tc>
              <w:tc>
                <w:tcPr>
                  <w:tcW w:w="1260" w:type="dxa"/>
                </w:tcPr>
                <w:p w14:paraId="00B13752" w14:textId="6131160B" w:rsidR="00566FE8" w:rsidRPr="00566FE8" w:rsidRDefault="00566FE8" w:rsidP="00855441">
                  <w:pPr>
                    <w:pStyle w:val="ListParagraph"/>
                    <w:ind w:left="0"/>
                    <w:jc w:val="center"/>
                    <w:rPr>
                      <w:lang w:val="id-ID"/>
                    </w:rPr>
                  </w:pPr>
                  <w:r>
                    <w:rPr>
                      <w:lang w:val="id-ID"/>
                    </w:rPr>
                    <w:t>Task</w:t>
                  </w:r>
                </w:p>
              </w:tc>
              <w:tc>
                <w:tcPr>
                  <w:tcW w:w="778" w:type="dxa"/>
                </w:tcPr>
                <w:p w14:paraId="29A3EDDA" w14:textId="3D6C49C6" w:rsidR="00566FE8" w:rsidRPr="00566FE8" w:rsidRDefault="00566FE8" w:rsidP="00855441">
                  <w:pPr>
                    <w:pStyle w:val="ListParagraph"/>
                    <w:ind w:left="0"/>
                    <w:jc w:val="center"/>
                    <w:rPr>
                      <w:lang w:val="id-ID"/>
                    </w:rPr>
                  </w:pPr>
                  <w:r>
                    <w:rPr>
                      <w:lang w:val="id-ID"/>
                    </w:rPr>
                    <w:t>Trial 1</w:t>
                  </w:r>
                </w:p>
              </w:tc>
              <w:tc>
                <w:tcPr>
                  <w:tcW w:w="858" w:type="dxa"/>
                </w:tcPr>
                <w:p w14:paraId="10E88C5B" w14:textId="28991212" w:rsidR="00566FE8" w:rsidRPr="00566FE8" w:rsidRDefault="00566FE8" w:rsidP="00855441">
                  <w:pPr>
                    <w:pStyle w:val="ListParagraph"/>
                    <w:ind w:left="0"/>
                    <w:jc w:val="center"/>
                    <w:rPr>
                      <w:lang w:val="id-ID"/>
                    </w:rPr>
                  </w:pPr>
                  <w:r>
                    <w:rPr>
                      <w:lang w:val="id-ID"/>
                    </w:rPr>
                    <w:t>Trial 2</w:t>
                  </w:r>
                </w:p>
              </w:tc>
              <w:tc>
                <w:tcPr>
                  <w:tcW w:w="858" w:type="dxa"/>
                </w:tcPr>
                <w:p w14:paraId="445D3AF7" w14:textId="74E40721" w:rsidR="00566FE8" w:rsidRPr="00566FE8" w:rsidRDefault="00566FE8" w:rsidP="00855441">
                  <w:pPr>
                    <w:pStyle w:val="ListParagraph"/>
                    <w:ind w:left="0"/>
                    <w:jc w:val="center"/>
                    <w:rPr>
                      <w:lang w:val="id-ID"/>
                    </w:rPr>
                  </w:pPr>
                  <w:r>
                    <w:rPr>
                      <w:lang w:val="id-ID"/>
                    </w:rPr>
                    <w:t>Trial 3</w:t>
                  </w:r>
                </w:p>
              </w:tc>
              <w:tc>
                <w:tcPr>
                  <w:tcW w:w="858" w:type="dxa"/>
                </w:tcPr>
                <w:p w14:paraId="47ABE4E4" w14:textId="187F3D04" w:rsidR="00566FE8" w:rsidRPr="00566FE8" w:rsidRDefault="00566FE8" w:rsidP="00855441">
                  <w:pPr>
                    <w:pStyle w:val="ListParagraph"/>
                    <w:ind w:left="0"/>
                    <w:jc w:val="center"/>
                    <w:rPr>
                      <w:lang w:val="id-ID"/>
                    </w:rPr>
                  </w:pPr>
                  <w:r>
                    <w:rPr>
                      <w:lang w:val="id-ID"/>
                    </w:rPr>
                    <w:t>Trial 4</w:t>
                  </w:r>
                </w:p>
              </w:tc>
              <w:tc>
                <w:tcPr>
                  <w:tcW w:w="858" w:type="dxa"/>
                </w:tcPr>
                <w:p w14:paraId="2878E82E" w14:textId="68A329A7" w:rsidR="00566FE8" w:rsidRPr="00566FE8" w:rsidRDefault="00566FE8" w:rsidP="00855441">
                  <w:pPr>
                    <w:pStyle w:val="ListParagraph"/>
                    <w:ind w:left="0"/>
                    <w:jc w:val="center"/>
                    <w:rPr>
                      <w:lang w:val="id-ID"/>
                    </w:rPr>
                  </w:pPr>
                  <w:r>
                    <w:rPr>
                      <w:lang w:val="id-ID"/>
                    </w:rPr>
                    <w:t>Trial 5</w:t>
                  </w:r>
                </w:p>
              </w:tc>
            </w:tr>
            <w:tr w:rsidR="00B115F6" w14:paraId="317AE9DA" w14:textId="77777777" w:rsidTr="00C27209">
              <w:trPr>
                <w:trHeight w:val="269"/>
              </w:trPr>
              <w:tc>
                <w:tcPr>
                  <w:tcW w:w="535" w:type="dxa"/>
                </w:tcPr>
                <w:p w14:paraId="45958080" w14:textId="60E6FF57" w:rsidR="00B115F6" w:rsidRDefault="00070ED5" w:rsidP="005E12D8">
                  <w:pPr>
                    <w:pStyle w:val="ListParagraph"/>
                    <w:ind w:left="0"/>
                    <w:rPr>
                      <w:lang w:val="id-ID"/>
                    </w:rPr>
                  </w:pPr>
                  <w:r>
                    <w:rPr>
                      <w:lang w:val="id-ID"/>
                    </w:rPr>
                    <w:t>1</w:t>
                  </w:r>
                </w:p>
              </w:tc>
              <w:tc>
                <w:tcPr>
                  <w:tcW w:w="1260" w:type="dxa"/>
                </w:tcPr>
                <w:p w14:paraId="136F795B" w14:textId="7C8A27EF" w:rsidR="00B115F6" w:rsidRPr="00AF6C21" w:rsidRDefault="00AF6C21" w:rsidP="005E12D8">
                  <w:pPr>
                    <w:pStyle w:val="ListParagraph"/>
                    <w:ind w:left="0"/>
                  </w:pPr>
                  <w:r>
                    <w:t>Pesan Kamar</w:t>
                  </w:r>
                </w:p>
              </w:tc>
              <w:tc>
                <w:tcPr>
                  <w:tcW w:w="778" w:type="dxa"/>
                </w:tcPr>
                <w:p w14:paraId="368F5D25" w14:textId="1A3081AA" w:rsidR="00B115F6" w:rsidRPr="00A410E4" w:rsidRDefault="00A410E4" w:rsidP="00A410E4">
                  <w:pPr>
                    <w:pStyle w:val="ListParagraph"/>
                    <w:ind w:left="0"/>
                    <w:jc w:val="center"/>
                  </w:pPr>
                  <w:r>
                    <w:t>0</w:t>
                  </w:r>
                </w:p>
              </w:tc>
              <w:tc>
                <w:tcPr>
                  <w:tcW w:w="858" w:type="dxa"/>
                </w:tcPr>
                <w:p w14:paraId="34F51A0D" w14:textId="7DFD3482" w:rsidR="00B115F6" w:rsidRPr="00A410E4" w:rsidRDefault="00A410E4" w:rsidP="00A410E4">
                  <w:pPr>
                    <w:pStyle w:val="ListParagraph"/>
                    <w:ind w:left="0"/>
                    <w:jc w:val="center"/>
                  </w:pPr>
                  <w:r>
                    <w:t>0</w:t>
                  </w:r>
                </w:p>
              </w:tc>
              <w:tc>
                <w:tcPr>
                  <w:tcW w:w="858" w:type="dxa"/>
                </w:tcPr>
                <w:p w14:paraId="39F534BF" w14:textId="70A581F6" w:rsidR="00B115F6" w:rsidRPr="00A410E4" w:rsidRDefault="00A410E4" w:rsidP="00A410E4">
                  <w:pPr>
                    <w:pStyle w:val="ListParagraph"/>
                    <w:ind w:left="0"/>
                    <w:jc w:val="center"/>
                  </w:pPr>
                  <w:r>
                    <w:t>0</w:t>
                  </w:r>
                </w:p>
              </w:tc>
              <w:tc>
                <w:tcPr>
                  <w:tcW w:w="858" w:type="dxa"/>
                </w:tcPr>
                <w:p w14:paraId="0EF55CEE" w14:textId="1C0D7F1E" w:rsidR="00B115F6" w:rsidRPr="00A410E4" w:rsidRDefault="00AF6C21" w:rsidP="00A410E4">
                  <w:pPr>
                    <w:pStyle w:val="ListParagraph"/>
                    <w:ind w:left="0"/>
                    <w:jc w:val="center"/>
                  </w:pPr>
                  <w:r>
                    <w:t>0</w:t>
                  </w:r>
                </w:p>
              </w:tc>
              <w:tc>
                <w:tcPr>
                  <w:tcW w:w="858" w:type="dxa"/>
                </w:tcPr>
                <w:p w14:paraId="75FACC42" w14:textId="698E72A3" w:rsidR="00B115F6" w:rsidRPr="00A410E4" w:rsidRDefault="00A410E4" w:rsidP="00A410E4">
                  <w:pPr>
                    <w:pStyle w:val="ListParagraph"/>
                    <w:ind w:left="0"/>
                    <w:jc w:val="center"/>
                  </w:pPr>
                  <w:r>
                    <w:t>0</w:t>
                  </w:r>
                </w:p>
              </w:tc>
            </w:tr>
            <w:tr w:rsidR="00070ED5" w14:paraId="4F4C3BF7" w14:textId="77777777" w:rsidTr="00C27209">
              <w:trPr>
                <w:trHeight w:val="269"/>
              </w:trPr>
              <w:tc>
                <w:tcPr>
                  <w:tcW w:w="535" w:type="dxa"/>
                </w:tcPr>
                <w:p w14:paraId="24B9644D" w14:textId="18DE950F" w:rsidR="00070ED5" w:rsidRDefault="00070ED5" w:rsidP="005E12D8">
                  <w:pPr>
                    <w:pStyle w:val="ListParagraph"/>
                    <w:ind w:left="0"/>
                    <w:rPr>
                      <w:lang w:val="id-ID"/>
                    </w:rPr>
                  </w:pPr>
                  <w:r>
                    <w:rPr>
                      <w:lang w:val="id-ID"/>
                    </w:rPr>
                    <w:t>2</w:t>
                  </w:r>
                </w:p>
              </w:tc>
              <w:tc>
                <w:tcPr>
                  <w:tcW w:w="1260" w:type="dxa"/>
                </w:tcPr>
                <w:p w14:paraId="77499D36" w14:textId="2215C93F" w:rsidR="00070ED5" w:rsidRPr="00FC54D8" w:rsidRDefault="0003250D" w:rsidP="005E12D8">
                  <w:pPr>
                    <w:pStyle w:val="ListParagraph"/>
                    <w:ind w:left="0"/>
                  </w:pPr>
                  <w:r>
                    <w:t>Pencarian</w:t>
                  </w:r>
                  <w:r w:rsidR="00C27209">
                    <w:rPr>
                      <w:lang w:val="id-ID"/>
                    </w:rPr>
                    <w:t xml:space="preserve"> </w:t>
                  </w:r>
                  <w:r w:rsidR="00FC54D8">
                    <w:t>hotel</w:t>
                  </w:r>
                </w:p>
              </w:tc>
              <w:tc>
                <w:tcPr>
                  <w:tcW w:w="778" w:type="dxa"/>
                </w:tcPr>
                <w:p w14:paraId="5E210625" w14:textId="6C20FB11" w:rsidR="00070ED5" w:rsidRPr="006D494D" w:rsidRDefault="006D494D" w:rsidP="006D494D">
                  <w:pPr>
                    <w:pStyle w:val="ListParagraph"/>
                    <w:ind w:left="0"/>
                    <w:jc w:val="center"/>
                  </w:pPr>
                  <w:r>
                    <w:t>0</w:t>
                  </w:r>
                </w:p>
              </w:tc>
              <w:tc>
                <w:tcPr>
                  <w:tcW w:w="858" w:type="dxa"/>
                </w:tcPr>
                <w:p w14:paraId="33F59814" w14:textId="484CBCE0" w:rsidR="00070ED5" w:rsidRPr="006D494D" w:rsidRDefault="006D494D" w:rsidP="006D494D">
                  <w:pPr>
                    <w:pStyle w:val="ListParagraph"/>
                    <w:ind w:left="0"/>
                    <w:jc w:val="center"/>
                  </w:pPr>
                  <w:r>
                    <w:t>0</w:t>
                  </w:r>
                </w:p>
              </w:tc>
              <w:tc>
                <w:tcPr>
                  <w:tcW w:w="858" w:type="dxa"/>
                </w:tcPr>
                <w:p w14:paraId="6FD7FA8C" w14:textId="42F6C766" w:rsidR="00070ED5" w:rsidRPr="006D494D" w:rsidRDefault="006D494D" w:rsidP="006D494D">
                  <w:pPr>
                    <w:pStyle w:val="ListParagraph"/>
                    <w:ind w:left="0"/>
                    <w:jc w:val="center"/>
                  </w:pPr>
                  <w:r>
                    <w:t>0</w:t>
                  </w:r>
                </w:p>
              </w:tc>
              <w:tc>
                <w:tcPr>
                  <w:tcW w:w="858" w:type="dxa"/>
                </w:tcPr>
                <w:p w14:paraId="4BB3D168" w14:textId="2B9AEF5C" w:rsidR="00070ED5" w:rsidRPr="006D494D" w:rsidRDefault="0003250D" w:rsidP="006D494D">
                  <w:pPr>
                    <w:pStyle w:val="ListParagraph"/>
                    <w:ind w:left="0"/>
                    <w:jc w:val="center"/>
                  </w:pPr>
                  <w:r>
                    <w:t>0</w:t>
                  </w:r>
                </w:p>
              </w:tc>
              <w:tc>
                <w:tcPr>
                  <w:tcW w:w="858" w:type="dxa"/>
                </w:tcPr>
                <w:p w14:paraId="4C75690F" w14:textId="71DD57C3" w:rsidR="00070ED5" w:rsidRPr="006D494D" w:rsidRDefault="0003250D" w:rsidP="006D494D">
                  <w:pPr>
                    <w:pStyle w:val="ListParagraph"/>
                    <w:ind w:left="0"/>
                    <w:jc w:val="center"/>
                  </w:pPr>
                  <w:r>
                    <w:t>0</w:t>
                  </w:r>
                </w:p>
              </w:tc>
            </w:tr>
            <w:tr w:rsidR="00B115F6" w14:paraId="37A6A772" w14:textId="77777777" w:rsidTr="00C27209">
              <w:trPr>
                <w:trHeight w:val="269"/>
              </w:trPr>
              <w:tc>
                <w:tcPr>
                  <w:tcW w:w="535" w:type="dxa"/>
                </w:tcPr>
                <w:p w14:paraId="6576DE86" w14:textId="2E091BDE" w:rsidR="00B115F6" w:rsidRDefault="00070ED5" w:rsidP="005E12D8">
                  <w:pPr>
                    <w:pStyle w:val="ListParagraph"/>
                    <w:ind w:left="0"/>
                    <w:rPr>
                      <w:lang w:val="id-ID"/>
                    </w:rPr>
                  </w:pPr>
                  <w:r>
                    <w:rPr>
                      <w:lang w:val="id-ID"/>
                    </w:rPr>
                    <w:t>3</w:t>
                  </w:r>
                </w:p>
              </w:tc>
              <w:tc>
                <w:tcPr>
                  <w:tcW w:w="1260" w:type="dxa"/>
                </w:tcPr>
                <w:p w14:paraId="1C439B6A" w14:textId="3224EC2D" w:rsidR="00B115F6" w:rsidRPr="00AC32E3" w:rsidRDefault="0003250D" w:rsidP="005E12D8">
                  <w:pPr>
                    <w:pStyle w:val="ListParagraph"/>
                    <w:ind w:left="0"/>
                  </w:pPr>
                  <w:r>
                    <w:t xml:space="preserve">Filter pencarian </w:t>
                  </w:r>
                  <w:r w:rsidR="00FC54D8">
                    <w:t>hotel</w:t>
                  </w:r>
                </w:p>
              </w:tc>
              <w:tc>
                <w:tcPr>
                  <w:tcW w:w="778" w:type="dxa"/>
                </w:tcPr>
                <w:p w14:paraId="68ADF817" w14:textId="7150FF34" w:rsidR="00B115F6" w:rsidRPr="00E873E6" w:rsidRDefault="00E873E6" w:rsidP="006D494D">
                  <w:pPr>
                    <w:pStyle w:val="ListParagraph"/>
                    <w:ind w:left="0"/>
                    <w:jc w:val="center"/>
                  </w:pPr>
                  <w:r>
                    <w:t>0</w:t>
                  </w:r>
                </w:p>
              </w:tc>
              <w:tc>
                <w:tcPr>
                  <w:tcW w:w="858" w:type="dxa"/>
                </w:tcPr>
                <w:p w14:paraId="7513683D" w14:textId="4B5B5D75" w:rsidR="00B115F6" w:rsidRPr="00E873E6" w:rsidRDefault="00E873E6" w:rsidP="006D494D">
                  <w:pPr>
                    <w:pStyle w:val="ListParagraph"/>
                    <w:ind w:left="0"/>
                    <w:jc w:val="center"/>
                  </w:pPr>
                  <w:r>
                    <w:t>0</w:t>
                  </w:r>
                </w:p>
              </w:tc>
              <w:tc>
                <w:tcPr>
                  <w:tcW w:w="858" w:type="dxa"/>
                </w:tcPr>
                <w:p w14:paraId="0492DCDB" w14:textId="0B1D3D2E" w:rsidR="00B115F6" w:rsidRPr="00E873E6" w:rsidRDefault="00E873E6" w:rsidP="006D494D">
                  <w:pPr>
                    <w:pStyle w:val="ListParagraph"/>
                    <w:ind w:left="0"/>
                    <w:jc w:val="center"/>
                  </w:pPr>
                  <w:r>
                    <w:t>0</w:t>
                  </w:r>
                </w:p>
              </w:tc>
              <w:tc>
                <w:tcPr>
                  <w:tcW w:w="858" w:type="dxa"/>
                </w:tcPr>
                <w:p w14:paraId="112F783B" w14:textId="7BC0C1DC" w:rsidR="00B115F6" w:rsidRPr="00E873E6" w:rsidRDefault="00E873E6" w:rsidP="006D494D">
                  <w:pPr>
                    <w:pStyle w:val="ListParagraph"/>
                    <w:ind w:left="0"/>
                    <w:jc w:val="center"/>
                  </w:pPr>
                  <w:r>
                    <w:t>0</w:t>
                  </w:r>
                </w:p>
              </w:tc>
              <w:tc>
                <w:tcPr>
                  <w:tcW w:w="858" w:type="dxa"/>
                </w:tcPr>
                <w:p w14:paraId="65242B86" w14:textId="2CD9FEF2" w:rsidR="00B115F6" w:rsidRPr="00E873E6" w:rsidRDefault="00E873E6" w:rsidP="006D494D">
                  <w:pPr>
                    <w:pStyle w:val="ListParagraph"/>
                    <w:ind w:left="0"/>
                    <w:jc w:val="center"/>
                  </w:pPr>
                  <w:r>
                    <w:t>0</w:t>
                  </w:r>
                </w:p>
              </w:tc>
            </w:tr>
            <w:tr w:rsidR="00B115F6" w14:paraId="0A6B780D" w14:textId="77777777" w:rsidTr="00C27209">
              <w:trPr>
                <w:trHeight w:val="269"/>
              </w:trPr>
              <w:tc>
                <w:tcPr>
                  <w:tcW w:w="535" w:type="dxa"/>
                </w:tcPr>
                <w:p w14:paraId="30FDAA1F" w14:textId="2E7EEF10" w:rsidR="00B115F6" w:rsidRDefault="00070ED5" w:rsidP="005E12D8">
                  <w:pPr>
                    <w:pStyle w:val="ListParagraph"/>
                    <w:ind w:left="0"/>
                    <w:rPr>
                      <w:lang w:val="id-ID"/>
                    </w:rPr>
                  </w:pPr>
                  <w:r>
                    <w:rPr>
                      <w:lang w:val="id-ID"/>
                    </w:rPr>
                    <w:t>4</w:t>
                  </w:r>
                </w:p>
              </w:tc>
              <w:tc>
                <w:tcPr>
                  <w:tcW w:w="1260" w:type="dxa"/>
                </w:tcPr>
                <w:p w14:paraId="0E743B69" w14:textId="78F7BC33" w:rsidR="00B115F6" w:rsidRPr="00E70196" w:rsidRDefault="00FC54D8" w:rsidP="005E12D8">
                  <w:pPr>
                    <w:pStyle w:val="ListParagraph"/>
                    <w:ind w:left="0"/>
                  </w:pPr>
                  <w:r>
                    <w:t>Buka hotel</w:t>
                  </w:r>
                </w:p>
              </w:tc>
              <w:tc>
                <w:tcPr>
                  <w:tcW w:w="778" w:type="dxa"/>
                </w:tcPr>
                <w:p w14:paraId="1C17DDF3" w14:textId="017373E8" w:rsidR="00B115F6" w:rsidRPr="006A1B3C" w:rsidRDefault="006A1B3C" w:rsidP="006D494D">
                  <w:pPr>
                    <w:pStyle w:val="ListParagraph"/>
                    <w:ind w:left="0"/>
                    <w:jc w:val="center"/>
                  </w:pPr>
                  <w:r>
                    <w:t>0</w:t>
                  </w:r>
                </w:p>
              </w:tc>
              <w:tc>
                <w:tcPr>
                  <w:tcW w:w="858" w:type="dxa"/>
                </w:tcPr>
                <w:p w14:paraId="5AAA6C99" w14:textId="5CE9000F" w:rsidR="00B115F6" w:rsidRPr="003B3BF1" w:rsidRDefault="003B3BF1" w:rsidP="006D494D">
                  <w:pPr>
                    <w:pStyle w:val="ListParagraph"/>
                    <w:ind w:left="0"/>
                    <w:jc w:val="center"/>
                  </w:pPr>
                  <w:r>
                    <w:t>0</w:t>
                  </w:r>
                </w:p>
              </w:tc>
              <w:tc>
                <w:tcPr>
                  <w:tcW w:w="858" w:type="dxa"/>
                </w:tcPr>
                <w:p w14:paraId="571501B2" w14:textId="71B41457" w:rsidR="00B115F6" w:rsidRPr="003B3BF1" w:rsidRDefault="003B3BF1" w:rsidP="006D494D">
                  <w:pPr>
                    <w:pStyle w:val="ListParagraph"/>
                    <w:ind w:left="0"/>
                    <w:jc w:val="center"/>
                  </w:pPr>
                  <w:r>
                    <w:t>0</w:t>
                  </w:r>
                </w:p>
              </w:tc>
              <w:tc>
                <w:tcPr>
                  <w:tcW w:w="858" w:type="dxa"/>
                </w:tcPr>
                <w:p w14:paraId="5BEEFAE1" w14:textId="247D4618" w:rsidR="00B115F6" w:rsidRPr="003B3BF1" w:rsidRDefault="003B3BF1" w:rsidP="006D494D">
                  <w:pPr>
                    <w:pStyle w:val="ListParagraph"/>
                    <w:ind w:left="0"/>
                    <w:jc w:val="center"/>
                  </w:pPr>
                  <w:r>
                    <w:t>0</w:t>
                  </w:r>
                </w:p>
              </w:tc>
              <w:tc>
                <w:tcPr>
                  <w:tcW w:w="858" w:type="dxa"/>
                </w:tcPr>
                <w:p w14:paraId="7A1B752F" w14:textId="74F6BD30" w:rsidR="00B115F6" w:rsidRPr="003B3BF1" w:rsidRDefault="003B3BF1" w:rsidP="006D494D">
                  <w:pPr>
                    <w:pStyle w:val="ListParagraph"/>
                    <w:ind w:left="0"/>
                    <w:jc w:val="center"/>
                  </w:pPr>
                  <w:r>
                    <w:t>0</w:t>
                  </w:r>
                </w:p>
              </w:tc>
            </w:tr>
          </w:tbl>
          <w:p w14:paraId="75BDD256" w14:textId="77777777" w:rsidR="0066241F" w:rsidRDefault="0066241F" w:rsidP="00070ED5"/>
          <w:p w14:paraId="3DDD2ABD" w14:textId="7467036E" w:rsidR="00B5142A" w:rsidRPr="00882ECA" w:rsidRDefault="00882ECA" w:rsidP="00B5142A">
            <w:pPr>
              <w:pStyle w:val="ListParagraph"/>
            </w:pPr>
            <w:r>
              <w:t>Dany</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851459" w:rsidRPr="00566FE8" w14:paraId="4483EAB2" w14:textId="77777777" w:rsidTr="00207D1B">
              <w:trPr>
                <w:trHeight w:val="269"/>
              </w:trPr>
              <w:tc>
                <w:tcPr>
                  <w:tcW w:w="535" w:type="dxa"/>
                </w:tcPr>
                <w:p w14:paraId="2E99FEFD" w14:textId="77777777" w:rsidR="00851459" w:rsidRPr="00566FE8" w:rsidRDefault="00851459" w:rsidP="00851459">
                  <w:pPr>
                    <w:pStyle w:val="ListParagraph"/>
                    <w:ind w:left="0"/>
                    <w:jc w:val="center"/>
                    <w:rPr>
                      <w:lang w:val="id-ID"/>
                    </w:rPr>
                  </w:pPr>
                  <w:r>
                    <w:rPr>
                      <w:lang w:val="id-ID"/>
                    </w:rPr>
                    <w:t>No</w:t>
                  </w:r>
                </w:p>
              </w:tc>
              <w:tc>
                <w:tcPr>
                  <w:tcW w:w="1260" w:type="dxa"/>
                </w:tcPr>
                <w:p w14:paraId="64D8015B" w14:textId="77777777" w:rsidR="00851459" w:rsidRPr="00566FE8" w:rsidRDefault="00851459" w:rsidP="00851459">
                  <w:pPr>
                    <w:pStyle w:val="ListParagraph"/>
                    <w:ind w:left="0"/>
                    <w:jc w:val="center"/>
                    <w:rPr>
                      <w:lang w:val="id-ID"/>
                    </w:rPr>
                  </w:pPr>
                  <w:r>
                    <w:rPr>
                      <w:lang w:val="id-ID"/>
                    </w:rPr>
                    <w:t>Task</w:t>
                  </w:r>
                </w:p>
              </w:tc>
              <w:tc>
                <w:tcPr>
                  <w:tcW w:w="778" w:type="dxa"/>
                </w:tcPr>
                <w:p w14:paraId="4DB8EAE8" w14:textId="77777777" w:rsidR="00851459" w:rsidRPr="00566FE8" w:rsidRDefault="00851459" w:rsidP="00851459">
                  <w:pPr>
                    <w:pStyle w:val="ListParagraph"/>
                    <w:ind w:left="0"/>
                    <w:jc w:val="center"/>
                    <w:rPr>
                      <w:lang w:val="id-ID"/>
                    </w:rPr>
                  </w:pPr>
                  <w:r>
                    <w:rPr>
                      <w:lang w:val="id-ID"/>
                    </w:rPr>
                    <w:t>Trial 1</w:t>
                  </w:r>
                </w:p>
              </w:tc>
              <w:tc>
                <w:tcPr>
                  <w:tcW w:w="858" w:type="dxa"/>
                </w:tcPr>
                <w:p w14:paraId="4A18A0DF" w14:textId="77777777" w:rsidR="00851459" w:rsidRPr="00566FE8" w:rsidRDefault="00851459" w:rsidP="00851459">
                  <w:pPr>
                    <w:pStyle w:val="ListParagraph"/>
                    <w:ind w:left="0"/>
                    <w:jc w:val="center"/>
                    <w:rPr>
                      <w:lang w:val="id-ID"/>
                    </w:rPr>
                  </w:pPr>
                  <w:r>
                    <w:rPr>
                      <w:lang w:val="id-ID"/>
                    </w:rPr>
                    <w:t>Trial 2</w:t>
                  </w:r>
                </w:p>
              </w:tc>
              <w:tc>
                <w:tcPr>
                  <w:tcW w:w="858" w:type="dxa"/>
                </w:tcPr>
                <w:p w14:paraId="2DE055A4" w14:textId="77777777" w:rsidR="00851459" w:rsidRPr="00566FE8" w:rsidRDefault="00851459" w:rsidP="00851459">
                  <w:pPr>
                    <w:pStyle w:val="ListParagraph"/>
                    <w:ind w:left="0"/>
                    <w:jc w:val="center"/>
                    <w:rPr>
                      <w:lang w:val="id-ID"/>
                    </w:rPr>
                  </w:pPr>
                  <w:r>
                    <w:rPr>
                      <w:lang w:val="id-ID"/>
                    </w:rPr>
                    <w:t>Trial 3</w:t>
                  </w:r>
                </w:p>
              </w:tc>
              <w:tc>
                <w:tcPr>
                  <w:tcW w:w="858" w:type="dxa"/>
                </w:tcPr>
                <w:p w14:paraId="12424B20" w14:textId="77777777" w:rsidR="00851459" w:rsidRPr="00566FE8" w:rsidRDefault="00851459" w:rsidP="00851459">
                  <w:pPr>
                    <w:pStyle w:val="ListParagraph"/>
                    <w:ind w:left="0"/>
                    <w:jc w:val="center"/>
                    <w:rPr>
                      <w:lang w:val="id-ID"/>
                    </w:rPr>
                  </w:pPr>
                  <w:r>
                    <w:rPr>
                      <w:lang w:val="id-ID"/>
                    </w:rPr>
                    <w:t>Trial 4</w:t>
                  </w:r>
                </w:p>
              </w:tc>
              <w:tc>
                <w:tcPr>
                  <w:tcW w:w="858" w:type="dxa"/>
                </w:tcPr>
                <w:p w14:paraId="1448B63C" w14:textId="77777777" w:rsidR="00851459" w:rsidRPr="00566FE8" w:rsidRDefault="00851459" w:rsidP="00851459">
                  <w:pPr>
                    <w:pStyle w:val="ListParagraph"/>
                    <w:ind w:left="0"/>
                    <w:jc w:val="center"/>
                    <w:rPr>
                      <w:lang w:val="id-ID"/>
                    </w:rPr>
                  </w:pPr>
                  <w:r>
                    <w:rPr>
                      <w:lang w:val="id-ID"/>
                    </w:rPr>
                    <w:t>Trial 5</w:t>
                  </w:r>
                </w:p>
              </w:tc>
            </w:tr>
            <w:tr w:rsidR="00851459" w14:paraId="1D4609A9" w14:textId="77777777" w:rsidTr="00207D1B">
              <w:trPr>
                <w:trHeight w:val="269"/>
              </w:trPr>
              <w:tc>
                <w:tcPr>
                  <w:tcW w:w="535" w:type="dxa"/>
                </w:tcPr>
                <w:p w14:paraId="13CF92C5" w14:textId="77777777" w:rsidR="00851459" w:rsidRDefault="00851459" w:rsidP="00851459">
                  <w:pPr>
                    <w:pStyle w:val="ListParagraph"/>
                    <w:ind w:left="0"/>
                    <w:rPr>
                      <w:lang w:val="id-ID"/>
                    </w:rPr>
                  </w:pPr>
                  <w:r>
                    <w:rPr>
                      <w:lang w:val="id-ID"/>
                    </w:rPr>
                    <w:t>1</w:t>
                  </w:r>
                </w:p>
              </w:tc>
              <w:tc>
                <w:tcPr>
                  <w:tcW w:w="1260" w:type="dxa"/>
                </w:tcPr>
                <w:p w14:paraId="1D3E5CD2" w14:textId="77777777" w:rsidR="00851459" w:rsidRDefault="00851459" w:rsidP="00851459">
                  <w:pPr>
                    <w:pStyle w:val="ListParagraph"/>
                    <w:ind w:left="0"/>
                    <w:rPr>
                      <w:lang w:val="id-ID"/>
                    </w:rPr>
                  </w:pPr>
                  <w:r>
                    <w:rPr>
                      <w:lang w:val="id-ID"/>
                    </w:rPr>
                    <w:t>Buy Now</w:t>
                  </w:r>
                </w:p>
              </w:tc>
              <w:tc>
                <w:tcPr>
                  <w:tcW w:w="778" w:type="dxa"/>
                </w:tcPr>
                <w:p w14:paraId="7C7BA22D" w14:textId="77777777" w:rsidR="00851459" w:rsidRDefault="00851459" w:rsidP="00B87EFC">
                  <w:pPr>
                    <w:pStyle w:val="ListParagraph"/>
                    <w:ind w:left="0"/>
                    <w:jc w:val="center"/>
                    <w:rPr>
                      <w:lang w:val="id-ID"/>
                    </w:rPr>
                  </w:pPr>
                  <w:r>
                    <w:rPr>
                      <w:lang w:val="id-ID"/>
                    </w:rPr>
                    <w:t>0</w:t>
                  </w:r>
                </w:p>
              </w:tc>
              <w:tc>
                <w:tcPr>
                  <w:tcW w:w="858" w:type="dxa"/>
                </w:tcPr>
                <w:p w14:paraId="2E0999E6" w14:textId="77777777" w:rsidR="00851459" w:rsidRDefault="00851459" w:rsidP="00B87EFC">
                  <w:pPr>
                    <w:pStyle w:val="ListParagraph"/>
                    <w:ind w:left="0"/>
                    <w:jc w:val="center"/>
                    <w:rPr>
                      <w:lang w:val="id-ID"/>
                    </w:rPr>
                  </w:pPr>
                  <w:r>
                    <w:rPr>
                      <w:lang w:val="id-ID"/>
                    </w:rPr>
                    <w:t>0</w:t>
                  </w:r>
                </w:p>
              </w:tc>
              <w:tc>
                <w:tcPr>
                  <w:tcW w:w="858" w:type="dxa"/>
                </w:tcPr>
                <w:p w14:paraId="4161E8A4" w14:textId="77777777" w:rsidR="00851459" w:rsidRDefault="00851459" w:rsidP="00B87EFC">
                  <w:pPr>
                    <w:pStyle w:val="ListParagraph"/>
                    <w:ind w:left="0"/>
                    <w:jc w:val="center"/>
                    <w:rPr>
                      <w:lang w:val="id-ID"/>
                    </w:rPr>
                  </w:pPr>
                  <w:r>
                    <w:rPr>
                      <w:lang w:val="id-ID"/>
                    </w:rPr>
                    <w:t>0</w:t>
                  </w:r>
                </w:p>
              </w:tc>
              <w:tc>
                <w:tcPr>
                  <w:tcW w:w="858" w:type="dxa"/>
                </w:tcPr>
                <w:p w14:paraId="6426BE7B" w14:textId="5A6CE093" w:rsidR="00851459" w:rsidRPr="009457A8" w:rsidRDefault="009457A8" w:rsidP="00B87EFC">
                  <w:pPr>
                    <w:pStyle w:val="ListParagraph"/>
                    <w:ind w:left="0"/>
                    <w:jc w:val="center"/>
                  </w:pPr>
                  <w:r>
                    <w:t>0</w:t>
                  </w:r>
                </w:p>
              </w:tc>
              <w:tc>
                <w:tcPr>
                  <w:tcW w:w="858" w:type="dxa"/>
                </w:tcPr>
                <w:p w14:paraId="3D666BE5" w14:textId="77777777" w:rsidR="00851459" w:rsidRDefault="00851459" w:rsidP="00B87EFC">
                  <w:pPr>
                    <w:pStyle w:val="ListParagraph"/>
                    <w:ind w:left="0"/>
                    <w:jc w:val="center"/>
                    <w:rPr>
                      <w:lang w:val="id-ID"/>
                    </w:rPr>
                  </w:pPr>
                  <w:r>
                    <w:rPr>
                      <w:lang w:val="id-ID"/>
                    </w:rPr>
                    <w:t>0</w:t>
                  </w:r>
                </w:p>
              </w:tc>
            </w:tr>
            <w:tr w:rsidR="00851459" w14:paraId="6A855677" w14:textId="77777777" w:rsidTr="00207D1B">
              <w:trPr>
                <w:trHeight w:val="269"/>
              </w:trPr>
              <w:tc>
                <w:tcPr>
                  <w:tcW w:w="535" w:type="dxa"/>
                </w:tcPr>
                <w:p w14:paraId="22ED473A" w14:textId="77777777" w:rsidR="00851459" w:rsidRDefault="00851459" w:rsidP="00851459">
                  <w:pPr>
                    <w:pStyle w:val="ListParagraph"/>
                    <w:ind w:left="0"/>
                    <w:rPr>
                      <w:lang w:val="id-ID"/>
                    </w:rPr>
                  </w:pPr>
                  <w:r>
                    <w:rPr>
                      <w:lang w:val="id-ID"/>
                    </w:rPr>
                    <w:t>2</w:t>
                  </w:r>
                </w:p>
              </w:tc>
              <w:tc>
                <w:tcPr>
                  <w:tcW w:w="1260" w:type="dxa"/>
                </w:tcPr>
                <w:p w14:paraId="03D243B5" w14:textId="77777777" w:rsidR="00851459" w:rsidRDefault="00851459" w:rsidP="00851459">
                  <w:pPr>
                    <w:pStyle w:val="ListParagraph"/>
                    <w:ind w:left="0"/>
                    <w:rPr>
                      <w:lang w:val="id-ID"/>
                    </w:rPr>
                  </w:pPr>
                  <w:r>
                    <w:rPr>
                      <w:lang w:val="id-ID"/>
                    </w:rPr>
                    <w:t>Searching Product</w:t>
                  </w:r>
                </w:p>
              </w:tc>
              <w:tc>
                <w:tcPr>
                  <w:tcW w:w="778" w:type="dxa"/>
                </w:tcPr>
                <w:p w14:paraId="347C1CBE" w14:textId="4C2F24FA" w:rsidR="00851459" w:rsidRPr="00AB3614" w:rsidRDefault="00AB3614" w:rsidP="00B87EFC">
                  <w:pPr>
                    <w:pStyle w:val="ListParagraph"/>
                    <w:ind w:left="0"/>
                    <w:jc w:val="center"/>
                  </w:pPr>
                  <w:r>
                    <w:t>0</w:t>
                  </w:r>
                </w:p>
              </w:tc>
              <w:tc>
                <w:tcPr>
                  <w:tcW w:w="858" w:type="dxa"/>
                </w:tcPr>
                <w:p w14:paraId="18678263" w14:textId="47AA6E1A" w:rsidR="00851459" w:rsidRPr="00AB3614" w:rsidRDefault="00AB3614" w:rsidP="00B87EFC">
                  <w:pPr>
                    <w:pStyle w:val="ListParagraph"/>
                    <w:ind w:left="0"/>
                    <w:jc w:val="center"/>
                  </w:pPr>
                  <w:r>
                    <w:t>0</w:t>
                  </w:r>
                </w:p>
              </w:tc>
              <w:tc>
                <w:tcPr>
                  <w:tcW w:w="858" w:type="dxa"/>
                </w:tcPr>
                <w:p w14:paraId="5601CFE1" w14:textId="704EA8C5" w:rsidR="00851459" w:rsidRPr="00AB3614" w:rsidRDefault="00AB3614" w:rsidP="00B87EFC">
                  <w:pPr>
                    <w:pStyle w:val="ListParagraph"/>
                    <w:ind w:left="0"/>
                    <w:jc w:val="center"/>
                  </w:pPr>
                  <w:r>
                    <w:t>0</w:t>
                  </w:r>
                </w:p>
              </w:tc>
              <w:tc>
                <w:tcPr>
                  <w:tcW w:w="858" w:type="dxa"/>
                </w:tcPr>
                <w:p w14:paraId="1E90C242" w14:textId="14AD78CB" w:rsidR="00851459" w:rsidRPr="00AB3614" w:rsidRDefault="00AB3614" w:rsidP="00B87EFC">
                  <w:pPr>
                    <w:pStyle w:val="ListParagraph"/>
                    <w:ind w:left="0"/>
                    <w:jc w:val="center"/>
                  </w:pPr>
                  <w:r>
                    <w:t>0</w:t>
                  </w:r>
                </w:p>
              </w:tc>
              <w:tc>
                <w:tcPr>
                  <w:tcW w:w="858" w:type="dxa"/>
                </w:tcPr>
                <w:p w14:paraId="32791773" w14:textId="70FFC380" w:rsidR="00851459" w:rsidRPr="00313DCF" w:rsidRDefault="00313DCF" w:rsidP="00B87EFC">
                  <w:pPr>
                    <w:pStyle w:val="ListParagraph"/>
                    <w:ind w:left="0"/>
                    <w:jc w:val="center"/>
                  </w:pPr>
                  <w:r>
                    <w:t>0</w:t>
                  </w:r>
                </w:p>
              </w:tc>
            </w:tr>
            <w:tr w:rsidR="00851459" w14:paraId="038DEA1D" w14:textId="77777777" w:rsidTr="00207D1B">
              <w:trPr>
                <w:trHeight w:val="269"/>
              </w:trPr>
              <w:tc>
                <w:tcPr>
                  <w:tcW w:w="535" w:type="dxa"/>
                </w:tcPr>
                <w:p w14:paraId="1852FC35" w14:textId="77777777" w:rsidR="00851459" w:rsidRDefault="00851459" w:rsidP="00851459">
                  <w:pPr>
                    <w:pStyle w:val="ListParagraph"/>
                    <w:ind w:left="0"/>
                    <w:rPr>
                      <w:lang w:val="id-ID"/>
                    </w:rPr>
                  </w:pPr>
                  <w:r>
                    <w:rPr>
                      <w:lang w:val="id-ID"/>
                    </w:rPr>
                    <w:t>3</w:t>
                  </w:r>
                </w:p>
              </w:tc>
              <w:tc>
                <w:tcPr>
                  <w:tcW w:w="1260" w:type="dxa"/>
                </w:tcPr>
                <w:p w14:paraId="42A24316" w14:textId="3E2086C4" w:rsidR="00851459" w:rsidRDefault="00BB7232" w:rsidP="00851459">
                  <w:pPr>
                    <w:pStyle w:val="ListParagraph"/>
                    <w:ind w:left="0"/>
                    <w:rPr>
                      <w:lang w:val="id-ID"/>
                    </w:rPr>
                  </w:pPr>
                  <w:r>
                    <w:t>Menambahkan ke keranjang</w:t>
                  </w:r>
                </w:p>
              </w:tc>
              <w:tc>
                <w:tcPr>
                  <w:tcW w:w="778" w:type="dxa"/>
                </w:tcPr>
                <w:p w14:paraId="65F487EB" w14:textId="5FA0258D" w:rsidR="00851459" w:rsidRPr="00B267D9" w:rsidRDefault="00D21592" w:rsidP="00B87EFC">
                  <w:pPr>
                    <w:pStyle w:val="ListParagraph"/>
                    <w:ind w:left="0"/>
                    <w:jc w:val="center"/>
                  </w:pPr>
                  <w:r>
                    <w:t>0</w:t>
                  </w:r>
                </w:p>
              </w:tc>
              <w:tc>
                <w:tcPr>
                  <w:tcW w:w="858" w:type="dxa"/>
                </w:tcPr>
                <w:p w14:paraId="710F35E8" w14:textId="157E42F8" w:rsidR="00851459" w:rsidRPr="00B267D9" w:rsidRDefault="00B267D9" w:rsidP="00B87EFC">
                  <w:pPr>
                    <w:pStyle w:val="ListParagraph"/>
                    <w:ind w:left="0"/>
                    <w:jc w:val="center"/>
                  </w:pPr>
                  <w:r>
                    <w:t>0</w:t>
                  </w:r>
                </w:p>
              </w:tc>
              <w:tc>
                <w:tcPr>
                  <w:tcW w:w="858" w:type="dxa"/>
                </w:tcPr>
                <w:p w14:paraId="6F9408ED" w14:textId="4CF2B107" w:rsidR="00851459" w:rsidRPr="00B267D9" w:rsidRDefault="00B267D9" w:rsidP="00B87EFC">
                  <w:pPr>
                    <w:pStyle w:val="ListParagraph"/>
                    <w:ind w:left="0"/>
                    <w:jc w:val="center"/>
                  </w:pPr>
                  <w:r>
                    <w:t>0</w:t>
                  </w:r>
                </w:p>
              </w:tc>
              <w:tc>
                <w:tcPr>
                  <w:tcW w:w="858" w:type="dxa"/>
                </w:tcPr>
                <w:p w14:paraId="1D2771D9" w14:textId="416E8A70" w:rsidR="00851459" w:rsidRPr="00313DCF" w:rsidRDefault="00313DCF" w:rsidP="00B87EFC">
                  <w:pPr>
                    <w:pStyle w:val="ListParagraph"/>
                    <w:ind w:left="0"/>
                    <w:jc w:val="center"/>
                  </w:pPr>
                  <w:r>
                    <w:t>0</w:t>
                  </w:r>
                </w:p>
              </w:tc>
              <w:tc>
                <w:tcPr>
                  <w:tcW w:w="858" w:type="dxa"/>
                </w:tcPr>
                <w:p w14:paraId="0D474E27" w14:textId="1EFBEAE1" w:rsidR="00851459" w:rsidRPr="00313DCF" w:rsidRDefault="00313DCF" w:rsidP="00B87EFC">
                  <w:pPr>
                    <w:pStyle w:val="ListParagraph"/>
                    <w:ind w:left="0"/>
                    <w:jc w:val="center"/>
                  </w:pPr>
                  <w:r>
                    <w:t>0</w:t>
                  </w:r>
                </w:p>
              </w:tc>
            </w:tr>
            <w:tr w:rsidR="00851459" w14:paraId="26723A4F" w14:textId="77777777" w:rsidTr="00207D1B">
              <w:trPr>
                <w:trHeight w:val="269"/>
              </w:trPr>
              <w:tc>
                <w:tcPr>
                  <w:tcW w:w="535" w:type="dxa"/>
                </w:tcPr>
                <w:p w14:paraId="765B19FF" w14:textId="77777777" w:rsidR="00851459" w:rsidRDefault="00851459" w:rsidP="00851459">
                  <w:pPr>
                    <w:pStyle w:val="ListParagraph"/>
                    <w:ind w:left="0"/>
                    <w:rPr>
                      <w:lang w:val="id-ID"/>
                    </w:rPr>
                  </w:pPr>
                  <w:r>
                    <w:rPr>
                      <w:lang w:val="id-ID"/>
                    </w:rPr>
                    <w:t>4</w:t>
                  </w:r>
                </w:p>
              </w:tc>
              <w:tc>
                <w:tcPr>
                  <w:tcW w:w="1260" w:type="dxa"/>
                </w:tcPr>
                <w:p w14:paraId="20014612" w14:textId="5B12287A" w:rsidR="00851459" w:rsidRDefault="00BB7232" w:rsidP="00851459">
                  <w:pPr>
                    <w:pStyle w:val="ListParagraph"/>
                    <w:ind w:left="0"/>
                    <w:rPr>
                      <w:lang w:val="id-ID"/>
                    </w:rPr>
                  </w:pPr>
                  <w:r>
                    <w:t>Melihat barang di proses</w:t>
                  </w:r>
                </w:p>
              </w:tc>
              <w:tc>
                <w:tcPr>
                  <w:tcW w:w="778" w:type="dxa"/>
                </w:tcPr>
                <w:p w14:paraId="6BE9F2E2" w14:textId="33CCED04" w:rsidR="00851459" w:rsidRPr="00622770" w:rsidRDefault="00622770" w:rsidP="00B87EFC">
                  <w:pPr>
                    <w:pStyle w:val="ListParagraph"/>
                    <w:ind w:left="0"/>
                    <w:jc w:val="center"/>
                  </w:pPr>
                  <w:r>
                    <w:t>0</w:t>
                  </w:r>
                </w:p>
              </w:tc>
              <w:tc>
                <w:tcPr>
                  <w:tcW w:w="858" w:type="dxa"/>
                </w:tcPr>
                <w:p w14:paraId="0917B9D9" w14:textId="57AD7F54" w:rsidR="00851459" w:rsidRPr="00622770" w:rsidRDefault="00622770" w:rsidP="00B87EFC">
                  <w:pPr>
                    <w:pStyle w:val="ListParagraph"/>
                    <w:ind w:left="0"/>
                    <w:jc w:val="center"/>
                  </w:pPr>
                  <w:r>
                    <w:t>0</w:t>
                  </w:r>
                </w:p>
              </w:tc>
              <w:tc>
                <w:tcPr>
                  <w:tcW w:w="858" w:type="dxa"/>
                </w:tcPr>
                <w:p w14:paraId="6E41631D" w14:textId="35FAA14B" w:rsidR="00851459" w:rsidRPr="00622770" w:rsidRDefault="00622770" w:rsidP="00B87EFC">
                  <w:pPr>
                    <w:pStyle w:val="ListParagraph"/>
                    <w:ind w:left="0"/>
                    <w:jc w:val="center"/>
                  </w:pPr>
                  <w:r>
                    <w:t>0</w:t>
                  </w:r>
                </w:p>
              </w:tc>
              <w:tc>
                <w:tcPr>
                  <w:tcW w:w="858" w:type="dxa"/>
                </w:tcPr>
                <w:p w14:paraId="5D8452F5" w14:textId="6B0A83AC" w:rsidR="00851459" w:rsidRPr="00622770" w:rsidRDefault="00622770" w:rsidP="00B87EFC">
                  <w:pPr>
                    <w:pStyle w:val="ListParagraph"/>
                    <w:ind w:left="0"/>
                    <w:jc w:val="center"/>
                  </w:pPr>
                  <w:r>
                    <w:t>0</w:t>
                  </w:r>
                </w:p>
              </w:tc>
              <w:tc>
                <w:tcPr>
                  <w:tcW w:w="858" w:type="dxa"/>
                </w:tcPr>
                <w:p w14:paraId="386F71EC" w14:textId="6D3CF46F" w:rsidR="00851459" w:rsidRPr="00B87EFC" w:rsidRDefault="00B87EFC" w:rsidP="00B87EFC">
                  <w:pPr>
                    <w:pStyle w:val="ListParagraph"/>
                    <w:ind w:left="0"/>
                    <w:jc w:val="center"/>
                  </w:pPr>
                  <w:r>
                    <w:t>0</w:t>
                  </w:r>
                </w:p>
              </w:tc>
            </w:tr>
          </w:tbl>
          <w:p w14:paraId="32FB6CA6" w14:textId="77777777" w:rsidR="00851459" w:rsidRDefault="00851459" w:rsidP="00070ED5"/>
          <w:p w14:paraId="390D8BEA" w14:textId="77777777" w:rsidR="00122596" w:rsidRDefault="00122596" w:rsidP="00070ED5"/>
          <w:p w14:paraId="20CB8FCA" w14:textId="7E3038C1" w:rsidR="00B5142A" w:rsidRPr="00882ECA" w:rsidRDefault="00882ECA" w:rsidP="00B5142A">
            <w:pPr>
              <w:pStyle w:val="ListParagraph"/>
            </w:pPr>
            <w:r>
              <w:t>Feisal</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851459" w:rsidRPr="00566FE8" w14:paraId="4EFD87B2" w14:textId="77777777" w:rsidTr="00207D1B">
              <w:trPr>
                <w:trHeight w:val="269"/>
              </w:trPr>
              <w:tc>
                <w:tcPr>
                  <w:tcW w:w="535" w:type="dxa"/>
                </w:tcPr>
                <w:p w14:paraId="1C0F4045" w14:textId="77777777" w:rsidR="00851459" w:rsidRPr="00566FE8" w:rsidRDefault="00851459" w:rsidP="00851459">
                  <w:pPr>
                    <w:pStyle w:val="ListParagraph"/>
                    <w:ind w:left="0"/>
                    <w:jc w:val="center"/>
                    <w:rPr>
                      <w:lang w:val="id-ID"/>
                    </w:rPr>
                  </w:pPr>
                  <w:r>
                    <w:rPr>
                      <w:lang w:val="id-ID"/>
                    </w:rPr>
                    <w:t>No</w:t>
                  </w:r>
                </w:p>
              </w:tc>
              <w:tc>
                <w:tcPr>
                  <w:tcW w:w="1260" w:type="dxa"/>
                </w:tcPr>
                <w:p w14:paraId="10214E5E" w14:textId="77777777" w:rsidR="00851459" w:rsidRPr="00566FE8" w:rsidRDefault="00851459" w:rsidP="00851459">
                  <w:pPr>
                    <w:pStyle w:val="ListParagraph"/>
                    <w:ind w:left="0"/>
                    <w:jc w:val="center"/>
                    <w:rPr>
                      <w:lang w:val="id-ID"/>
                    </w:rPr>
                  </w:pPr>
                  <w:r>
                    <w:rPr>
                      <w:lang w:val="id-ID"/>
                    </w:rPr>
                    <w:t>Task</w:t>
                  </w:r>
                </w:p>
              </w:tc>
              <w:tc>
                <w:tcPr>
                  <w:tcW w:w="778" w:type="dxa"/>
                </w:tcPr>
                <w:p w14:paraId="68C82192" w14:textId="77777777" w:rsidR="00851459" w:rsidRPr="00566FE8" w:rsidRDefault="00851459" w:rsidP="00851459">
                  <w:pPr>
                    <w:pStyle w:val="ListParagraph"/>
                    <w:ind w:left="0"/>
                    <w:jc w:val="center"/>
                    <w:rPr>
                      <w:lang w:val="id-ID"/>
                    </w:rPr>
                  </w:pPr>
                  <w:r>
                    <w:rPr>
                      <w:lang w:val="id-ID"/>
                    </w:rPr>
                    <w:t>Trial 1</w:t>
                  </w:r>
                </w:p>
              </w:tc>
              <w:tc>
                <w:tcPr>
                  <w:tcW w:w="858" w:type="dxa"/>
                </w:tcPr>
                <w:p w14:paraId="60BCCB6F" w14:textId="77777777" w:rsidR="00851459" w:rsidRPr="00566FE8" w:rsidRDefault="00851459" w:rsidP="00851459">
                  <w:pPr>
                    <w:pStyle w:val="ListParagraph"/>
                    <w:ind w:left="0"/>
                    <w:jc w:val="center"/>
                    <w:rPr>
                      <w:lang w:val="id-ID"/>
                    </w:rPr>
                  </w:pPr>
                  <w:r>
                    <w:rPr>
                      <w:lang w:val="id-ID"/>
                    </w:rPr>
                    <w:t>Trial 2</w:t>
                  </w:r>
                </w:p>
              </w:tc>
              <w:tc>
                <w:tcPr>
                  <w:tcW w:w="858" w:type="dxa"/>
                </w:tcPr>
                <w:p w14:paraId="45D542A8" w14:textId="77777777" w:rsidR="00851459" w:rsidRPr="00566FE8" w:rsidRDefault="00851459" w:rsidP="00851459">
                  <w:pPr>
                    <w:pStyle w:val="ListParagraph"/>
                    <w:ind w:left="0"/>
                    <w:jc w:val="center"/>
                    <w:rPr>
                      <w:lang w:val="id-ID"/>
                    </w:rPr>
                  </w:pPr>
                  <w:r>
                    <w:rPr>
                      <w:lang w:val="id-ID"/>
                    </w:rPr>
                    <w:t>Trial 3</w:t>
                  </w:r>
                </w:p>
              </w:tc>
              <w:tc>
                <w:tcPr>
                  <w:tcW w:w="858" w:type="dxa"/>
                </w:tcPr>
                <w:p w14:paraId="216AFF00" w14:textId="77777777" w:rsidR="00851459" w:rsidRPr="00566FE8" w:rsidRDefault="00851459" w:rsidP="00851459">
                  <w:pPr>
                    <w:pStyle w:val="ListParagraph"/>
                    <w:ind w:left="0"/>
                    <w:jc w:val="center"/>
                    <w:rPr>
                      <w:lang w:val="id-ID"/>
                    </w:rPr>
                  </w:pPr>
                  <w:r>
                    <w:rPr>
                      <w:lang w:val="id-ID"/>
                    </w:rPr>
                    <w:t>Trial 4</w:t>
                  </w:r>
                </w:p>
              </w:tc>
              <w:tc>
                <w:tcPr>
                  <w:tcW w:w="858" w:type="dxa"/>
                </w:tcPr>
                <w:p w14:paraId="20C55FEB" w14:textId="77777777" w:rsidR="00851459" w:rsidRPr="00566FE8" w:rsidRDefault="00851459" w:rsidP="00851459">
                  <w:pPr>
                    <w:pStyle w:val="ListParagraph"/>
                    <w:ind w:left="0"/>
                    <w:jc w:val="center"/>
                    <w:rPr>
                      <w:lang w:val="id-ID"/>
                    </w:rPr>
                  </w:pPr>
                  <w:r>
                    <w:rPr>
                      <w:lang w:val="id-ID"/>
                    </w:rPr>
                    <w:t>Trial 5</w:t>
                  </w:r>
                </w:p>
              </w:tc>
            </w:tr>
            <w:tr w:rsidR="00851459" w14:paraId="50FDA042" w14:textId="77777777" w:rsidTr="00207D1B">
              <w:trPr>
                <w:trHeight w:val="269"/>
              </w:trPr>
              <w:tc>
                <w:tcPr>
                  <w:tcW w:w="535" w:type="dxa"/>
                </w:tcPr>
                <w:p w14:paraId="6F4BA2E2" w14:textId="77777777" w:rsidR="00851459" w:rsidRDefault="00851459" w:rsidP="00851459">
                  <w:pPr>
                    <w:pStyle w:val="ListParagraph"/>
                    <w:ind w:left="0"/>
                    <w:rPr>
                      <w:lang w:val="id-ID"/>
                    </w:rPr>
                  </w:pPr>
                  <w:r>
                    <w:rPr>
                      <w:lang w:val="id-ID"/>
                    </w:rPr>
                    <w:t>1</w:t>
                  </w:r>
                </w:p>
              </w:tc>
              <w:tc>
                <w:tcPr>
                  <w:tcW w:w="1260" w:type="dxa"/>
                </w:tcPr>
                <w:p w14:paraId="43B4B588" w14:textId="77777777" w:rsidR="00851459" w:rsidRDefault="00851459" w:rsidP="00851459">
                  <w:pPr>
                    <w:pStyle w:val="ListParagraph"/>
                    <w:ind w:left="0"/>
                    <w:rPr>
                      <w:lang w:val="id-ID"/>
                    </w:rPr>
                  </w:pPr>
                  <w:r>
                    <w:rPr>
                      <w:lang w:val="id-ID"/>
                    </w:rPr>
                    <w:t>Buy Now</w:t>
                  </w:r>
                </w:p>
              </w:tc>
              <w:tc>
                <w:tcPr>
                  <w:tcW w:w="778" w:type="dxa"/>
                </w:tcPr>
                <w:p w14:paraId="06A4FEF2" w14:textId="77777777" w:rsidR="00851459" w:rsidRDefault="00851459" w:rsidP="0065034A">
                  <w:pPr>
                    <w:pStyle w:val="ListParagraph"/>
                    <w:ind w:left="0"/>
                    <w:jc w:val="center"/>
                    <w:rPr>
                      <w:lang w:val="id-ID"/>
                    </w:rPr>
                  </w:pPr>
                  <w:r>
                    <w:rPr>
                      <w:lang w:val="id-ID"/>
                    </w:rPr>
                    <w:t>0</w:t>
                  </w:r>
                </w:p>
              </w:tc>
              <w:tc>
                <w:tcPr>
                  <w:tcW w:w="858" w:type="dxa"/>
                </w:tcPr>
                <w:p w14:paraId="02D549E8" w14:textId="77777777" w:rsidR="00851459" w:rsidRDefault="00851459" w:rsidP="0065034A">
                  <w:pPr>
                    <w:pStyle w:val="ListParagraph"/>
                    <w:ind w:left="0"/>
                    <w:jc w:val="center"/>
                    <w:rPr>
                      <w:lang w:val="id-ID"/>
                    </w:rPr>
                  </w:pPr>
                  <w:r>
                    <w:rPr>
                      <w:lang w:val="id-ID"/>
                    </w:rPr>
                    <w:t>0</w:t>
                  </w:r>
                </w:p>
              </w:tc>
              <w:tc>
                <w:tcPr>
                  <w:tcW w:w="858" w:type="dxa"/>
                </w:tcPr>
                <w:p w14:paraId="4B810167" w14:textId="77777777" w:rsidR="00851459" w:rsidRDefault="00851459" w:rsidP="0065034A">
                  <w:pPr>
                    <w:pStyle w:val="ListParagraph"/>
                    <w:ind w:left="0"/>
                    <w:jc w:val="center"/>
                    <w:rPr>
                      <w:lang w:val="id-ID"/>
                    </w:rPr>
                  </w:pPr>
                  <w:r>
                    <w:rPr>
                      <w:lang w:val="id-ID"/>
                    </w:rPr>
                    <w:t>0</w:t>
                  </w:r>
                </w:p>
              </w:tc>
              <w:tc>
                <w:tcPr>
                  <w:tcW w:w="858" w:type="dxa"/>
                </w:tcPr>
                <w:p w14:paraId="2F1FA822" w14:textId="295598CC" w:rsidR="00851459" w:rsidRPr="00B87EFC" w:rsidRDefault="00B87EFC" w:rsidP="0065034A">
                  <w:pPr>
                    <w:pStyle w:val="ListParagraph"/>
                    <w:ind w:left="0"/>
                    <w:jc w:val="center"/>
                  </w:pPr>
                  <w:r>
                    <w:t>0</w:t>
                  </w:r>
                </w:p>
              </w:tc>
              <w:tc>
                <w:tcPr>
                  <w:tcW w:w="858" w:type="dxa"/>
                </w:tcPr>
                <w:p w14:paraId="6C81F76A" w14:textId="77777777" w:rsidR="00851459" w:rsidRDefault="00851459" w:rsidP="0065034A">
                  <w:pPr>
                    <w:pStyle w:val="ListParagraph"/>
                    <w:ind w:left="0"/>
                    <w:jc w:val="center"/>
                    <w:rPr>
                      <w:lang w:val="id-ID"/>
                    </w:rPr>
                  </w:pPr>
                  <w:r>
                    <w:rPr>
                      <w:lang w:val="id-ID"/>
                    </w:rPr>
                    <w:t>0</w:t>
                  </w:r>
                </w:p>
              </w:tc>
            </w:tr>
            <w:tr w:rsidR="00851459" w14:paraId="46E15657" w14:textId="77777777" w:rsidTr="00207D1B">
              <w:trPr>
                <w:trHeight w:val="269"/>
              </w:trPr>
              <w:tc>
                <w:tcPr>
                  <w:tcW w:w="535" w:type="dxa"/>
                </w:tcPr>
                <w:p w14:paraId="2CF9DC78" w14:textId="77777777" w:rsidR="00851459" w:rsidRDefault="00851459" w:rsidP="00851459">
                  <w:pPr>
                    <w:pStyle w:val="ListParagraph"/>
                    <w:ind w:left="0"/>
                    <w:rPr>
                      <w:lang w:val="id-ID"/>
                    </w:rPr>
                  </w:pPr>
                  <w:r>
                    <w:rPr>
                      <w:lang w:val="id-ID"/>
                    </w:rPr>
                    <w:lastRenderedPageBreak/>
                    <w:t>2</w:t>
                  </w:r>
                </w:p>
              </w:tc>
              <w:tc>
                <w:tcPr>
                  <w:tcW w:w="1260" w:type="dxa"/>
                </w:tcPr>
                <w:p w14:paraId="088BAEEE" w14:textId="77777777" w:rsidR="00851459" w:rsidRDefault="00851459" w:rsidP="00851459">
                  <w:pPr>
                    <w:pStyle w:val="ListParagraph"/>
                    <w:ind w:left="0"/>
                    <w:rPr>
                      <w:lang w:val="id-ID"/>
                    </w:rPr>
                  </w:pPr>
                  <w:r>
                    <w:rPr>
                      <w:lang w:val="id-ID"/>
                    </w:rPr>
                    <w:t>Searching Product</w:t>
                  </w:r>
                </w:p>
              </w:tc>
              <w:tc>
                <w:tcPr>
                  <w:tcW w:w="778" w:type="dxa"/>
                </w:tcPr>
                <w:p w14:paraId="71C290F0" w14:textId="5CFF0F92" w:rsidR="00851459" w:rsidRPr="00EC5F2C" w:rsidRDefault="00EC5F2C" w:rsidP="0065034A">
                  <w:pPr>
                    <w:pStyle w:val="ListParagraph"/>
                    <w:ind w:left="0"/>
                    <w:jc w:val="center"/>
                  </w:pPr>
                  <w:r>
                    <w:t>0</w:t>
                  </w:r>
                </w:p>
              </w:tc>
              <w:tc>
                <w:tcPr>
                  <w:tcW w:w="858" w:type="dxa"/>
                </w:tcPr>
                <w:p w14:paraId="503F3508" w14:textId="40054E3F" w:rsidR="00851459" w:rsidRPr="00EC5F2C" w:rsidRDefault="00EC5F2C" w:rsidP="0065034A">
                  <w:pPr>
                    <w:pStyle w:val="ListParagraph"/>
                    <w:ind w:left="0"/>
                    <w:jc w:val="center"/>
                  </w:pPr>
                  <w:r>
                    <w:t>0</w:t>
                  </w:r>
                </w:p>
              </w:tc>
              <w:tc>
                <w:tcPr>
                  <w:tcW w:w="858" w:type="dxa"/>
                </w:tcPr>
                <w:p w14:paraId="23E258D6" w14:textId="2697AA8B" w:rsidR="00851459" w:rsidRPr="00EC5F2C" w:rsidRDefault="00EC5F2C" w:rsidP="0065034A">
                  <w:pPr>
                    <w:pStyle w:val="ListParagraph"/>
                    <w:ind w:left="0"/>
                    <w:jc w:val="center"/>
                  </w:pPr>
                  <w:r>
                    <w:t>0</w:t>
                  </w:r>
                </w:p>
              </w:tc>
              <w:tc>
                <w:tcPr>
                  <w:tcW w:w="858" w:type="dxa"/>
                </w:tcPr>
                <w:p w14:paraId="3D76D6EB" w14:textId="2376604D" w:rsidR="00851459" w:rsidRPr="00EC5F2C" w:rsidRDefault="00EC5F2C" w:rsidP="0065034A">
                  <w:pPr>
                    <w:pStyle w:val="ListParagraph"/>
                    <w:ind w:left="0"/>
                    <w:jc w:val="center"/>
                  </w:pPr>
                  <w:r>
                    <w:t>0</w:t>
                  </w:r>
                </w:p>
              </w:tc>
              <w:tc>
                <w:tcPr>
                  <w:tcW w:w="858" w:type="dxa"/>
                </w:tcPr>
                <w:p w14:paraId="131FD2A9" w14:textId="0F594098" w:rsidR="00851459" w:rsidRPr="00EC5F2C" w:rsidRDefault="00EC5F2C" w:rsidP="0065034A">
                  <w:pPr>
                    <w:pStyle w:val="ListParagraph"/>
                    <w:ind w:left="0"/>
                    <w:jc w:val="center"/>
                  </w:pPr>
                  <w:r>
                    <w:t>0</w:t>
                  </w:r>
                </w:p>
              </w:tc>
            </w:tr>
            <w:tr w:rsidR="00851459" w14:paraId="35A02748" w14:textId="77777777" w:rsidTr="00207D1B">
              <w:trPr>
                <w:trHeight w:val="269"/>
              </w:trPr>
              <w:tc>
                <w:tcPr>
                  <w:tcW w:w="535" w:type="dxa"/>
                </w:tcPr>
                <w:p w14:paraId="4DBA233E" w14:textId="77777777" w:rsidR="00851459" w:rsidRDefault="00851459" w:rsidP="00851459">
                  <w:pPr>
                    <w:pStyle w:val="ListParagraph"/>
                    <w:ind w:left="0"/>
                    <w:rPr>
                      <w:lang w:val="id-ID"/>
                    </w:rPr>
                  </w:pPr>
                  <w:r>
                    <w:rPr>
                      <w:lang w:val="id-ID"/>
                    </w:rPr>
                    <w:t>3</w:t>
                  </w:r>
                </w:p>
              </w:tc>
              <w:tc>
                <w:tcPr>
                  <w:tcW w:w="1260" w:type="dxa"/>
                </w:tcPr>
                <w:p w14:paraId="78E6E0FB" w14:textId="1CE3F5B8" w:rsidR="00851459" w:rsidRDefault="00BB7232" w:rsidP="00851459">
                  <w:pPr>
                    <w:pStyle w:val="ListParagraph"/>
                    <w:ind w:left="0"/>
                    <w:rPr>
                      <w:lang w:val="id-ID"/>
                    </w:rPr>
                  </w:pPr>
                  <w:r>
                    <w:t>Menambahkan ke keranjang</w:t>
                  </w:r>
                </w:p>
              </w:tc>
              <w:tc>
                <w:tcPr>
                  <w:tcW w:w="778" w:type="dxa"/>
                </w:tcPr>
                <w:p w14:paraId="4C51E6C2" w14:textId="1F9BE817" w:rsidR="00851459" w:rsidRPr="007407E2" w:rsidRDefault="007407E2" w:rsidP="0065034A">
                  <w:pPr>
                    <w:pStyle w:val="ListParagraph"/>
                    <w:ind w:left="0"/>
                    <w:jc w:val="center"/>
                  </w:pPr>
                  <w:r>
                    <w:t>0</w:t>
                  </w:r>
                </w:p>
              </w:tc>
              <w:tc>
                <w:tcPr>
                  <w:tcW w:w="858" w:type="dxa"/>
                </w:tcPr>
                <w:p w14:paraId="7D0E77C4" w14:textId="3B2380CA" w:rsidR="00851459" w:rsidRPr="007407E2" w:rsidRDefault="007407E2" w:rsidP="0065034A">
                  <w:pPr>
                    <w:pStyle w:val="ListParagraph"/>
                    <w:ind w:left="0"/>
                    <w:jc w:val="center"/>
                  </w:pPr>
                  <w:r>
                    <w:t>0</w:t>
                  </w:r>
                </w:p>
              </w:tc>
              <w:tc>
                <w:tcPr>
                  <w:tcW w:w="858" w:type="dxa"/>
                </w:tcPr>
                <w:p w14:paraId="2F158B7F" w14:textId="5C109554" w:rsidR="00851459" w:rsidRPr="007407E2" w:rsidRDefault="007407E2" w:rsidP="0065034A">
                  <w:pPr>
                    <w:pStyle w:val="ListParagraph"/>
                    <w:ind w:left="0"/>
                    <w:jc w:val="center"/>
                  </w:pPr>
                  <w:r>
                    <w:t>0</w:t>
                  </w:r>
                </w:p>
              </w:tc>
              <w:tc>
                <w:tcPr>
                  <w:tcW w:w="858" w:type="dxa"/>
                </w:tcPr>
                <w:p w14:paraId="68955330" w14:textId="033DB074" w:rsidR="00851459" w:rsidRPr="007407E2" w:rsidRDefault="007407E2" w:rsidP="0065034A">
                  <w:pPr>
                    <w:pStyle w:val="ListParagraph"/>
                    <w:ind w:left="0"/>
                    <w:jc w:val="center"/>
                  </w:pPr>
                  <w:r>
                    <w:t>0</w:t>
                  </w:r>
                </w:p>
              </w:tc>
              <w:tc>
                <w:tcPr>
                  <w:tcW w:w="858" w:type="dxa"/>
                </w:tcPr>
                <w:p w14:paraId="43A5404A" w14:textId="02DD0748" w:rsidR="00851459" w:rsidRPr="000620E4" w:rsidRDefault="000620E4" w:rsidP="0065034A">
                  <w:pPr>
                    <w:pStyle w:val="ListParagraph"/>
                    <w:ind w:left="0"/>
                    <w:jc w:val="center"/>
                  </w:pPr>
                  <w:r>
                    <w:t>0</w:t>
                  </w:r>
                </w:p>
              </w:tc>
            </w:tr>
            <w:tr w:rsidR="00851459" w14:paraId="2A7D663F" w14:textId="77777777" w:rsidTr="00207D1B">
              <w:trPr>
                <w:trHeight w:val="269"/>
              </w:trPr>
              <w:tc>
                <w:tcPr>
                  <w:tcW w:w="535" w:type="dxa"/>
                </w:tcPr>
                <w:p w14:paraId="5C0FCB2C" w14:textId="77777777" w:rsidR="00851459" w:rsidRDefault="00851459" w:rsidP="00851459">
                  <w:pPr>
                    <w:pStyle w:val="ListParagraph"/>
                    <w:ind w:left="0"/>
                    <w:rPr>
                      <w:lang w:val="id-ID"/>
                    </w:rPr>
                  </w:pPr>
                  <w:r>
                    <w:rPr>
                      <w:lang w:val="id-ID"/>
                    </w:rPr>
                    <w:t>4</w:t>
                  </w:r>
                </w:p>
              </w:tc>
              <w:tc>
                <w:tcPr>
                  <w:tcW w:w="1260" w:type="dxa"/>
                </w:tcPr>
                <w:p w14:paraId="64F244E7" w14:textId="25B93ECF" w:rsidR="00851459" w:rsidRDefault="00BB7232" w:rsidP="00851459">
                  <w:pPr>
                    <w:pStyle w:val="ListParagraph"/>
                    <w:ind w:left="0"/>
                    <w:rPr>
                      <w:lang w:val="id-ID"/>
                    </w:rPr>
                  </w:pPr>
                  <w:r>
                    <w:t>Melihat barang di proses</w:t>
                  </w:r>
                </w:p>
              </w:tc>
              <w:tc>
                <w:tcPr>
                  <w:tcW w:w="778" w:type="dxa"/>
                </w:tcPr>
                <w:p w14:paraId="3D4A3DAA" w14:textId="7A07D23D" w:rsidR="00851459" w:rsidRPr="00C866B2" w:rsidRDefault="00C866B2" w:rsidP="0065034A">
                  <w:pPr>
                    <w:pStyle w:val="ListParagraph"/>
                    <w:ind w:left="0"/>
                    <w:jc w:val="center"/>
                  </w:pPr>
                  <w:r>
                    <w:t>0</w:t>
                  </w:r>
                </w:p>
              </w:tc>
              <w:tc>
                <w:tcPr>
                  <w:tcW w:w="858" w:type="dxa"/>
                </w:tcPr>
                <w:p w14:paraId="642C843D" w14:textId="191957D0" w:rsidR="00851459" w:rsidRPr="00C866B2" w:rsidRDefault="00C866B2" w:rsidP="0065034A">
                  <w:pPr>
                    <w:pStyle w:val="ListParagraph"/>
                    <w:ind w:left="0"/>
                    <w:jc w:val="center"/>
                  </w:pPr>
                  <w:r>
                    <w:t>0</w:t>
                  </w:r>
                </w:p>
              </w:tc>
              <w:tc>
                <w:tcPr>
                  <w:tcW w:w="858" w:type="dxa"/>
                </w:tcPr>
                <w:p w14:paraId="1AD9FE11" w14:textId="7C4A7E88" w:rsidR="00851459" w:rsidRPr="00C866B2" w:rsidRDefault="00C866B2" w:rsidP="0065034A">
                  <w:pPr>
                    <w:pStyle w:val="ListParagraph"/>
                    <w:ind w:left="0"/>
                    <w:jc w:val="center"/>
                  </w:pPr>
                  <w:r>
                    <w:t>0</w:t>
                  </w:r>
                </w:p>
              </w:tc>
              <w:tc>
                <w:tcPr>
                  <w:tcW w:w="858" w:type="dxa"/>
                </w:tcPr>
                <w:p w14:paraId="37F486DA" w14:textId="75BB1230" w:rsidR="00851459" w:rsidRPr="00BF5632" w:rsidRDefault="00BF5632" w:rsidP="0065034A">
                  <w:pPr>
                    <w:pStyle w:val="ListParagraph"/>
                    <w:ind w:left="0"/>
                    <w:jc w:val="center"/>
                  </w:pPr>
                  <w:r>
                    <w:t>0</w:t>
                  </w:r>
                </w:p>
              </w:tc>
              <w:tc>
                <w:tcPr>
                  <w:tcW w:w="858" w:type="dxa"/>
                </w:tcPr>
                <w:p w14:paraId="3AE62745" w14:textId="24B5C3CF" w:rsidR="00851459" w:rsidRPr="00BF5632" w:rsidRDefault="00BF5632" w:rsidP="0065034A">
                  <w:pPr>
                    <w:pStyle w:val="ListParagraph"/>
                    <w:ind w:left="0"/>
                    <w:jc w:val="center"/>
                  </w:pPr>
                  <w:r>
                    <w:t>0</w:t>
                  </w:r>
                </w:p>
              </w:tc>
            </w:tr>
          </w:tbl>
          <w:p w14:paraId="60BBB4AD" w14:textId="77777777" w:rsidR="00851459" w:rsidRDefault="00851459" w:rsidP="00070ED5"/>
          <w:p w14:paraId="00C777C0" w14:textId="0ADF9876" w:rsidR="00B5142A" w:rsidRPr="00882ECA" w:rsidRDefault="00882ECA" w:rsidP="00882ECA">
            <w:pPr>
              <w:pStyle w:val="ListParagraph"/>
              <w:rPr>
                <w:lang w:val="id-ID"/>
              </w:rPr>
            </w:pPr>
            <w:r w:rsidRPr="00D13F4B">
              <w:t>Indiesc</w:t>
            </w:r>
            <w:r>
              <w:t>h</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851459" w:rsidRPr="00566FE8" w14:paraId="3630E531" w14:textId="77777777" w:rsidTr="00207D1B">
              <w:trPr>
                <w:trHeight w:val="269"/>
              </w:trPr>
              <w:tc>
                <w:tcPr>
                  <w:tcW w:w="535" w:type="dxa"/>
                </w:tcPr>
                <w:p w14:paraId="01C8831E" w14:textId="77777777" w:rsidR="00851459" w:rsidRPr="00566FE8" w:rsidRDefault="00851459" w:rsidP="00851459">
                  <w:pPr>
                    <w:pStyle w:val="ListParagraph"/>
                    <w:ind w:left="0"/>
                    <w:jc w:val="center"/>
                    <w:rPr>
                      <w:lang w:val="id-ID"/>
                    </w:rPr>
                  </w:pPr>
                  <w:r>
                    <w:rPr>
                      <w:lang w:val="id-ID"/>
                    </w:rPr>
                    <w:t>No</w:t>
                  </w:r>
                </w:p>
              </w:tc>
              <w:tc>
                <w:tcPr>
                  <w:tcW w:w="1260" w:type="dxa"/>
                </w:tcPr>
                <w:p w14:paraId="045AC808" w14:textId="77777777" w:rsidR="00851459" w:rsidRPr="00566FE8" w:rsidRDefault="00851459" w:rsidP="00851459">
                  <w:pPr>
                    <w:pStyle w:val="ListParagraph"/>
                    <w:ind w:left="0"/>
                    <w:jc w:val="center"/>
                    <w:rPr>
                      <w:lang w:val="id-ID"/>
                    </w:rPr>
                  </w:pPr>
                  <w:r>
                    <w:rPr>
                      <w:lang w:val="id-ID"/>
                    </w:rPr>
                    <w:t>Task</w:t>
                  </w:r>
                </w:p>
              </w:tc>
              <w:tc>
                <w:tcPr>
                  <w:tcW w:w="778" w:type="dxa"/>
                </w:tcPr>
                <w:p w14:paraId="29B87BE1" w14:textId="77777777" w:rsidR="00851459" w:rsidRPr="00566FE8" w:rsidRDefault="00851459" w:rsidP="00851459">
                  <w:pPr>
                    <w:pStyle w:val="ListParagraph"/>
                    <w:ind w:left="0"/>
                    <w:jc w:val="center"/>
                    <w:rPr>
                      <w:lang w:val="id-ID"/>
                    </w:rPr>
                  </w:pPr>
                  <w:r>
                    <w:rPr>
                      <w:lang w:val="id-ID"/>
                    </w:rPr>
                    <w:t>Trial 1</w:t>
                  </w:r>
                </w:p>
              </w:tc>
              <w:tc>
                <w:tcPr>
                  <w:tcW w:w="858" w:type="dxa"/>
                </w:tcPr>
                <w:p w14:paraId="25752E36" w14:textId="77777777" w:rsidR="00851459" w:rsidRPr="00566FE8" w:rsidRDefault="00851459" w:rsidP="00851459">
                  <w:pPr>
                    <w:pStyle w:val="ListParagraph"/>
                    <w:ind w:left="0"/>
                    <w:jc w:val="center"/>
                    <w:rPr>
                      <w:lang w:val="id-ID"/>
                    </w:rPr>
                  </w:pPr>
                  <w:r>
                    <w:rPr>
                      <w:lang w:val="id-ID"/>
                    </w:rPr>
                    <w:t>Trial 2</w:t>
                  </w:r>
                </w:p>
              </w:tc>
              <w:tc>
                <w:tcPr>
                  <w:tcW w:w="858" w:type="dxa"/>
                </w:tcPr>
                <w:p w14:paraId="1B7AA326" w14:textId="77777777" w:rsidR="00851459" w:rsidRPr="00566FE8" w:rsidRDefault="00851459" w:rsidP="00851459">
                  <w:pPr>
                    <w:pStyle w:val="ListParagraph"/>
                    <w:ind w:left="0"/>
                    <w:jc w:val="center"/>
                    <w:rPr>
                      <w:lang w:val="id-ID"/>
                    </w:rPr>
                  </w:pPr>
                  <w:r>
                    <w:rPr>
                      <w:lang w:val="id-ID"/>
                    </w:rPr>
                    <w:t>Trial 3</w:t>
                  </w:r>
                </w:p>
              </w:tc>
              <w:tc>
                <w:tcPr>
                  <w:tcW w:w="858" w:type="dxa"/>
                </w:tcPr>
                <w:p w14:paraId="4AD1BC9D" w14:textId="77777777" w:rsidR="00851459" w:rsidRPr="00566FE8" w:rsidRDefault="00851459" w:rsidP="00851459">
                  <w:pPr>
                    <w:pStyle w:val="ListParagraph"/>
                    <w:ind w:left="0"/>
                    <w:jc w:val="center"/>
                    <w:rPr>
                      <w:lang w:val="id-ID"/>
                    </w:rPr>
                  </w:pPr>
                  <w:r>
                    <w:rPr>
                      <w:lang w:val="id-ID"/>
                    </w:rPr>
                    <w:t>Trial 4</w:t>
                  </w:r>
                </w:p>
              </w:tc>
              <w:tc>
                <w:tcPr>
                  <w:tcW w:w="858" w:type="dxa"/>
                </w:tcPr>
                <w:p w14:paraId="6B3DA006" w14:textId="77777777" w:rsidR="00851459" w:rsidRPr="00566FE8" w:rsidRDefault="00851459" w:rsidP="00851459">
                  <w:pPr>
                    <w:pStyle w:val="ListParagraph"/>
                    <w:ind w:left="0"/>
                    <w:jc w:val="center"/>
                    <w:rPr>
                      <w:lang w:val="id-ID"/>
                    </w:rPr>
                  </w:pPr>
                  <w:r>
                    <w:rPr>
                      <w:lang w:val="id-ID"/>
                    </w:rPr>
                    <w:t>Trial 5</w:t>
                  </w:r>
                </w:p>
              </w:tc>
            </w:tr>
            <w:tr w:rsidR="00851459" w14:paraId="543686DC" w14:textId="77777777" w:rsidTr="00207D1B">
              <w:trPr>
                <w:trHeight w:val="269"/>
              </w:trPr>
              <w:tc>
                <w:tcPr>
                  <w:tcW w:w="535" w:type="dxa"/>
                </w:tcPr>
                <w:p w14:paraId="0CD54891" w14:textId="77777777" w:rsidR="00851459" w:rsidRDefault="00851459" w:rsidP="00851459">
                  <w:pPr>
                    <w:pStyle w:val="ListParagraph"/>
                    <w:ind w:left="0"/>
                    <w:rPr>
                      <w:lang w:val="id-ID"/>
                    </w:rPr>
                  </w:pPr>
                  <w:r>
                    <w:rPr>
                      <w:lang w:val="id-ID"/>
                    </w:rPr>
                    <w:t>1</w:t>
                  </w:r>
                </w:p>
              </w:tc>
              <w:tc>
                <w:tcPr>
                  <w:tcW w:w="1260" w:type="dxa"/>
                </w:tcPr>
                <w:p w14:paraId="6D4DAC41" w14:textId="77777777" w:rsidR="00851459" w:rsidRDefault="00851459" w:rsidP="00851459">
                  <w:pPr>
                    <w:pStyle w:val="ListParagraph"/>
                    <w:ind w:left="0"/>
                    <w:rPr>
                      <w:lang w:val="id-ID"/>
                    </w:rPr>
                  </w:pPr>
                  <w:r>
                    <w:rPr>
                      <w:lang w:val="id-ID"/>
                    </w:rPr>
                    <w:t>Buy Now</w:t>
                  </w:r>
                </w:p>
              </w:tc>
              <w:tc>
                <w:tcPr>
                  <w:tcW w:w="778" w:type="dxa"/>
                </w:tcPr>
                <w:p w14:paraId="57D621B0" w14:textId="77777777" w:rsidR="00851459" w:rsidRDefault="00851459" w:rsidP="00884AAA">
                  <w:pPr>
                    <w:pStyle w:val="ListParagraph"/>
                    <w:ind w:left="0"/>
                    <w:jc w:val="center"/>
                    <w:rPr>
                      <w:lang w:val="id-ID"/>
                    </w:rPr>
                  </w:pPr>
                  <w:r>
                    <w:rPr>
                      <w:lang w:val="id-ID"/>
                    </w:rPr>
                    <w:t>0</w:t>
                  </w:r>
                </w:p>
              </w:tc>
              <w:tc>
                <w:tcPr>
                  <w:tcW w:w="858" w:type="dxa"/>
                </w:tcPr>
                <w:p w14:paraId="4CD74251" w14:textId="77777777" w:rsidR="00851459" w:rsidRDefault="00851459" w:rsidP="00884AAA">
                  <w:pPr>
                    <w:pStyle w:val="ListParagraph"/>
                    <w:ind w:left="0"/>
                    <w:jc w:val="center"/>
                    <w:rPr>
                      <w:lang w:val="id-ID"/>
                    </w:rPr>
                  </w:pPr>
                  <w:r>
                    <w:rPr>
                      <w:lang w:val="id-ID"/>
                    </w:rPr>
                    <w:t>0</w:t>
                  </w:r>
                </w:p>
              </w:tc>
              <w:tc>
                <w:tcPr>
                  <w:tcW w:w="858" w:type="dxa"/>
                </w:tcPr>
                <w:p w14:paraId="7917EE0C" w14:textId="77777777" w:rsidR="00851459" w:rsidRDefault="00851459" w:rsidP="00884AAA">
                  <w:pPr>
                    <w:pStyle w:val="ListParagraph"/>
                    <w:ind w:left="0"/>
                    <w:jc w:val="center"/>
                    <w:rPr>
                      <w:lang w:val="id-ID"/>
                    </w:rPr>
                  </w:pPr>
                  <w:r>
                    <w:rPr>
                      <w:lang w:val="id-ID"/>
                    </w:rPr>
                    <w:t>0</w:t>
                  </w:r>
                </w:p>
              </w:tc>
              <w:tc>
                <w:tcPr>
                  <w:tcW w:w="858" w:type="dxa"/>
                </w:tcPr>
                <w:p w14:paraId="26142D49" w14:textId="058F7475" w:rsidR="00851459" w:rsidRPr="005C583F" w:rsidRDefault="005C583F" w:rsidP="00884AAA">
                  <w:pPr>
                    <w:pStyle w:val="ListParagraph"/>
                    <w:ind w:left="0"/>
                    <w:jc w:val="center"/>
                  </w:pPr>
                  <w:r>
                    <w:t>0</w:t>
                  </w:r>
                </w:p>
              </w:tc>
              <w:tc>
                <w:tcPr>
                  <w:tcW w:w="858" w:type="dxa"/>
                </w:tcPr>
                <w:p w14:paraId="6F1A04C9" w14:textId="77777777" w:rsidR="00851459" w:rsidRDefault="00851459" w:rsidP="00884AAA">
                  <w:pPr>
                    <w:pStyle w:val="ListParagraph"/>
                    <w:ind w:left="0"/>
                    <w:jc w:val="center"/>
                    <w:rPr>
                      <w:lang w:val="id-ID"/>
                    </w:rPr>
                  </w:pPr>
                  <w:r>
                    <w:rPr>
                      <w:lang w:val="id-ID"/>
                    </w:rPr>
                    <w:t>0</w:t>
                  </w:r>
                </w:p>
              </w:tc>
            </w:tr>
            <w:tr w:rsidR="00851459" w14:paraId="56EC1A5E" w14:textId="77777777" w:rsidTr="00207D1B">
              <w:trPr>
                <w:trHeight w:val="269"/>
              </w:trPr>
              <w:tc>
                <w:tcPr>
                  <w:tcW w:w="535" w:type="dxa"/>
                </w:tcPr>
                <w:p w14:paraId="4AE078DE" w14:textId="77777777" w:rsidR="00851459" w:rsidRDefault="00851459" w:rsidP="00851459">
                  <w:pPr>
                    <w:pStyle w:val="ListParagraph"/>
                    <w:ind w:left="0"/>
                    <w:rPr>
                      <w:lang w:val="id-ID"/>
                    </w:rPr>
                  </w:pPr>
                  <w:r>
                    <w:rPr>
                      <w:lang w:val="id-ID"/>
                    </w:rPr>
                    <w:t>2</w:t>
                  </w:r>
                </w:p>
              </w:tc>
              <w:tc>
                <w:tcPr>
                  <w:tcW w:w="1260" w:type="dxa"/>
                </w:tcPr>
                <w:p w14:paraId="2089B969" w14:textId="77777777" w:rsidR="00851459" w:rsidRDefault="00851459" w:rsidP="00851459">
                  <w:pPr>
                    <w:pStyle w:val="ListParagraph"/>
                    <w:ind w:left="0"/>
                    <w:rPr>
                      <w:lang w:val="id-ID"/>
                    </w:rPr>
                  </w:pPr>
                  <w:r>
                    <w:rPr>
                      <w:lang w:val="id-ID"/>
                    </w:rPr>
                    <w:t>Searching Product</w:t>
                  </w:r>
                </w:p>
              </w:tc>
              <w:tc>
                <w:tcPr>
                  <w:tcW w:w="778" w:type="dxa"/>
                </w:tcPr>
                <w:p w14:paraId="5E9AC609" w14:textId="3AEF0B9D" w:rsidR="00851459" w:rsidRPr="00730FCB" w:rsidRDefault="005C583F" w:rsidP="00884AAA">
                  <w:pPr>
                    <w:pStyle w:val="ListParagraph"/>
                    <w:ind w:left="0"/>
                    <w:jc w:val="center"/>
                  </w:pPr>
                  <w:r>
                    <w:t>0</w:t>
                  </w:r>
                </w:p>
              </w:tc>
              <w:tc>
                <w:tcPr>
                  <w:tcW w:w="858" w:type="dxa"/>
                </w:tcPr>
                <w:p w14:paraId="72AC3FC0" w14:textId="51EB5523" w:rsidR="00851459" w:rsidRPr="00730FCB" w:rsidRDefault="00730FCB" w:rsidP="00884AAA">
                  <w:pPr>
                    <w:pStyle w:val="ListParagraph"/>
                    <w:ind w:left="0"/>
                    <w:jc w:val="center"/>
                  </w:pPr>
                  <w:r>
                    <w:t>0</w:t>
                  </w:r>
                </w:p>
              </w:tc>
              <w:tc>
                <w:tcPr>
                  <w:tcW w:w="858" w:type="dxa"/>
                </w:tcPr>
                <w:p w14:paraId="5516ABF3" w14:textId="4C2E077D" w:rsidR="00851459" w:rsidRPr="00730FCB" w:rsidRDefault="00730FCB" w:rsidP="00884AAA">
                  <w:pPr>
                    <w:pStyle w:val="ListParagraph"/>
                    <w:ind w:left="0"/>
                    <w:jc w:val="center"/>
                  </w:pPr>
                  <w:r>
                    <w:t>0</w:t>
                  </w:r>
                </w:p>
              </w:tc>
              <w:tc>
                <w:tcPr>
                  <w:tcW w:w="858" w:type="dxa"/>
                </w:tcPr>
                <w:p w14:paraId="61CF6536" w14:textId="1FF2DDBB" w:rsidR="00851459" w:rsidRPr="00730FCB" w:rsidRDefault="00730FCB" w:rsidP="00884AAA">
                  <w:pPr>
                    <w:pStyle w:val="ListParagraph"/>
                    <w:ind w:left="0"/>
                    <w:jc w:val="center"/>
                  </w:pPr>
                  <w:r>
                    <w:t>0</w:t>
                  </w:r>
                </w:p>
              </w:tc>
              <w:tc>
                <w:tcPr>
                  <w:tcW w:w="858" w:type="dxa"/>
                </w:tcPr>
                <w:p w14:paraId="6C6AC3F2" w14:textId="0A434168" w:rsidR="00851459" w:rsidRPr="00FF4A3C" w:rsidRDefault="005C583F" w:rsidP="00884AAA">
                  <w:pPr>
                    <w:pStyle w:val="ListParagraph"/>
                    <w:ind w:left="0"/>
                    <w:jc w:val="center"/>
                  </w:pPr>
                  <w:r>
                    <w:t>0</w:t>
                  </w:r>
                </w:p>
              </w:tc>
            </w:tr>
            <w:tr w:rsidR="00BB7232" w14:paraId="3645D550" w14:textId="77777777" w:rsidTr="00207D1B">
              <w:trPr>
                <w:trHeight w:val="269"/>
              </w:trPr>
              <w:tc>
                <w:tcPr>
                  <w:tcW w:w="535" w:type="dxa"/>
                </w:tcPr>
                <w:p w14:paraId="3ABC60F0" w14:textId="77777777" w:rsidR="00BB7232" w:rsidRDefault="00BB7232" w:rsidP="00BB7232">
                  <w:pPr>
                    <w:pStyle w:val="ListParagraph"/>
                    <w:ind w:left="0"/>
                    <w:rPr>
                      <w:lang w:val="id-ID"/>
                    </w:rPr>
                  </w:pPr>
                  <w:r>
                    <w:rPr>
                      <w:lang w:val="id-ID"/>
                    </w:rPr>
                    <w:t>3</w:t>
                  </w:r>
                </w:p>
              </w:tc>
              <w:tc>
                <w:tcPr>
                  <w:tcW w:w="1260" w:type="dxa"/>
                </w:tcPr>
                <w:p w14:paraId="67DFBA64" w14:textId="01A6B639" w:rsidR="00BB7232" w:rsidRDefault="00BB7232" w:rsidP="00BB7232">
                  <w:pPr>
                    <w:pStyle w:val="ListParagraph"/>
                    <w:ind w:left="0"/>
                    <w:rPr>
                      <w:lang w:val="id-ID"/>
                    </w:rPr>
                  </w:pPr>
                  <w:r>
                    <w:t>Menambahkan ke keranjang</w:t>
                  </w:r>
                </w:p>
              </w:tc>
              <w:tc>
                <w:tcPr>
                  <w:tcW w:w="778" w:type="dxa"/>
                </w:tcPr>
                <w:p w14:paraId="0CFE7B0D" w14:textId="39C4DFA5" w:rsidR="00BB7232" w:rsidRPr="00026EF3" w:rsidRDefault="00026EF3" w:rsidP="00884AAA">
                  <w:pPr>
                    <w:pStyle w:val="ListParagraph"/>
                    <w:ind w:left="0"/>
                    <w:jc w:val="center"/>
                  </w:pPr>
                  <w:r>
                    <w:t>0</w:t>
                  </w:r>
                </w:p>
              </w:tc>
              <w:tc>
                <w:tcPr>
                  <w:tcW w:w="858" w:type="dxa"/>
                </w:tcPr>
                <w:p w14:paraId="19C36AB5" w14:textId="75F85C8A" w:rsidR="00BB7232" w:rsidRPr="00FF4A3C" w:rsidRDefault="00FF4A3C" w:rsidP="00884AAA">
                  <w:pPr>
                    <w:pStyle w:val="ListParagraph"/>
                    <w:ind w:left="0"/>
                    <w:jc w:val="center"/>
                  </w:pPr>
                  <w:r>
                    <w:t>0</w:t>
                  </w:r>
                </w:p>
              </w:tc>
              <w:tc>
                <w:tcPr>
                  <w:tcW w:w="858" w:type="dxa"/>
                </w:tcPr>
                <w:p w14:paraId="78E15214" w14:textId="7A8C5DD3" w:rsidR="00BB7232" w:rsidRPr="00FF4A3C" w:rsidRDefault="00FF4A3C" w:rsidP="00884AAA">
                  <w:pPr>
                    <w:pStyle w:val="ListParagraph"/>
                    <w:ind w:left="0"/>
                    <w:jc w:val="center"/>
                  </w:pPr>
                  <w:r>
                    <w:t>0</w:t>
                  </w:r>
                </w:p>
              </w:tc>
              <w:tc>
                <w:tcPr>
                  <w:tcW w:w="858" w:type="dxa"/>
                </w:tcPr>
                <w:p w14:paraId="7716CF89" w14:textId="3D7632EC" w:rsidR="00BB7232" w:rsidRPr="00FF4A3C" w:rsidRDefault="00FF4A3C" w:rsidP="00884AAA">
                  <w:pPr>
                    <w:pStyle w:val="ListParagraph"/>
                    <w:ind w:left="0"/>
                    <w:jc w:val="center"/>
                  </w:pPr>
                  <w:r>
                    <w:t>0</w:t>
                  </w:r>
                </w:p>
              </w:tc>
              <w:tc>
                <w:tcPr>
                  <w:tcW w:w="858" w:type="dxa"/>
                </w:tcPr>
                <w:p w14:paraId="4124A7CA" w14:textId="15D8E92D" w:rsidR="00BB7232" w:rsidRPr="00FF4A3C" w:rsidRDefault="00FF4A3C" w:rsidP="00884AAA">
                  <w:pPr>
                    <w:pStyle w:val="ListParagraph"/>
                    <w:ind w:left="0"/>
                    <w:jc w:val="center"/>
                  </w:pPr>
                  <w:r>
                    <w:t>0</w:t>
                  </w:r>
                </w:p>
              </w:tc>
            </w:tr>
            <w:tr w:rsidR="00BB7232" w14:paraId="3D14E45A" w14:textId="77777777" w:rsidTr="00207D1B">
              <w:trPr>
                <w:trHeight w:val="269"/>
              </w:trPr>
              <w:tc>
                <w:tcPr>
                  <w:tcW w:w="535" w:type="dxa"/>
                </w:tcPr>
                <w:p w14:paraId="30152B3D" w14:textId="77777777" w:rsidR="00BB7232" w:rsidRDefault="00BB7232" w:rsidP="00BB7232">
                  <w:pPr>
                    <w:pStyle w:val="ListParagraph"/>
                    <w:ind w:left="0"/>
                    <w:rPr>
                      <w:lang w:val="id-ID"/>
                    </w:rPr>
                  </w:pPr>
                  <w:r>
                    <w:rPr>
                      <w:lang w:val="id-ID"/>
                    </w:rPr>
                    <w:t>4</w:t>
                  </w:r>
                </w:p>
              </w:tc>
              <w:tc>
                <w:tcPr>
                  <w:tcW w:w="1260" w:type="dxa"/>
                </w:tcPr>
                <w:p w14:paraId="3728A072" w14:textId="3C1B7485" w:rsidR="00BB7232" w:rsidRDefault="00BB7232" w:rsidP="00BB7232">
                  <w:pPr>
                    <w:pStyle w:val="ListParagraph"/>
                    <w:ind w:left="0"/>
                    <w:rPr>
                      <w:lang w:val="id-ID"/>
                    </w:rPr>
                  </w:pPr>
                  <w:r>
                    <w:t>Melihat barang di proses</w:t>
                  </w:r>
                </w:p>
              </w:tc>
              <w:tc>
                <w:tcPr>
                  <w:tcW w:w="778" w:type="dxa"/>
                </w:tcPr>
                <w:p w14:paraId="2CA014B9" w14:textId="50C48BD7" w:rsidR="00BB7232" w:rsidRPr="00026EF3" w:rsidRDefault="00026EF3" w:rsidP="00884AAA">
                  <w:pPr>
                    <w:pStyle w:val="ListParagraph"/>
                    <w:ind w:left="0"/>
                    <w:jc w:val="center"/>
                  </w:pPr>
                  <w:r>
                    <w:t>0</w:t>
                  </w:r>
                </w:p>
              </w:tc>
              <w:tc>
                <w:tcPr>
                  <w:tcW w:w="858" w:type="dxa"/>
                </w:tcPr>
                <w:p w14:paraId="1447D8D9" w14:textId="1F359B36" w:rsidR="00BB7232" w:rsidRPr="00026EF3" w:rsidRDefault="00026EF3" w:rsidP="00884AAA">
                  <w:pPr>
                    <w:pStyle w:val="ListParagraph"/>
                    <w:ind w:left="0"/>
                    <w:jc w:val="center"/>
                  </w:pPr>
                  <w:r>
                    <w:t>0</w:t>
                  </w:r>
                </w:p>
              </w:tc>
              <w:tc>
                <w:tcPr>
                  <w:tcW w:w="858" w:type="dxa"/>
                </w:tcPr>
                <w:p w14:paraId="2356B5EE" w14:textId="669033DE" w:rsidR="00BB7232" w:rsidRPr="00026EF3" w:rsidRDefault="00026EF3" w:rsidP="00884AAA">
                  <w:pPr>
                    <w:pStyle w:val="ListParagraph"/>
                    <w:ind w:left="0"/>
                    <w:jc w:val="center"/>
                  </w:pPr>
                  <w:r>
                    <w:t>0</w:t>
                  </w:r>
                </w:p>
              </w:tc>
              <w:tc>
                <w:tcPr>
                  <w:tcW w:w="858" w:type="dxa"/>
                </w:tcPr>
                <w:p w14:paraId="508E2EAC" w14:textId="4522AFE7" w:rsidR="00BB7232" w:rsidRPr="00026EF3" w:rsidRDefault="00026EF3" w:rsidP="00884AAA">
                  <w:pPr>
                    <w:pStyle w:val="ListParagraph"/>
                    <w:ind w:left="0"/>
                    <w:jc w:val="center"/>
                  </w:pPr>
                  <w:r>
                    <w:t>0</w:t>
                  </w:r>
                </w:p>
              </w:tc>
              <w:tc>
                <w:tcPr>
                  <w:tcW w:w="858" w:type="dxa"/>
                </w:tcPr>
                <w:p w14:paraId="79A153B3" w14:textId="10BF85B5" w:rsidR="00BB7232" w:rsidRPr="00884AAA" w:rsidRDefault="00884AAA" w:rsidP="00884AAA">
                  <w:pPr>
                    <w:pStyle w:val="ListParagraph"/>
                    <w:ind w:left="0"/>
                    <w:jc w:val="center"/>
                  </w:pPr>
                  <w:r>
                    <w:t>0</w:t>
                  </w:r>
                </w:p>
              </w:tc>
            </w:tr>
          </w:tbl>
          <w:p w14:paraId="7AE497A1" w14:textId="77777777" w:rsidR="00124EBB" w:rsidRDefault="00124EBB" w:rsidP="00070ED5"/>
          <w:p w14:paraId="2C1E3AE9" w14:textId="77777777" w:rsidR="00BF5D77" w:rsidRDefault="00BF5D77" w:rsidP="00070ED5"/>
          <w:p w14:paraId="15237AFB" w14:textId="168CE9C6" w:rsidR="00BF5D77" w:rsidRPr="00882ECA" w:rsidRDefault="00882ECA" w:rsidP="00BF5D77">
            <w:pPr>
              <w:pStyle w:val="ListParagraph"/>
              <w:rPr>
                <w:b/>
                <w:sz w:val="24"/>
                <w:szCs w:val="24"/>
              </w:rPr>
            </w:pPr>
            <w:r>
              <w:rPr>
                <w:b/>
                <w:sz w:val="24"/>
                <w:szCs w:val="24"/>
              </w:rPr>
              <w:t>Traveloka</w:t>
            </w:r>
          </w:p>
          <w:p w14:paraId="59F4CA6B" w14:textId="77777777" w:rsidR="009F41AF" w:rsidRPr="009F41AF" w:rsidRDefault="009F41AF" w:rsidP="00BF5D77">
            <w:pPr>
              <w:pStyle w:val="ListParagraph"/>
              <w:rPr>
                <w:b/>
                <w:bCs/>
                <w:lang w:val="id-ID"/>
              </w:rPr>
            </w:pPr>
          </w:p>
          <w:p w14:paraId="0D31A9EE" w14:textId="2BD6A8B4" w:rsidR="00BF5D77" w:rsidRPr="00882ECA" w:rsidRDefault="00882ECA" w:rsidP="00BF5D77">
            <w:pPr>
              <w:pStyle w:val="ListParagraph"/>
            </w:pPr>
            <w:r>
              <w:t>Yusuf</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BF5D77" w14:paraId="5A7A7AD7" w14:textId="77777777" w:rsidTr="00207D1B">
              <w:trPr>
                <w:trHeight w:val="269"/>
              </w:trPr>
              <w:tc>
                <w:tcPr>
                  <w:tcW w:w="535" w:type="dxa"/>
                </w:tcPr>
                <w:p w14:paraId="4550D286" w14:textId="77777777" w:rsidR="00BF5D77" w:rsidRPr="00566FE8" w:rsidRDefault="00BF5D77" w:rsidP="00BF5D77">
                  <w:pPr>
                    <w:pStyle w:val="ListParagraph"/>
                    <w:ind w:left="0"/>
                    <w:jc w:val="center"/>
                    <w:rPr>
                      <w:lang w:val="id-ID"/>
                    </w:rPr>
                  </w:pPr>
                  <w:r>
                    <w:rPr>
                      <w:lang w:val="id-ID"/>
                    </w:rPr>
                    <w:t>No</w:t>
                  </w:r>
                </w:p>
              </w:tc>
              <w:tc>
                <w:tcPr>
                  <w:tcW w:w="1260" w:type="dxa"/>
                </w:tcPr>
                <w:p w14:paraId="48A927F6" w14:textId="77777777" w:rsidR="00BF5D77" w:rsidRPr="00566FE8" w:rsidRDefault="00BF5D77" w:rsidP="00BF5D77">
                  <w:pPr>
                    <w:pStyle w:val="ListParagraph"/>
                    <w:ind w:left="0"/>
                    <w:jc w:val="center"/>
                    <w:rPr>
                      <w:lang w:val="id-ID"/>
                    </w:rPr>
                  </w:pPr>
                  <w:r>
                    <w:rPr>
                      <w:lang w:val="id-ID"/>
                    </w:rPr>
                    <w:t>Task</w:t>
                  </w:r>
                </w:p>
              </w:tc>
              <w:tc>
                <w:tcPr>
                  <w:tcW w:w="778" w:type="dxa"/>
                </w:tcPr>
                <w:p w14:paraId="1C6ED492" w14:textId="77777777" w:rsidR="00BF5D77" w:rsidRPr="00566FE8" w:rsidRDefault="00BF5D77" w:rsidP="00BF5D77">
                  <w:pPr>
                    <w:pStyle w:val="ListParagraph"/>
                    <w:ind w:left="0"/>
                    <w:jc w:val="center"/>
                    <w:rPr>
                      <w:lang w:val="id-ID"/>
                    </w:rPr>
                  </w:pPr>
                  <w:r>
                    <w:rPr>
                      <w:lang w:val="id-ID"/>
                    </w:rPr>
                    <w:t>Trial 1</w:t>
                  </w:r>
                </w:p>
              </w:tc>
              <w:tc>
                <w:tcPr>
                  <w:tcW w:w="858" w:type="dxa"/>
                </w:tcPr>
                <w:p w14:paraId="62DDB476" w14:textId="77777777" w:rsidR="00BF5D77" w:rsidRPr="00566FE8" w:rsidRDefault="00BF5D77" w:rsidP="00BF5D77">
                  <w:pPr>
                    <w:pStyle w:val="ListParagraph"/>
                    <w:ind w:left="0"/>
                    <w:jc w:val="center"/>
                    <w:rPr>
                      <w:lang w:val="id-ID"/>
                    </w:rPr>
                  </w:pPr>
                  <w:r>
                    <w:rPr>
                      <w:lang w:val="id-ID"/>
                    </w:rPr>
                    <w:t>Trial 2</w:t>
                  </w:r>
                </w:p>
              </w:tc>
              <w:tc>
                <w:tcPr>
                  <w:tcW w:w="858" w:type="dxa"/>
                </w:tcPr>
                <w:p w14:paraId="6E610162" w14:textId="77777777" w:rsidR="00BF5D77" w:rsidRPr="00566FE8" w:rsidRDefault="00BF5D77" w:rsidP="00BF5D77">
                  <w:pPr>
                    <w:pStyle w:val="ListParagraph"/>
                    <w:ind w:left="0"/>
                    <w:jc w:val="center"/>
                    <w:rPr>
                      <w:lang w:val="id-ID"/>
                    </w:rPr>
                  </w:pPr>
                  <w:r>
                    <w:rPr>
                      <w:lang w:val="id-ID"/>
                    </w:rPr>
                    <w:t>Trial 3</w:t>
                  </w:r>
                </w:p>
              </w:tc>
              <w:tc>
                <w:tcPr>
                  <w:tcW w:w="858" w:type="dxa"/>
                </w:tcPr>
                <w:p w14:paraId="1A7F09BC" w14:textId="77777777" w:rsidR="00BF5D77" w:rsidRPr="00566FE8" w:rsidRDefault="00BF5D77" w:rsidP="00BF5D77">
                  <w:pPr>
                    <w:pStyle w:val="ListParagraph"/>
                    <w:ind w:left="0"/>
                    <w:jc w:val="center"/>
                    <w:rPr>
                      <w:lang w:val="id-ID"/>
                    </w:rPr>
                  </w:pPr>
                  <w:r>
                    <w:rPr>
                      <w:lang w:val="id-ID"/>
                    </w:rPr>
                    <w:t>Trial 4</w:t>
                  </w:r>
                </w:p>
              </w:tc>
              <w:tc>
                <w:tcPr>
                  <w:tcW w:w="858" w:type="dxa"/>
                </w:tcPr>
                <w:p w14:paraId="16A531F6" w14:textId="77777777" w:rsidR="00BF5D77" w:rsidRPr="00566FE8" w:rsidRDefault="00BF5D77" w:rsidP="00BF5D77">
                  <w:pPr>
                    <w:pStyle w:val="ListParagraph"/>
                    <w:ind w:left="0"/>
                    <w:jc w:val="center"/>
                    <w:rPr>
                      <w:lang w:val="id-ID"/>
                    </w:rPr>
                  </w:pPr>
                  <w:r>
                    <w:rPr>
                      <w:lang w:val="id-ID"/>
                    </w:rPr>
                    <w:t>Trial 5</w:t>
                  </w:r>
                </w:p>
              </w:tc>
            </w:tr>
            <w:tr w:rsidR="00BF5D77" w14:paraId="30B56D07" w14:textId="77777777" w:rsidTr="00207D1B">
              <w:trPr>
                <w:trHeight w:val="269"/>
              </w:trPr>
              <w:tc>
                <w:tcPr>
                  <w:tcW w:w="535" w:type="dxa"/>
                </w:tcPr>
                <w:p w14:paraId="27C76718" w14:textId="77777777" w:rsidR="00BF5D77" w:rsidRDefault="00BF5D77" w:rsidP="00BF5D77">
                  <w:pPr>
                    <w:pStyle w:val="ListParagraph"/>
                    <w:ind w:left="0"/>
                    <w:rPr>
                      <w:lang w:val="id-ID"/>
                    </w:rPr>
                  </w:pPr>
                  <w:r>
                    <w:rPr>
                      <w:lang w:val="id-ID"/>
                    </w:rPr>
                    <w:t>1</w:t>
                  </w:r>
                </w:p>
              </w:tc>
              <w:tc>
                <w:tcPr>
                  <w:tcW w:w="1260" w:type="dxa"/>
                </w:tcPr>
                <w:p w14:paraId="27CAC728" w14:textId="39D6264D" w:rsidR="00BF5D77" w:rsidRPr="00AF6C21" w:rsidRDefault="00AF6C21" w:rsidP="00BF5D77">
                  <w:pPr>
                    <w:pStyle w:val="ListParagraph"/>
                    <w:ind w:left="0"/>
                  </w:pPr>
                  <w:r>
                    <w:t>Pesan kamar</w:t>
                  </w:r>
                </w:p>
              </w:tc>
              <w:tc>
                <w:tcPr>
                  <w:tcW w:w="778" w:type="dxa"/>
                </w:tcPr>
                <w:p w14:paraId="29470F4B" w14:textId="77777777" w:rsidR="00BF5D77" w:rsidRPr="00A410E4" w:rsidRDefault="00BF5D77" w:rsidP="00BF5D77">
                  <w:pPr>
                    <w:pStyle w:val="ListParagraph"/>
                    <w:ind w:left="0"/>
                    <w:jc w:val="center"/>
                  </w:pPr>
                  <w:r>
                    <w:t>0</w:t>
                  </w:r>
                </w:p>
              </w:tc>
              <w:tc>
                <w:tcPr>
                  <w:tcW w:w="858" w:type="dxa"/>
                </w:tcPr>
                <w:p w14:paraId="262267D8" w14:textId="77777777" w:rsidR="00BF5D77" w:rsidRPr="00A410E4" w:rsidRDefault="00BF5D77" w:rsidP="00BF5D77">
                  <w:pPr>
                    <w:pStyle w:val="ListParagraph"/>
                    <w:ind w:left="0"/>
                    <w:jc w:val="center"/>
                  </w:pPr>
                  <w:r>
                    <w:t>0</w:t>
                  </w:r>
                </w:p>
              </w:tc>
              <w:tc>
                <w:tcPr>
                  <w:tcW w:w="858" w:type="dxa"/>
                </w:tcPr>
                <w:p w14:paraId="10F69AC5" w14:textId="77777777" w:rsidR="00BF5D77" w:rsidRPr="00A410E4" w:rsidRDefault="00BF5D77" w:rsidP="00BF5D77">
                  <w:pPr>
                    <w:pStyle w:val="ListParagraph"/>
                    <w:ind w:left="0"/>
                    <w:jc w:val="center"/>
                  </w:pPr>
                  <w:r>
                    <w:t>0</w:t>
                  </w:r>
                </w:p>
              </w:tc>
              <w:tc>
                <w:tcPr>
                  <w:tcW w:w="858" w:type="dxa"/>
                </w:tcPr>
                <w:p w14:paraId="5F9C2E1D" w14:textId="6FF9FE13" w:rsidR="00BF5D77" w:rsidRPr="00A410E4" w:rsidRDefault="00AF6C21" w:rsidP="00BF5D77">
                  <w:pPr>
                    <w:pStyle w:val="ListParagraph"/>
                    <w:ind w:left="0"/>
                    <w:jc w:val="center"/>
                  </w:pPr>
                  <w:r>
                    <w:t>0</w:t>
                  </w:r>
                </w:p>
              </w:tc>
              <w:tc>
                <w:tcPr>
                  <w:tcW w:w="858" w:type="dxa"/>
                </w:tcPr>
                <w:p w14:paraId="05A1F15F" w14:textId="77777777" w:rsidR="00BF5D77" w:rsidRPr="00A410E4" w:rsidRDefault="00BF5D77" w:rsidP="00BF5D77">
                  <w:pPr>
                    <w:pStyle w:val="ListParagraph"/>
                    <w:ind w:left="0"/>
                    <w:jc w:val="center"/>
                  </w:pPr>
                  <w:r>
                    <w:t>0</w:t>
                  </w:r>
                </w:p>
              </w:tc>
            </w:tr>
            <w:tr w:rsidR="00BF5D77" w14:paraId="77D1D2D9" w14:textId="77777777" w:rsidTr="00207D1B">
              <w:trPr>
                <w:trHeight w:val="269"/>
              </w:trPr>
              <w:tc>
                <w:tcPr>
                  <w:tcW w:w="535" w:type="dxa"/>
                </w:tcPr>
                <w:p w14:paraId="3B248321" w14:textId="77777777" w:rsidR="00BF5D77" w:rsidRDefault="00BF5D77" w:rsidP="00BF5D77">
                  <w:pPr>
                    <w:pStyle w:val="ListParagraph"/>
                    <w:ind w:left="0"/>
                    <w:rPr>
                      <w:lang w:val="id-ID"/>
                    </w:rPr>
                  </w:pPr>
                  <w:r>
                    <w:rPr>
                      <w:lang w:val="id-ID"/>
                    </w:rPr>
                    <w:t>2</w:t>
                  </w:r>
                </w:p>
              </w:tc>
              <w:tc>
                <w:tcPr>
                  <w:tcW w:w="1260" w:type="dxa"/>
                </w:tcPr>
                <w:p w14:paraId="02C75DD0" w14:textId="38FF23EE" w:rsidR="00BF5D77" w:rsidRPr="00D11236" w:rsidRDefault="00D11236" w:rsidP="00BF5D77">
                  <w:pPr>
                    <w:pStyle w:val="ListParagraph"/>
                    <w:ind w:left="0"/>
                  </w:pPr>
                  <w:r>
                    <w:t>Pencarian</w:t>
                  </w:r>
                  <w:r w:rsidR="00BF5D77">
                    <w:rPr>
                      <w:lang w:val="id-ID"/>
                    </w:rPr>
                    <w:t xml:space="preserve"> </w:t>
                  </w:r>
                  <w:r w:rsidR="004B0587">
                    <w:t>h</w:t>
                  </w:r>
                  <w:r>
                    <w:t>otel</w:t>
                  </w:r>
                </w:p>
              </w:tc>
              <w:tc>
                <w:tcPr>
                  <w:tcW w:w="778" w:type="dxa"/>
                </w:tcPr>
                <w:p w14:paraId="3566995A" w14:textId="77777777" w:rsidR="00BF5D77" w:rsidRPr="006D494D" w:rsidRDefault="00BF5D77" w:rsidP="00BF5D77">
                  <w:pPr>
                    <w:pStyle w:val="ListParagraph"/>
                    <w:ind w:left="0"/>
                    <w:jc w:val="center"/>
                  </w:pPr>
                  <w:r>
                    <w:t>0</w:t>
                  </w:r>
                </w:p>
              </w:tc>
              <w:tc>
                <w:tcPr>
                  <w:tcW w:w="858" w:type="dxa"/>
                </w:tcPr>
                <w:p w14:paraId="3C15F2A8" w14:textId="77777777" w:rsidR="00BF5D77" w:rsidRPr="006D494D" w:rsidRDefault="00BF5D77" w:rsidP="00BF5D77">
                  <w:pPr>
                    <w:pStyle w:val="ListParagraph"/>
                    <w:ind w:left="0"/>
                    <w:jc w:val="center"/>
                  </w:pPr>
                  <w:r>
                    <w:t>0</w:t>
                  </w:r>
                </w:p>
              </w:tc>
              <w:tc>
                <w:tcPr>
                  <w:tcW w:w="858" w:type="dxa"/>
                </w:tcPr>
                <w:p w14:paraId="310AE329" w14:textId="77777777" w:rsidR="00BF5D77" w:rsidRPr="006D494D" w:rsidRDefault="00BF5D77" w:rsidP="00BF5D77">
                  <w:pPr>
                    <w:pStyle w:val="ListParagraph"/>
                    <w:ind w:left="0"/>
                    <w:jc w:val="center"/>
                  </w:pPr>
                  <w:r>
                    <w:t>0</w:t>
                  </w:r>
                </w:p>
              </w:tc>
              <w:tc>
                <w:tcPr>
                  <w:tcW w:w="858" w:type="dxa"/>
                </w:tcPr>
                <w:p w14:paraId="09B9645B" w14:textId="473627CC" w:rsidR="00BF5D77" w:rsidRPr="006D494D" w:rsidRDefault="00AF6C21" w:rsidP="00BF5D77">
                  <w:pPr>
                    <w:pStyle w:val="ListParagraph"/>
                    <w:ind w:left="0"/>
                    <w:jc w:val="center"/>
                  </w:pPr>
                  <w:r>
                    <w:t>0</w:t>
                  </w:r>
                </w:p>
              </w:tc>
              <w:tc>
                <w:tcPr>
                  <w:tcW w:w="858" w:type="dxa"/>
                </w:tcPr>
                <w:p w14:paraId="284B9CF9" w14:textId="6A39CDA9" w:rsidR="00BF5D77" w:rsidRPr="006D494D" w:rsidRDefault="00AF6C21" w:rsidP="00BF5D77">
                  <w:pPr>
                    <w:pStyle w:val="ListParagraph"/>
                    <w:ind w:left="0"/>
                    <w:jc w:val="center"/>
                  </w:pPr>
                  <w:r>
                    <w:t>0</w:t>
                  </w:r>
                </w:p>
              </w:tc>
            </w:tr>
            <w:tr w:rsidR="00BF5D77" w14:paraId="298D5F86" w14:textId="77777777" w:rsidTr="00207D1B">
              <w:trPr>
                <w:trHeight w:val="269"/>
              </w:trPr>
              <w:tc>
                <w:tcPr>
                  <w:tcW w:w="535" w:type="dxa"/>
                </w:tcPr>
                <w:p w14:paraId="4792B93B" w14:textId="77777777" w:rsidR="00BF5D77" w:rsidRDefault="00BF5D77" w:rsidP="00BF5D77">
                  <w:pPr>
                    <w:pStyle w:val="ListParagraph"/>
                    <w:ind w:left="0"/>
                    <w:rPr>
                      <w:lang w:val="id-ID"/>
                    </w:rPr>
                  </w:pPr>
                  <w:r>
                    <w:rPr>
                      <w:lang w:val="id-ID"/>
                    </w:rPr>
                    <w:lastRenderedPageBreak/>
                    <w:t>3</w:t>
                  </w:r>
                </w:p>
              </w:tc>
              <w:tc>
                <w:tcPr>
                  <w:tcW w:w="1260" w:type="dxa"/>
                </w:tcPr>
                <w:p w14:paraId="62D8E393" w14:textId="137719ED" w:rsidR="00BF5D77" w:rsidRPr="00AC32E3" w:rsidRDefault="004B0587" w:rsidP="00BF5D77">
                  <w:pPr>
                    <w:pStyle w:val="ListParagraph"/>
                    <w:ind w:left="0"/>
                  </w:pPr>
                  <w:r>
                    <w:t>Filter pencarian hotel</w:t>
                  </w:r>
                </w:p>
              </w:tc>
              <w:tc>
                <w:tcPr>
                  <w:tcW w:w="778" w:type="dxa"/>
                </w:tcPr>
                <w:p w14:paraId="359F61C2" w14:textId="77777777" w:rsidR="00BF5D77" w:rsidRPr="00E873E6" w:rsidRDefault="00BF5D77" w:rsidP="00BF5D77">
                  <w:pPr>
                    <w:pStyle w:val="ListParagraph"/>
                    <w:ind w:left="0"/>
                    <w:jc w:val="center"/>
                  </w:pPr>
                  <w:r>
                    <w:t>0</w:t>
                  </w:r>
                </w:p>
              </w:tc>
              <w:tc>
                <w:tcPr>
                  <w:tcW w:w="858" w:type="dxa"/>
                </w:tcPr>
                <w:p w14:paraId="3E7623C5" w14:textId="77777777" w:rsidR="00BF5D77" w:rsidRPr="00E873E6" w:rsidRDefault="00BF5D77" w:rsidP="00BF5D77">
                  <w:pPr>
                    <w:pStyle w:val="ListParagraph"/>
                    <w:ind w:left="0"/>
                    <w:jc w:val="center"/>
                  </w:pPr>
                  <w:r>
                    <w:t>0</w:t>
                  </w:r>
                </w:p>
              </w:tc>
              <w:tc>
                <w:tcPr>
                  <w:tcW w:w="858" w:type="dxa"/>
                </w:tcPr>
                <w:p w14:paraId="554723AB" w14:textId="77777777" w:rsidR="00BF5D77" w:rsidRPr="00E873E6" w:rsidRDefault="00BF5D77" w:rsidP="00BF5D77">
                  <w:pPr>
                    <w:pStyle w:val="ListParagraph"/>
                    <w:ind w:left="0"/>
                    <w:jc w:val="center"/>
                  </w:pPr>
                  <w:r>
                    <w:t>0</w:t>
                  </w:r>
                </w:p>
              </w:tc>
              <w:tc>
                <w:tcPr>
                  <w:tcW w:w="858" w:type="dxa"/>
                </w:tcPr>
                <w:p w14:paraId="25302E90" w14:textId="77777777" w:rsidR="00BF5D77" w:rsidRPr="00E873E6" w:rsidRDefault="00BF5D77" w:rsidP="00BF5D77">
                  <w:pPr>
                    <w:pStyle w:val="ListParagraph"/>
                    <w:ind w:left="0"/>
                    <w:jc w:val="center"/>
                  </w:pPr>
                  <w:r>
                    <w:t>0</w:t>
                  </w:r>
                </w:p>
              </w:tc>
              <w:tc>
                <w:tcPr>
                  <w:tcW w:w="858" w:type="dxa"/>
                </w:tcPr>
                <w:p w14:paraId="4477232D" w14:textId="77777777" w:rsidR="00BF5D77" w:rsidRPr="00E873E6" w:rsidRDefault="00BF5D77" w:rsidP="00BF5D77">
                  <w:pPr>
                    <w:pStyle w:val="ListParagraph"/>
                    <w:ind w:left="0"/>
                    <w:jc w:val="center"/>
                  </w:pPr>
                  <w:r>
                    <w:t>0</w:t>
                  </w:r>
                </w:p>
              </w:tc>
            </w:tr>
            <w:tr w:rsidR="00BF5D77" w14:paraId="6185C189" w14:textId="77777777" w:rsidTr="00207D1B">
              <w:trPr>
                <w:trHeight w:val="269"/>
              </w:trPr>
              <w:tc>
                <w:tcPr>
                  <w:tcW w:w="535" w:type="dxa"/>
                </w:tcPr>
                <w:p w14:paraId="2F9659EB" w14:textId="77777777" w:rsidR="00BF5D77" w:rsidRDefault="00BF5D77" w:rsidP="00BF5D77">
                  <w:pPr>
                    <w:pStyle w:val="ListParagraph"/>
                    <w:ind w:left="0"/>
                    <w:rPr>
                      <w:lang w:val="id-ID"/>
                    </w:rPr>
                  </w:pPr>
                  <w:r>
                    <w:rPr>
                      <w:lang w:val="id-ID"/>
                    </w:rPr>
                    <w:t>4</w:t>
                  </w:r>
                </w:p>
              </w:tc>
              <w:tc>
                <w:tcPr>
                  <w:tcW w:w="1260" w:type="dxa"/>
                </w:tcPr>
                <w:p w14:paraId="360455BA" w14:textId="1052C774" w:rsidR="00BF5D77" w:rsidRPr="00E70196" w:rsidRDefault="004B0587" w:rsidP="00BF5D77">
                  <w:pPr>
                    <w:pStyle w:val="ListParagraph"/>
                    <w:ind w:left="0"/>
                  </w:pPr>
                  <w:r>
                    <w:t>Buka hotel</w:t>
                  </w:r>
                </w:p>
              </w:tc>
              <w:tc>
                <w:tcPr>
                  <w:tcW w:w="778" w:type="dxa"/>
                </w:tcPr>
                <w:p w14:paraId="5F5993BD" w14:textId="77777777" w:rsidR="00BF5D77" w:rsidRPr="006A1B3C" w:rsidRDefault="00BF5D77" w:rsidP="00BF5D77">
                  <w:pPr>
                    <w:pStyle w:val="ListParagraph"/>
                    <w:ind w:left="0"/>
                    <w:jc w:val="center"/>
                  </w:pPr>
                  <w:r>
                    <w:t>0</w:t>
                  </w:r>
                </w:p>
              </w:tc>
              <w:tc>
                <w:tcPr>
                  <w:tcW w:w="858" w:type="dxa"/>
                </w:tcPr>
                <w:p w14:paraId="0A85AB54" w14:textId="77777777" w:rsidR="00BF5D77" w:rsidRPr="003B3BF1" w:rsidRDefault="00BF5D77" w:rsidP="00BF5D77">
                  <w:pPr>
                    <w:pStyle w:val="ListParagraph"/>
                    <w:ind w:left="0"/>
                    <w:jc w:val="center"/>
                  </w:pPr>
                  <w:r>
                    <w:t>0</w:t>
                  </w:r>
                </w:p>
              </w:tc>
              <w:tc>
                <w:tcPr>
                  <w:tcW w:w="858" w:type="dxa"/>
                </w:tcPr>
                <w:p w14:paraId="450A7E0C" w14:textId="77777777" w:rsidR="00BF5D77" w:rsidRPr="003B3BF1" w:rsidRDefault="00BF5D77" w:rsidP="00BF5D77">
                  <w:pPr>
                    <w:pStyle w:val="ListParagraph"/>
                    <w:ind w:left="0"/>
                    <w:jc w:val="center"/>
                  </w:pPr>
                  <w:r>
                    <w:t>0</w:t>
                  </w:r>
                </w:p>
              </w:tc>
              <w:tc>
                <w:tcPr>
                  <w:tcW w:w="858" w:type="dxa"/>
                </w:tcPr>
                <w:p w14:paraId="3E92659B" w14:textId="77777777" w:rsidR="00BF5D77" w:rsidRPr="003B3BF1" w:rsidRDefault="00BF5D77" w:rsidP="00BF5D77">
                  <w:pPr>
                    <w:pStyle w:val="ListParagraph"/>
                    <w:ind w:left="0"/>
                    <w:jc w:val="center"/>
                  </w:pPr>
                  <w:r>
                    <w:t>0</w:t>
                  </w:r>
                </w:p>
              </w:tc>
              <w:tc>
                <w:tcPr>
                  <w:tcW w:w="858" w:type="dxa"/>
                </w:tcPr>
                <w:p w14:paraId="1150BD95" w14:textId="77777777" w:rsidR="00BF5D77" w:rsidRPr="003B3BF1" w:rsidRDefault="00BF5D77" w:rsidP="00BF5D77">
                  <w:pPr>
                    <w:pStyle w:val="ListParagraph"/>
                    <w:ind w:left="0"/>
                    <w:jc w:val="center"/>
                  </w:pPr>
                  <w:r>
                    <w:t>0</w:t>
                  </w:r>
                </w:p>
              </w:tc>
            </w:tr>
          </w:tbl>
          <w:p w14:paraId="635E9EC0" w14:textId="77777777" w:rsidR="00BF5D77" w:rsidRDefault="00BF5D77" w:rsidP="00BF5D77"/>
          <w:p w14:paraId="522FE1A1" w14:textId="77777777" w:rsidR="009F41AF" w:rsidRDefault="009F41AF" w:rsidP="00BF5D77">
            <w:pPr>
              <w:pStyle w:val="ListParagraph"/>
              <w:rPr>
                <w:lang w:val="id-ID"/>
              </w:rPr>
            </w:pPr>
          </w:p>
          <w:p w14:paraId="3FFD20DD" w14:textId="7BCC8332" w:rsidR="00BF5D77" w:rsidRPr="00882ECA" w:rsidRDefault="00882ECA" w:rsidP="00BF5D77">
            <w:pPr>
              <w:pStyle w:val="ListParagraph"/>
            </w:pPr>
            <w:r>
              <w:t>Dany</w:t>
            </w:r>
          </w:p>
          <w:p w14:paraId="263EF971" w14:textId="77777777" w:rsidR="00BF5D77" w:rsidRPr="00B5142A" w:rsidRDefault="00BF5D77" w:rsidP="00BF5D77">
            <w:pPr>
              <w:pStyle w:val="ListParagraph"/>
              <w:rPr>
                <w:lang w:val="id-ID"/>
              </w:rPr>
            </w:pP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BF5D77" w:rsidRPr="00566FE8" w14:paraId="4FE47172" w14:textId="77777777" w:rsidTr="00207D1B">
              <w:trPr>
                <w:trHeight w:val="269"/>
              </w:trPr>
              <w:tc>
                <w:tcPr>
                  <w:tcW w:w="535" w:type="dxa"/>
                </w:tcPr>
                <w:p w14:paraId="6CE29473" w14:textId="77777777" w:rsidR="00BF5D77" w:rsidRPr="00566FE8" w:rsidRDefault="00BF5D77" w:rsidP="00BF5D77">
                  <w:pPr>
                    <w:pStyle w:val="ListParagraph"/>
                    <w:ind w:left="0"/>
                    <w:jc w:val="center"/>
                    <w:rPr>
                      <w:lang w:val="id-ID"/>
                    </w:rPr>
                  </w:pPr>
                  <w:r>
                    <w:rPr>
                      <w:lang w:val="id-ID"/>
                    </w:rPr>
                    <w:t>No</w:t>
                  </w:r>
                </w:p>
              </w:tc>
              <w:tc>
                <w:tcPr>
                  <w:tcW w:w="1260" w:type="dxa"/>
                </w:tcPr>
                <w:p w14:paraId="4B65FBA2" w14:textId="77777777" w:rsidR="00BF5D77" w:rsidRPr="00566FE8" w:rsidRDefault="00BF5D77" w:rsidP="00BF5D77">
                  <w:pPr>
                    <w:pStyle w:val="ListParagraph"/>
                    <w:ind w:left="0"/>
                    <w:jc w:val="center"/>
                    <w:rPr>
                      <w:lang w:val="id-ID"/>
                    </w:rPr>
                  </w:pPr>
                  <w:r>
                    <w:rPr>
                      <w:lang w:val="id-ID"/>
                    </w:rPr>
                    <w:t>Task</w:t>
                  </w:r>
                </w:p>
              </w:tc>
              <w:tc>
                <w:tcPr>
                  <w:tcW w:w="778" w:type="dxa"/>
                </w:tcPr>
                <w:p w14:paraId="2273596F" w14:textId="77777777" w:rsidR="00BF5D77" w:rsidRPr="00566FE8" w:rsidRDefault="00BF5D77" w:rsidP="00BF5D77">
                  <w:pPr>
                    <w:pStyle w:val="ListParagraph"/>
                    <w:ind w:left="0"/>
                    <w:jc w:val="center"/>
                    <w:rPr>
                      <w:lang w:val="id-ID"/>
                    </w:rPr>
                  </w:pPr>
                  <w:r>
                    <w:rPr>
                      <w:lang w:val="id-ID"/>
                    </w:rPr>
                    <w:t>Trial 1</w:t>
                  </w:r>
                </w:p>
              </w:tc>
              <w:tc>
                <w:tcPr>
                  <w:tcW w:w="858" w:type="dxa"/>
                </w:tcPr>
                <w:p w14:paraId="3E3ABA29" w14:textId="77777777" w:rsidR="00BF5D77" w:rsidRPr="00566FE8" w:rsidRDefault="00BF5D77" w:rsidP="00BF5D77">
                  <w:pPr>
                    <w:pStyle w:val="ListParagraph"/>
                    <w:ind w:left="0"/>
                    <w:jc w:val="center"/>
                    <w:rPr>
                      <w:lang w:val="id-ID"/>
                    </w:rPr>
                  </w:pPr>
                  <w:r>
                    <w:rPr>
                      <w:lang w:val="id-ID"/>
                    </w:rPr>
                    <w:t>Trial 2</w:t>
                  </w:r>
                </w:p>
              </w:tc>
              <w:tc>
                <w:tcPr>
                  <w:tcW w:w="858" w:type="dxa"/>
                </w:tcPr>
                <w:p w14:paraId="6E0491A1" w14:textId="77777777" w:rsidR="00BF5D77" w:rsidRPr="00566FE8" w:rsidRDefault="00BF5D77" w:rsidP="00BF5D77">
                  <w:pPr>
                    <w:pStyle w:val="ListParagraph"/>
                    <w:ind w:left="0"/>
                    <w:jc w:val="center"/>
                    <w:rPr>
                      <w:lang w:val="id-ID"/>
                    </w:rPr>
                  </w:pPr>
                  <w:r>
                    <w:rPr>
                      <w:lang w:val="id-ID"/>
                    </w:rPr>
                    <w:t>Trial 3</w:t>
                  </w:r>
                </w:p>
              </w:tc>
              <w:tc>
                <w:tcPr>
                  <w:tcW w:w="858" w:type="dxa"/>
                </w:tcPr>
                <w:p w14:paraId="4053CC6B" w14:textId="77777777" w:rsidR="00BF5D77" w:rsidRPr="00566FE8" w:rsidRDefault="00BF5D77" w:rsidP="00BF5D77">
                  <w:pPr>
                    <w:pStyle w:val="ListParagraph"/>
                    <w:ind w:left="0"/>
                    <w:jc w:val="center"/>
                    <w:rPr>
                      <w:lang w:val="id-ID"/>
                    </w:rPr>
                  </w:pPr>
                  <w:r>
                    <w:rPr>
                      <w:lang w:val="id-ID"/>
                    </w:rPr>
                    <w:t>Trial 4</w:t>
                  </w:r>
                </w:p>
              </w:tc>
              <w:tc>
                <w:tcPr>
                  <w:tcW w:w="858" w:type="dxa"/>
                </w:tcPr>
                <w:p w14:paraId="69D5F352" w14:textId="77777777" w:rsidR="00BF5D77" w:rsidRPr="00566FE8" w:rsidRDefault="00BF5D77" w:rsidP="00BF5D77">
                  <w:pPr>
                    <w:pStyle w:val="ListParagraph"/>
                    <w:ind w:left="0"/>
                    <w:jc w:val="center"/>
                    <w:rPr>
                      <w:lang w:val="id-ID"/>
                    </w:rPr>
                  </w:pPr>
                  <w:r>
                    <w:rPr>
                      <w:lang w:val="id-ID"/>
                    </w:rPr>
                    <w:t>Trial 5</w:t>
                  </w:r>
                </w:p>
              </w:tc>
            </w:tr>
            <w:tr w:rsidR="00BF5D77" w14:paraId="2740FBB1" w14:textId="77777777" w:rsidTr="00207D1B">
              <w:trPr>
                <w:trHeight w:val="269"/>
              </w:trPr>
              <w:tc>
                <w:tcPr>
                  <w:tcW w:w="535" w:type="dxa"/>
                </w:tcPr>
                <w:p w14:paraId="09E10865" w14:textId="77777777" w:rsidR="00BF5D77" w:rsidRDefault="00BF5D77" w:rsidP="00BF5D77">
                  <w:pPr>
                    <w:pStyle w:val="ListParagraph"/>
                    <w:ind w:left="0"/>
                    <w:rPr>
                      <w:lang w:val="id-ID"/>
                    </w:rPr>
                  </w:pPr>
                  <w:r>
                    <w:rPr>
                      <w:lang w:val="id-ID"/>
                    </w:rPr>
                    <w:t>1</w:t>
                  </w:r>
                </w:p>
              </w:tc>
              <w:tc>
                <w:tcPr>
                  <w:tcW w:w="1260" w:type="dxa"/>
                </w:tcPr>
                <w:p w14:paraId="190BC656" w14:textId="77777777" w:rsidR="00BF5D77" w:rsidRDefault="00BF5D77" w:rsidP="00BF5D77">
                  <w:pPr>
                    <w:pStyle w:val="ListParagraph"/>
                    <w:ind w:left="0"/>
                    <w:rPr>
                      <w:lang w:val="id-ID"/>
                    </w:rPr>
                  </w:pPr>
                  <w:r>
                    <w:rPr>
                      <w:lang w:val="id-ID"/>
                    </w:rPr>
                    <w:t>Buy Now</w:t>
                  </w:r>
                </w:p>
              </w:tc>
              <w:tc>
                <w:tcPr>
                  <w:tcW w:w="778" w:type="dxa"/>
                </w:tcPr>
                <w:p w14:paraId="73C49B32" w14:textId="77777777" w:rsidR="00BF5D77" w:rsidRDefault="00BF5D77" w:rsidP="00BF5D77">
                  <w:pPr>
                    <w:pStyle w:val="ListParagraph"/>
                    <w:ind w:left="0"/>
                    <w:jc w:val="center"/>
                    <w:rPr>
                      <w:lang w:val="id-ID"/>
                    </w:rPr>
                  </w:pPr>
                  <w:r>
                    <w:rPr>
                      <w:lang w:val="id-ID"/>
                    </w:rPr>
                    <w:t>0</w:t>
                  </w:r>
                </w:p>
              </w:tc>
              <w:tc>
                <w:tcPr>
                  <w:tcW w:w="858" w:type="dxa"/>
                </w:tcPr>
                <w:p w14:paraId="5882B1B7" w14:textId="77777777" w:rsidR="00BF5D77" w:rsidRDefault="00BF5D77" w:rsidP="00BF5D77">
                  <w:pPr>
                    <w:pStyle w:val="ListParagraph"/>
                    <w:ind w:left="0"/>
                    <w:jc w:val="center"/>
                    <w:rPr>
                      <w:lang w:val="id-ID"/>
                    </w:rPr>
                  </w:pPr>
                  <w:r>
                    <w:rPr>
                      <w:lang w:val="id-ID"/>
                    </w:rPr>
                    <w:t>0</w:t>
                  </w:r>
                </w:p>
              </w:tc>
              <w:tc>
                <w:tcPr>
                  <w:tcW w:w="858" w:type="dxa"/>
                </w:tcPr>
                <w:p w14:paraId="28E8B0B1" w14:textId="77777777" w:rsidR="00BF5D77" w:rsidRDefault="00BF5D77" w:rsidP="00BF5D77">
                  <w:pPr>
                    <w:pStyle w:val="ListParagraph"/>
                    <w:ind w:left="0"/>
                    <w:jc w:val="center"/>
                    <w:rPr>
                      <w:lang w:val="id-ID"/>
                    </w:rPr>
                  </w:pPr>
                  <w:r>
                    <w:rPr>
                      <w:lang w:val="id-ID"/>
                    </w:rPr>
                    <w:t>0</w:t>
                  </w:r>
                </w:p>
              </w:tc>
              <w:tc>
                <w:tcPr>
                  <w:tcW w:w="858" w:type="dxa"/>
                </w:tcPr>
                <w:p w14:paraId="01CF4FC5" w14:textId="77777777" w:rsidR="00BF5D77" w:rsidRPr="009457A8" w:rsidRDefault="00BF5D77" w:rsidP="00BF5D77">
                  <w:pPr>
                    <w:pStyle w:val="ListParagraph"/>
                    <w:ind w:left="0"/>
                    <w:jc w:val="center"/>
                  </w:pPr>
                  <w:r>
                    <w:t>0</w:t>
                  </w:r>
                </w:p>
              </w:tc>
              <w:tc>
                <w:tcPr>
                  <w:tcW w:w="858" w:type="dxa"/>
                </w:tcPr>
                <w:p w14:paraId="0933E766" w14:textId="77777777" w:rsidR="00BF5D77" w:rsidRDefault="00BF5D77" w:rsidP="00BF5D77">
                  <w:pPr>
                    <w:pStyle w:val="ListParagraph"/>
                    <w:ind w:left="0"/>
                    <w:jc w:val="center"/>
                    <w:rPr>
                      <w:lang w:val="id-ID"/>
                    </w:rPr>
                  </w:pPr>
                  <w:r>
                    <w:rPr>
                      <w:lang w:val="id-ID"/>
                    </w:rPr>
                    <w:t>0</w:t>
                  </w:r>
                </w:p>
              </w:tc>
            </w:tr>
            <w:tr w:rsidR="00BF5D77" w14:paraId="3A7B74F7" w14:textId="77777777" w:rsidTr="00207D1B">
              <w:trPr>
                <w:trHeight w:val="269"/>
              </w:trPr>
              <w:tc>
                <w:tcPr>
                  <w:tcW w:w="535" w:type="dxa"/>
                </w:tcPr>
                <w:p w14:paraId="03047249" w14:textId="77777777" w:rsidR="00BF5D77" w:rsidRDefault="00BF5D77" w:rsidP="00BF5D77">
                  <w:pPr>
                    <w:pStyle w:val="ListParagraph"/>
                    <w:ind w:left="0"/>
                    <w:rPr>
                      <w:lang w:val="id-ID"/>
                    </w:rPr>
                  </w:pPr>
                  <w:r>
                    <w:rPr>
                      <w:lang w:val="id-ID"/>
                    </w:rPr>
                    <w:t>2</w:t>
                  </w:r>
                </w:p>
              </w:tc>
              <w:tc>
                <w:tcPr>
                  <w:tcW w:w="1260" w:type="dxa"/>
                </w:tcPr>
                <w:p w14:paraId="5CA11F91" w14:textId="77777777" w:rsidR="00BF5D77" w:rsidRDefault="00BF5D77" w:rsidP="00BF5D77">
                  <w:pPr>
                    <w:pStyle w:val="ListParagraph"/>
                    <w:ind w:left="0"/>
                    <w:rPr>
                      <w:lang w:val="id-ID"/>
                    </w:rPr>
                  </w:pPr>
                  <w:r>
                    <w:rPr>
                      <w:lang w:val="id-ID"/>
                    </w:rPr>
                    <w:t>Searching Product</w:t>
                  </w:r>
                </w:p>
              </w:tc>
              <w:tc>
                <w:tcPr>
                  <w:tcW w:w="778" w:type="dxa"/>
                </w:tcPr>
                <w:p w14:paraId="2C44D2FC" w14:textId="77777777" w:rsidR="00BF5D77" w:rsidRPr="00AB3614" w:rsidRDefault="00BF5D77" w:rsidP="00BF5D77">
                  <w:pPr>
                    <w:pStyle w:val="ListParagraph"/>
                    <w:ind w:left="0"/>
                    <w:jc w:val="center"/>
                  </w:pPr>
                  <w:r>
                    <w:t>0</w:t>
                  </w:r>
                </w:p>
              </w:tc>
              <w:tc>
                <w:tcPr>
                  <w:tcW w:w="858" w:type="dxa"/>
                </w:tcPr>
                <w:p w14:paraId="675EE36A" w14:textId="77777777" w:rsidR="00BF5D77" w:rsidRPr="00AB3614" w:rsidRDefault="00BF5D77" w:rsidP="00BF5D77">
                  <w:pPr>
                    <w:pStyle w:val="ListParagraph"/>
                    <w:ind w:left="0"/>
                    <w:jc w:val="center"/>
                  </w:pPr>
                  <w:r>
                    <w:t>0</w:t>
                  </w:r>
                </w:p>
              </w:tc>
              <w:tc>
                <w:tcPr>
                  <w:tcW w:w="858" w:type="dxa"/>
                </w:tcPr>
                <w:p w14:paraId="3E47397E" w14:textId="77777777" w:rsidR="00BF5D77" w:rsidRPr="00AB3614" w:rsidRDefault="00BF5D77" w:rsidP="00BF5D77">
                  <w:pPr>
                    <w:pStyle w:val="ListParagraph"/>
                    <w:ind w:left="0"/>
                    <w:jc w:val="center"/>
                  </w:pPr>
                  <w:r>
                    <w:t>0</w:t>
                  </w:r>
                </w:p>
              </w:tc>
              <w:tc>
                <w:tcPr>
                  <w:tcW w:w="858" w:type="dxa"/>
                </w:tcPr>
                <w:p w14:paraId="4D756466" w14:textId="77777777" w:rsidR="00BF5D77" w:rsidRPr="00AB3614" w:rsidRDefault="00BF5D77" w:rsidP="00BF5D77">
                  <w:pPr>
                    <w:pStyle w:val="ListParagraph"/>
                    <w:ind w:left="0"/>
                    <w:jc w:val="center"/>
                  </w:pPr>
                  <w:r>
                    <w:t>0</w:t>
                  </w:r>
                </w:p>
              </w:tc>
              <w:tc>
                <w:tcPr>
                  <w:tcW w:w="858" w:type="dxa"/>
                </w:tcPr>
                <w:p w14:paraId="2B997DCA" w14:textId="77777777" w:rsidR="00BF5D77" w:rsidRPr="00313DCF" w:rsidRDefault="00BF5D77" w:rsidP="00BF5D77">
                  <w:pPr>
                    <w:pStyle w:val="ListParagraph"/>
                    <w:ind w:left="0"/>
                    <w:jc w:val="center"/>
                  </w:pPr>
                  <w:r>
                    <w:t>0</w:t>
                  </w:r>
                </w:p>
              </w:tc>
            </w:tr>
            <w:tr w:rsidR="00BF5D77" w14:paraId="44DAAD99" w14:textId="77777777" w:rsidTr="00207D1B">
              <w:trPr>
                <w:trHeight w:val="269"/>
              </w:trPr>
              <w:tc>
                <w:tcPr>
                  <w:tcW w:w="535" w:type="dxa"/>
                </w:tcPr>
                <w:p w14:paraId="2D43059E" w14:textId="77777777" w:rsidR="00BF5D77" w:rsidRDefault="00BF5D77" w:rsidP="00BF5D77">
                  <w:pPr>
                    <w:pStyle w:val="ListParagraph"/>
                    <w:ind w:left="0"/>
                    <w:rPr>
                      <w:lang w:val="id-ID"/>
                    </w:rPr>
                  </w:pPr>
                  <w:r>
                    <w:rPr>
                      <w:lang w:val="id-ID"/>
                    </w:rPr>
                    <w:t>3</w:t>
                  </w:r>
                </w:p>
              </w:tc>
              <w:tc>
                <w:tcPr>
                  <w:tcW w:w="1260" w:type="dxa"/>
                </w:tcPr>
                <w:p w14:paraId="7F3B48B9" w14:textId="77777777" w:rsidR="00BF5D77" w:rsidRDefault="00BF5D77" w:rsidP="00BF5D77">
                  <w:pPr>
                    <w:pStyle w:val="ListParagraph"/>
                    <w:ind w:left="0"/>
                    <w:rPr>
                      <w:lang w:val="id-ID"/>
                    </w:rPr>
                  </w:pPr>
                  <w:r>
                    <w:t>Menambahkan ke keranjang</w:t>
                  </w:r>
                </w:p>
              </w:tc>
              <w:tc>
                <w:tcPr>
                  <w:tcW w:w="778" w:type="dxa"/>
                </w:tcPr>
                <w:p w14:paraId="2061E89B" w14:textId="6F131853" w:rsidR="00BF5D77" w:rsidRPr="00B267D9" w:rsidRDefault="00D21592" w:rsidP="00BF5D77">
                  <w:pPr>
                    <w:pStyle w:val="ListParagraph"/>
                    <w:ind w:left="0"/>
                    <w:jc w:val="center"/>
                  </w:pPr>
                  <w:r>
                    <w:t>0</w:t>
                  </w:r>
                </w:p>
              </w:tc>
              <w:tc>
                <w:tcPr>
                  <w:tcW w:w="858" w:type="dxa"/>
                </w:tcPr>
                <w:p w14:paraId="67253E79" w14:textId="77777777" w:rsidR="00BF5D77" w:rsidRPr="00B267D9" w:rsidRDefault="00BF5D77" w:rsidP="00BF5D77">
                  <w:pPr>
                    <w:pStyle w:val="ListParagraph"/>
                    <w:ind w:left="0"/>
                    <w:jc w:val="center"/>
                  </w:pPr>
                  <w:r>
                    <w:t>0</w:t>
                  </w:r>
                </w:p>
              </w:tc>
              <w:tc>
                <w:tcPr>
                  <w:tcW w:w="858" w:type="dxa"/>
                </w:tcPr>
                <w:p w14:paraId="1ADAA2B1" w14:textId="77777777" w:rsidR="00BF5D77" w:rsidRPr="00B267D9" w:rsidRDefault="00BF5D77" w:rsidP="00BF5D77">
                  <w:pPr>
                    <w:pStyle w:val="ListParagraph"/>
                    <w:ind w:left="0"/>
                    <w:jc w:val="center"/>
                  </w:pPr>
                  <w:r>
                    <w:t>0</w:t>
                  </w:r>
                </w:p>
              </w:tc>
              <w:tc>
                <w:tcPr>
                  <w:tcW w:w="858" w:type="dxa"/>
                </w:tcPr>
                <w:p w14:paraId="50A02802" w14:textId="77777777" w:rsidR="00BF5D77" w:rsidRPr="00313DCF" w:rsidRDefault="00BF5D77" w:rsidP="00BF5D77">
                  <w:pPr>
                    <w:pStyle w:val="ListParagraph"/>
                    <w:ind w:left="0"/>
                    <w:jc w:val="center"/>
                  </w:pPr>
                  <w:r>
                    <w:t>0</w:t>
                  </w:r>
                </w:p>
              </w:tc>
              <w:tc>
                <w:tcPr>
                  <w:tcW w:w="858" w:type="dxa"/>
                </w:tcPr>
                <w:p w14:paraId="2B2BA80C" w14:textId="77777777" w:rsidR="00BF5D77" w:rsidRPr="00313DCF" w:rsidRDefault="00BF5D77" w:rsidP="00BF5D77">
                  <w:pPr>
                    <w:pStyle w:val="ListParagraph"/>
                    <w:ind w:left="0"/>
                    <w:jc w:val="center"/>
                  </w:pPr>
                  <w:r>
                    <w:t>0</w:t>
                  </w:r>
                </w:p>
              </w:tc>
            </w:tr>
            <w:tr w:rsidR="00BF5D77" w14:paraId="38612C1E" w14:textId="77777777" w:rsidTr="00207D1B">
              <w:trPr>
                <w:trHeight w:val="269"/>
              </w:trPr>
              <w:tc>
                <w:tcPr>
                  <w:tcW w:w="535" w:type="dxa"/>
                </w:tcPr>
                <w:p w14:paraId="1442AD3D" w14:textId="77777777" w:rsidR="00BF5D77" w:rsidRDefault="00BF5D77" w:rsidP="00BF5D77">
                  <w:pPr>
                    <w:pStyle w:val="ListParagraph"/>
                    <w:ind w:left="0"/>
                    <w:rPr>
                      <w:lang w:val="id-ID"/>
                    </w:rPr>
                  </w:pPr>
                  <w:r>
                    <w:rPr>
                      <w:lang w:val="id-ID"/>
                    </w:rPr>
                    <w:t>4</w:t>
                  </w:r>
                </w:p>
              </w:tc>
              <w:tc>
                <w:tcPr>
                  <w:tcW w:w="1260" w:type="dxa"/>
                </w:tcPr>
                <w:p w14:paraId="5CFCAACA" w14:textId="77777777" w:rsidR="00BF5D77" w:rsidRDefault="00BF5D77" w:rsidP="00BF5D77">
                  <w:pPr>
                    <w:pStyle w:val="ListParagraph"/>
                    <w:ind w:left="0"/>
                    <w:rPr>
                      <w:lang w:val="id-ID"/>
                    </w:rPr>
                  </w:pPr>
                  <w:r>
                    <w:t>Melihat barang di proses</w:t>
                  </w:r>
                </w:p>
              </w:tc>
              <w:tc>
                <w:tcPr>
                  <w:tcW w:w="778" w:type="dxa"/>
                </w:tcPr>
                <w:p w14:paraId="6430F8F9" w14:textId="77777777" w:rsidR="00BF5D77" w:rsidRPr="00622770" w:rsidRDefault="00BF5D77" w:rsidP="00BF5D77">
                  <w:pPr>
                    <w:pStyle w:val="ListParagraph"/>
                    <w:ind w:left="0"/>
                    <w:jc w:val="center"/>
                  </w:pPr>
                  <w:r>
                    <w:t>0</w:t>
                  </w:r>
                </w:p>
              </w:tc>
              <w:tc>
                <w:tcPr>
                  <w:tcW w:w="858" w:type="dxa"/>
                </w:tcPr>
                <w:p w14:paraId="45CC5062" w14:textId="77777777" w:rsidR="00BF5D77" w:rsidRPr="00622770" w:rsidRDefault="00BF5D77" w:rsidP="00BF5D77">
                  <w:pPr>
                    <w:pStyle w:val="ListParagraph"/>
                    <w:ind w:left="0"/>
                    <w:jc w:val="center"/>
                  </w:pPr>
                  <w:r>
                    <w:t>0</w:t>
                  </w:r>
                </w:p>
              </w:tc>
              <w:tc>
                <w:tcPr>
                  <w:tcW w:w="858" w:type="dxa"/>
                </w:tcPr>
                <w:p w14:paraId="4A3496F8" w14:textId="77777777" w:rsidR="00BF5D77" w:rsidRPr="00622770" w:rsidRDefault="00BF5D77" w:rsidP="00BF5D77">
                  <w:pPr>
                    <w:pStyle w:val="ListParagraph"/>
                    <w:ind w:left="0"/>
                    <w:jc w:val="center"/>
                  </w:pPr>
                  <w:r>
                    <w:t>0</w:t>
                  </w:r>
                </w:p>
              </w:tc>
              <w:tc>
                <w:tcPr>
                  <w:tcW w:w="858" w:type="dxa"/>
                </w:tcPr>
                <w:p w14:paraId="5E9079FD" w14:textId="77777777" w:rsidR="00BF5D77" w:rsidRPr="00622770" w:rsidRDefault="00BF5D77" w:rsidP="00BF5D77">
                  <w:pPr>
                    <w:pStyle w:val="ListParagraph"/>
                    <w:ind w:left="0"/>
                    <w:jc w:val="center"/>
                  </w:pPr>
                  <w:r>
                    <w:t>0</w:t>
                  </w:r>
                </w:p>
              </w:tc>
              <w:tc>
                <w:tcPr>
                  <w:tcW w:w="858" w:type="dxa"/>
                </w:tcPr>
                <w:p w14:paraId="67A4CD34" w14:textId="77777777" w:rsidR="00BF5D77" w:rsidRPr="00B87EFC" w:rsidRDefault="00BF5D77" w:rsidP="00BF5D77">
                  <w:pPr>
                    <w:pStyle w:val="ListParagraph"/>
                    <w:ind w:left="0"/>
                    <w:jc w:val="center"/>
                  </w:pPr>
                  <w:r>
                    <w:t>0</w:t>
                  </w:r>
                </w:p>
              </w:tc>
            </w:tr>
          </w:tbl>
          <w:p w14:paraId="02E647C7" w14:textId="77777777" w:rsidR="00BF5D77" w:rsidRDefault="00BF5D77" w:rsidP="00BF5D77"/>
          <w:p w14:paraId="575C5EB4" w14:textId="0E8E4CB5" w:rsidR="00BF5D77" w:rsidRPr="00882ECA" w:rsidRDefault="00882ECA" w:rsidP="00BF5D77">
            <w:pPr>
              <w:pStyle w:val="ListParagraph"/>
            </w:pPr>
            <w:r>
              <w:t>Feisal</w:t>
            </w:r>
          </w:p>
          <w:p w14:paraId="284E3B2C" w14:textId="77777777" w:rsidR="00BF5D77" w:rsidRPr="00B5142A" w:rsidRDefault="00BF5D77" w:rsidP="00BF5D77">
            <w:pPr>
              <w:pStyle w:val="ListParagraph"/>
              <w:rPr>
                <w:lang w:val="id-ID"/>
              </w:rPr>
            </w:pP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BF5D77" w:rsidRPr="00566FE8" w14:paraId="001E4522" w14:textId="77777777" w:rsidTr="00207D1B">
              <w:trPr>
                <w:trHeight w:val="269"/>
              </w:trPr>
              <w:tc>
                <w:tcPr>
                  <w:tcW w:w="535" w:type="dxa"/>
                </w:tcPr>
                <w:p w14:paraId="0DAA0F30" w14:textId="77777777" w:rsidR="00BF5D77" w:rsidRPr="00566FE8" w:rsidRDefault="00BF5D77" w:rsidP="00BF5D77">
                  <w:pPr>
                    <w:pStyle w:val="ListParagraph"/>
                    <w:ind w:left="0"/>
                    <w:jc w:val="center"/>
                    <w:rPr>
                      <w:lang w:val="id-ID"/>
                    </w:rPr>
                  </w:pPr>
                  <w:r>
                    <w:rPr>
                      <w:lang w:val="id-ID"/>
                    </w:rPr>
                    <w:t>No</w:t>
                  </w:r>
                </w:p>
              </w:tc>
              <w:tc>
                <w:tcPr>
                  <w:tcW w:w="1260" w:type="dxa"/>
                </w:tcPr>
                <w:p w14:paraId="50156F37" w14:textId="77777777" w:rsidR="00BF5D77" w:rsidRPr="00566FE8" w:rsidRDefault="00BF5D77" w:rsidP="00BF5D77">
                  <w:pPr>
                    <w:pStyle w:val="ListParagraph"/>
                    <w:ind w:left="0"/>
                    <w:jc w:val="center"/>
                    <w:rPr>
                      <w:lang w:val="id-ID"/>
                    </w:rPr>
                  </w:pPr>
                  <w:r>
                    <w:rPr>
                      <w:lang w:val="id-ID"/>
                    </w:rPr>
                    <w:t>Task</w:t>
                  </w:r>
                </w:p>
              </w:tc>
              <w:tc>
                <w:tcPr>
                  <w:tcW w:w="778" w:type="dxa"/>
                </w:tcPr>
                <w:p w14:paraId="61587575" w14:textId="77777777" w:rsidR="00BF5D77" w:rsidRPr="00566FE8" w:rsidRDefault="00BF5D77" w:rsidP="00BF5D77">
                  <w:pPr>
                    <w:pStyle w:val="ListParagraph"/>
                    <w:ind w:left="0"/>
                    <w:jc w:val="center"/>
                    <w:rPr>
                      <w:lang w:val="id-ID"/>
                    </w:rPr>
                  </w:pPr>
                  <w:r>
                    <w:rPr>
                      <w:lang w:val="id-ID"/>
                    </w:rPr>
                    <w:t>Trial 1</w:t>
                  </w:r>
                </w:p>
              </w:tc>
              <w:tc>
                <w:tcPr>
                  <w:tcW w:w="858" w:type="dxa"/>
                </w:tcPr>
                <w:p w14:paraId="199EF999" w14:textId="77777777" w:rsidR="00BF5D77" w:rsidRPr="00566FE8" w:rsidRDefault="00BF5D77" w:rsidP="00BF5D77">
                  <w:pPr>
                    <w:pStyle w:val="ListParagraph"/>
                    <w:ind w:left="0"/>
                    <w:jc w:val="center"/>
                    <w:rPr>
                      <w:lang w:val="id-ID"/>
                    </w:rPr>
                  </w:pPr>
                  <w:r>
                    <w:rPr>
                      <w:lang w:val="id-ID"/>
                    </w:rPr>
                    <w:t>Trial 2</w:t>
                  </w:r>
                </w:p>
              </w:tc>
              <w:tc>
                <w:tcPr>
                  <w:tcW w:w="858" w:type="dxa"/>
                </w:tcPr>
                <w:p w14:paraId="02DA323C" w14:textId="77777777" w:rsidR="00BF5D77" w:rsidRPr="00566FE8" w:rsidRDefault="00BF5D77" w:rsidP="00BF5D77">
                  <w:pPr>
                    <w:pStyle w:val="ListParagraph"/>
                    <w:ind w:left="0"/>
                    <w:jc w:val="center"/>
                    <w:rPr>
                      <w:lang w:val="id-ID"/>
                    </w:rPr>
                  </w:pPr>
                  <w:r>
                    <w:rPr>
                      <w:lang w:val="id-ID"/>
                    </w:rPr>
                    <w:t>Trial 3</w:t>
                  </w:r>
                </w:p>
              </w:tc>
              <w:tc>
                <w:tcPr>
                  <w:tcW w:w="858" w:type="dxa"/>
                </w:tcPr>
                <w:p w14:paraId="07C5DE80" w14:textId="77777777" w:rsidR="00BF5D77" w:rsidRPr="00566FE8" w:rsidRDefault="00BF5D77" w:rsidP="00BF5D77">
                  <w:pPr>
                    <w:pStyle w:val="ListParagraph"/>
                    <w:ind w:left="0"/>
                    <w:jc w:val="center"/>
                    <w:rPr>
                      <w:lang w:val="id-ID"/>
                    </w:rPr>
                  </w:pPr>
                  <w:r>
                    <w:rPr>
                      <w:lang w:val="id-ID"/>
                    </w:rPr>
                    <w:t>Trial 4</w:t>
                  </w:r>
                </w:p>
              </w:tc>
              <w:tc>
                <w:tcPr>
                  <w:tcW w:w="858" w:type="dxa"/>
                </w:tcPr>
                <w:p w14:paraId="4CF5788B" w14:textId="77777777" w:rsidR="00BF5D77" w:rsidRPr="00566FE8" w:rsidRDefault="00BF5D77" w:rsidP="00BF5D77">
                  <w:pPr>
                    <w:pStyle w:val="ListParagraph"/>
                    <w:ind w:left="0"/>
                    <w:jc w:val="center"/>
                    <w:rPr>
                      <w:lang w:val="id-ID"/>
                    </w:rPr>
                  </w:pPr>
                  <w:r>
                    <w:rPr>
                      <w:lang w:val="id-ID"/>
                    </w:rPr>
                    <w:t>Trial 5</w:t>
                  </w:r>
                </w:p>
              </w:tc>
            </w:tr>
            <w:tr w:rsidR="00BF5D77" w14:paraId="2205E436" w14:textId="77777777" w:rsidTr="00207D1B">
              <w:trPr>
                <w:trHeight w:val="269"/>
              </w:trPr>
              <w:tc>
                <w:tcPr>
                  <w:tcW w:w="535" w:type="dxa"/>
                </w:tcPr>
                <w:p w14:paraId="244EC8F9" w14:textId="77777777" w:rsidR="00BF5D77" w:rsidRDefault="00BF5D77" w:rsidP="00BF5D77">
                  <w:pPr>
                    <w:pStyle w:val="ListParagraph"/>
                    <w:ind w:left="0"/>
                    <w:rPr>
                      <w:lang w:val="id-ID"/>
                    </w:rPr>
                  </w:pPr>
                  <w:r>
                    <w:rPr>
                      <w:lang w:val="id-ID"/>
                    </w:rPr>
                    <w:t>1</w:t>
                  </w:r>
                </w:p>
              </w:tc>
              <w:tc>
                <w:tcPr>
                  <w:tcW w:w="1260" w:type="dxa"/>
                </w:tcPr>
                <w:p w14:paraId="7D80C4F5" w14:textId="77777777" w:rsidR="00BF5D77" w:rsidRDefault="00BF5D77" w:rsidP="00BF5D77">
                  <w:pPr>
                    <w:pStyle w:val="ListParagraph"/>
                    <w:ind w:left="0"/>
                    <w:rPr>
                      <w:lang w:val="id-ID"/>
                    </w:rPr>
                  </w:pPr>
                  <w:r>
                    <w:rPr>
                      <w:lang w:val="id-ID"/>
                    </w:rPr>
                    <w:t>Buy Now</w:t>
                  </w:r>
                </w:p>
              </w:tc>
              <w:tc>
                <w:tcPr>
                  <w:tcW w:w="778" w:type="dxa"/>
                </w:tcPr>
                <w:p w14:paraId="5010E4B0" w14:textId="77777777" w:rsidR="00BF5D77" w:rsidRDefault="00BF5D77" w:rsidP="00BF5D77">
                  <w:pPr>
                    <w:pStyle w:val="ListParagraph"/>
                    <w:ind w:left="0"/>
                    <w:jc w:val="center"/>
                    <w:rPr>
                      <w:lang w:val="id-ID"/>
                    </w:rPr>
                  </w:pPr>
                  <w:r>
                    <w:rPr>
                      <w:lang w:val="id-ID"/>
                    </w:rPr>
                    <w:t>0</w:t>
                  </w:r>
                </w:p>
              </w:tc>
              <w:tc>
                <w:tcPr>
                  <w:tcW w:w="858" w:type="dxa"/>
                </w:tcPr>
                <w:p w14:paraId="33220D2E" w14:textId="77777777" w:rsidR="00BF5D77" w:rsidRDefault="00BF5D77" w:rsidP="00BF5D77">
                  <w:pPr>
                    <w:pStyle w:val="ListParagraph"/>
                    <w:ind w:left="0"/>
                    <w:jc w:val="center"/>
                    <w:rPr>
                      <w:lang w:val="id-ID"/>
                    </w:rPr>
                  </w:pPr>
                  <w:r>
                    <w:rPr>
                      <w:lang w:val="id-ID"/>
                    </w:rPr>
                    <w:t>0</w:t>
                  </w:r>
                </w:p>
              </w:tc>
              <w:tc>
                <w:tcPr>
                  <w:tcW w:w="858" w:type="dxa"/>
                </w:tcPr>
                <w:p w14:paraId="3C605E00" w14:textId="77777777" w:rsidR="00BF5D77" w:rsidRDefault="00BF5D77" w:rsidP="00BF5D77">
                  <w:pPr>
                    <w:pStyle w:val="ListParagraph"/>
                    <w:ind w:left="0"/>
                    <w:jc w:val="center"/>
                    <w:rPr>
                      <w:lang w:val="id-ID"/>
                    </w:rPr>
                  </w:pPr>
                  <w:r>
                    <w:rPr>
                      <w:lang w:val="id-ID"/>
                    </w:rPr>
                    <w:t>0</w:t>
                  </w:r>
                </w:p>
              </w:tc>
              <w:tc>
                <w:tcPr>
                  <w:tcW w:w="858" w:type="dxa"/>
                </w:tcPr>
                <w:p w14:paraId="5802F9FE" w14:textId="77777777" w:rsidR="00BF5D77" w:rsidRPr="00B87EFC" w:rsidRDefault="00BF5D77" w:rsidP="00BF5D77">
                  <w:pPr>
                    <w:pStyle w:val="ListParagraph"/>
                    <w:ind w:left="0"/>
                    <w:jc w:val="center"/>
                  </w:pPr>
                  <w:r>
                    <w:t>0</w:t>
                  </w:r>
                </w:p>
              </w:tc>
              <w:tc>
                <w:tcPr>
                  <w:tcW w:w="858" w:type="dxa"/>
                </w:tcPr>
                <w:p w14:paraId="053D76DE" w14:textId="77777777" w:rsidR="00BF5D77" w:rsidRDefault="00BF5D77" w:rsidP="00BF5D77">
                  <w:pPr>
                    <w:pStyle w:val="ListParagraph"/>
                    <w:ind w:left="0"/>
                    <w:jc w:val="center"/>
                    <w:rPr>
                      <w:lang w:val="id-ID"/>
                    </w:rPr>
                  </w:pPr>
                  <w:r>
                    <w:rPr>
                      <w:lang w:val="id-ID"/>
                    </w:rPr>
                    <w:t>0</w:t>
                  </w:r>
                </w:p>
              </w:tc>
            </w:tr>
            <w:tr w:rsidR="00BF5D77" w14:paraId="674FCA81" w14:textId="77777777" w:rsidTr="00207D1B">
              <w:trPr>
                <w:trHeight w:val="269"/>
              </w:trPr>
              <w:tc>
                <w:tcPr>
                  <w:tcW w:w="535" w:type="dxa"/>
                </w:tcPr>
                <w:p w14:paraId="5710C2FC" w14:textId="77777777" w:rsidR="00BF5D77" w:rsidRDefault="00BF5D77" w:rsidP="00BF5D77">
                  <w:pPr>
                    <w:pStyle w:val="ListParagraph"/>
                    <w:ind w:left="0"/>
                    <w:rPr>
                      <w:lang w:val="id-ID"/>
                    </w:rPr>
                  </w:pPr>
                  <w:r>
                    <w:rPr>
                      <w:lang w:val="id-ID"/>
                    </w:rPr>
                    <w:t>2</w:t>
                  </w:r>
                </w:p>
              </w:tc>
              <w:tc>
                <w:tcPr>
                  <w:tcW w:w="1260" w:type="dxa"/>
                </w:tcPr>
                <w:p w14:paraId="39150F72" w14:textId="77777777" w:rsidR="00BF5D77" w:rsidRDefault="00BF5D77" w:rsidP="00BF5D77">
                  <w:pPr>
                    <w:pStyle w:val="ListParagraph"/>
                    <w:ind w:left="0"/>
                    <w:rPr>
                      <w:lang w:val="id-ID"/>
                    </w:rPr>
                  </w:pPr>
                  <w:r>
                    <w:rPr>
                      <w:lang w:val="id-ID"/>
                    </w:rPr>
                    <w:t>Searching Product</w:t>
                  </w:r>
                </w:p>
              </w:tc>
              <w:tc>
                <w:tcPr>
                  <w:tcW w:w="778" w:type="dxa"/>
                </w:tcPr>
                <w:p w14:paraId="77FE5058" w14:textId="77777777" w:rsidR="00BF5D77" w:rsidRPr="00EC5F2C" w:rsidRDefault="00BF5D77" w:rsidP="00BF5D77">
                  <w:pPr>
                    <w:pStyle w:val="ListParagraph"/>
                    <w:ind w:left="0"/>
                    <w:jc w:val="center"/>
                  </w:pPr>
                  <w:r>
                    <w:t>0</w:t>
                  </w:r>
                </w:p>
              </w:tc>
              <w:tc>
                <w:tcPr>
                  <w:tcW w:w="858" w:type="dxa"/>
                </w:tcPr>
                <w:p w14:paraId="725D2831" w14:textId="77777777" w:rsidR="00BF5D77" w:rsidRPr="00EC5F2C" w:rsidRDefault="00BF5D77" w:rsidP="00BF5D77">
                  <w:pPr>
                    <w:pStyle w:val="ListParagraph"/>
                    <w:ind w:left="0"/>
                    <w:jc w:val="center"/>
                  </w:pPr>
                  <w:r>
                    <w:t>0</w:t>
                  </w:r>
                </w:p>
              </w:tc>
              <w:tc>
                <w:tcPr>
                  <w:tcW w:w="858" w:type="dxa"/>
                </w:tcPr>
                <w:p w14:paraId="7ADBD31D" w14:textId="77777777" w:rsidR="00BF5D77" w:rsidRPr="00EC5F2C" w:rsidRDefault="00BF5D77" w:rsidP="00BF5D77">
                  <w:pPr>
                    <w:pStyle w:val="ListParagraph"/>
                    <w:ind w:left="0"/>
                    <w:jc w:val="center"/>
                  </w:pPr>
                  <w:r>
                    <w:t>0</w:t>
                  </w:r>
                </w:p>
              </w:tc>
              <w:tc>
                <w:tcPr>
                  <w:tcW w:w="858" w:type="dxa"/>
                </w:tcPr>
                <w:p w14:paraId="5E3EEE5A" w14:textId="77777777" w:rsidR="00BF5D77" w:rsidRPr="00EC5F2C" w:rsidRDefault="00BF5D77" w:rsidP="00BF5D77">
                  <w:pPr>
                    <w:pStyle w:val="ListParagraph"/>
                    <w:ind w:left="0"/>
                    <w:jc w:val="center"/>
                  </w:pPr>
                  <w:r>
                    <w:t>0</w:t>
                  </w:r>
                </w:p>
              </w:tc>
              <w:tc>
                <w:tcPr>
                  <w:tcW w:w="858" w:type="dxa"/>
                </w:tcPr>
                <w:p w14:paraId="2F4AE569" w14:textId="77777777" w:rsidR="00BF5D77" w:rsidRPr="00EC5F2C" w:rsidRDefault="00BF5D77" w:rsidP="00BF5D77">
                  <w:pPr>
                    <w:pStyle w:val="ListParagraph"/>
                    <w:ind w:left="0"/>
                    <w:jc w:val="center"/>
                  </w:pPr>
                  <w:r>
                    <w:t>0</w:t>
                  </w:r>
                </w:p>
              </w:tc>
            </w:tr>
            <w:tr w:rsidR="00BF5D77" w14:paraId="686690C6" w14:textId="77777777" w:rsidTr="00207D1B">
              <w:trPr>
                <w:trHeight w:val="269"/>
              </w:trPr>
              <w:tc>
                <w:tcPr>
                  <w:tcW w:w="535" w:type="dxa"/>
                </w:tcPr>
                <w:p w14:paraId="7B189D23" w14:textId="77777777" w:rsidR="00BF5D77" w:rsidRDefault="00BF5D77" w:rsidP="00BF5D77">
                  <w:pPr>
                    <w:pStyle w:val="ListParagraph"/>
                    <w:ind w:left="0"/>
                    <w:rPr>
                      <w:lang w:val="id-ID"/>
                    </w:rPr>
                  </w:pPr>
                  <w:r>
                    <w:rPr>
                      <w:lang w:val="id-ID"/>
                    </w:rPr>
                    <w:t>3</w:t>
                  </w:r>
                </w:p>
              </w:tc>
              <w:tc>
                <w:tcPr>
                  <w:tcW w:w="1260" w:type="dxa"/>
                </w:tcPr>
                <w:p w14:paraId="7A514597" w14:textId="77777777" w:rsidR="00BF5D77" w:rsidRDefault="00BF5D77" w:rsidP="00BF5D77">
                  <w:pPr>
                    <w:pStyle w:val="ListParagraph"/>
                    <w:ind w:left="0"/>
                    <w:rPr>
                      <w:lang w:val="id-ID"/>
                    </w:rPr>
                  </w:pPr>
                  <w:r>
                    <w:t>Menambahkan ke keranjang</w:t>
                  </w:r>
                </w:p>
              </w:tc>
              <w:tc>
                <w:tcPr>
                  <w:tcW w:w="778" w:type="dxa"/>
                </w:tcPr>
                <w:p w14:paraId="1AE7B80E" w14:textId="77777777" w:rsidR="00BF5D77" w:rsidRPr="007407E2" w:rsidRDefault="00BF5D77" w:rsidP="00BF5D77">
                  <w:pPr>
                    <w:pStyle w:val="ListParagraph"/>
                    <w:ind w:left="0"/>
                    <w:jc w:val="center"/>
                  </w:pPr>
                  <w:r>
                    <w:t>0</w:t>
                  </w:r>
                </w:p>
              </w:tc>
              <w:tc>
                <w:tcPr>
                  <w:tcW w:w="858" w:type="dxa"/>
                </w:tcPr>
                <w:p w14:paraId="468CB0DA" w14:textId="77777777" w:rsidR="00BF5D77" w:rsidRPr="007407E2" w:rsidRDefault="00BF5D77" w:rsidP="00BF5D77">
                  <w:pPr>
                    <w:pStyle w:val="ListParagraph"/>
                    <w:ind w:left="0"/>
                    <w:jc w:val="center"/>
                  </w:pPr>
                  <w:r>
                    <w:t>0</w:t>
                  </w:r>
                </w:p>
              </w:tc>
              <w:tc>
                <w:tcPr>
                  <w:tcW w:w="858" w:type="dxa"/>
                </w:tcPr>
                <w:p w14:paraId="1E6964C7" w14:textId="77777777" w:rsidR="00BF5D77" w:rsidRPr="007407E2" w:rsidRDefault="00BF5D77" w:rsidP="00BF5D77">
                  <w:pPr>
                    <w:pStyle w:val="ListParagraph"/>
                    <w:ind w:left="0"/>
                    <w:jc w:val="center"/>
                  </w:pPr>
                  <w:r>
                    <w:t>0</w:t>
                  </w:r>
                </w:p>
              </w:tc>
              <w:tc>
                <w:tcPr>
                  <w:tcW w:w="858" w:type="dxa"/>
                </w:tcPr>
                <w:p w14:paraId="4C4BE801" w14:textId="77777777" w:rsidR="00BF5D77" w:rsidRPr="007407E2" w:rsidRDefault="00BF5D77" w:rsidP="00BF5D77">
                  <w:pPr>
                    <w:pStyle w:val="ListParagraph"/>
                    <w:ind w:left="0"/>
                    <w:jc w:val="center"/>
                  </w:pPr>
                  <w:r>
                    <w:t>0</w:t>
                  </w:r>
                </w:p>
              </w:tc>
              <w:tc>
                <w:tcPr>
                  <w:tcW w:w="858" w:type="dxa"/>
                </w:tcPr>
                <w:p w14:paraId="171053AB" w14:textId="77777777" w:rsidR="00BF5D77" w:rsidRPr="000620E4" w:rsidRDefault="00BF5D77" w:rsidP="00BF5D77">
                  <w:pPr>
                    <w:pStyle w:val="ListParagraph"/>
                    <w:ind w:left="0"/>
                    <w:jc w:val="center"/>
                  </w:pPr>
                  <w:r>
                    <w:t>0</w:t>
                  </w:r>
                </w:p>
              </w:tc>
            </w:tr>
            <w:tr w:rsidR="00BF5D77" w14:paraId="62D5FB01" w14:textId="77777777" w:rsidTr="00207D1B">
              <w:trPr>
                <w:trHeight w:val="269"/>
              </w:trPr>
              <w:tc>
                <w:tcPr>
                  <w:tcW w:w="535" w:type="dxa"/>
                </w:tcPr>
                <w:p w14:paraId="41CCEAF9" w14:textId="77777777" w:rsidR="00BF5D77" w:rsidRDefault="00BF5D77" w:rsidP="00BF5D77">
                  <w:pPr>
                    <w:pStyle w:val="ListParagraph"/>
                    <w:ind w:left="0"/>
                    <w:rPr>
                      <w:lang w:val="id-ID"/>
                    </w:rPr>
                  </w:pPr>
                  <w:r>
                    <w:rPr>
                      <w:lang w:val="id-ID"/>
                    </w:rPr>
                    <w:t>4</w:t>
                  </w:r>
                </w:p>
              </w:tc>
              <w:tc>
                <w:tcPr>
                  <w:tcW w:w="1260" w:type="dxa"/>
                </w:tcPr>
                <w:p w14:paraId="6D5F33A3" w14:textId="77777777" w:rsidR="00BF5D77" w:rsidRDefault="00BF5D77" w:rsidP="00BF5D77">
                  <w:pPr>
                    <w:pStyle w:val="ListParagraph"/>
                    <w:ind w:left="0"/>
                    <w:rPr>
                      <w:lang w:val="id-ID"/>
                    </w:rPr>
                  </w:pPr>
                  <w:r>
                    <w:t>Melihat barang di proses</w:t>
                  </w:r>
                </w:p>
              </w:tc>
              <w:tc>
                <w:tcPr>
                  <w:tcW w:w="778" w:type="dxa"/>
                </w:tcPr>
                <w:p w14:paraId="784CE49B" w14:textId="77777777" w:rsidR="00BF5D77" w:rsidRPr="00C866B2" w:rsidRDefault="00BF5D77" w:rsidP="00BF5D77">
                  <w:pPr>
                    <w:pStyle w:val="ListParagraph"/>
                    <w:ind w:left="0"/>
                    <w:jc w:val="center"/>
                  </w:pPr>
                  <w:r>
                    <w:t>0</w:t>
                  </w:r>
                </w:p>
              </w:tc>
              <w:tc>
                <w:tcPr>
                  <w:tcW w:w="858" w:type="dxa"/>
                </w:tcPr>
                <w:p w14:paraId="38EAF9D5" w14:textId="77777777" w:rsidR="00BF5D77" w:rsidRPr="00C866B2" w:rsidRDefault="00BF5D77" w:rsidP="00BF5D77">
                  <w:pPr>
                    <w:pStyle w:val="ListParagraph"/>
                    <w:ind w:left="0"/>
                    <w:jc w:val="center"/>
                  </w:pPr>
                  <w:r>
                    <w:t>0</w:t>
                  </w:r>
                </w:p>
              </w:tc>
              <w:tc>
                <w:tcPr>
                  <w:tcW w:w="858" w:type="dxa"/>
                </w:tcPr>
                <w:p w14:paraId="297F2D08" w14:textId="77777777" w:rsidR="00BF5D77" w:rsidRPr="00C866B2" w:rsidRDefault="00BF5D77" w:rsidP="00BF5D77">
                  <w:pPr>
                    <w:pStyle w:val="ListParagraph"/>
                    <w:ind w:left="0"/>
                    <w:jc w:val="center"/>
                  </w:pPr>
                  <w:r>
                    <w:t>0</w:t>
                  </w:r>
                </w:p>
              </w:tc>
              <w:tc>
                <w:tcPr>
                  <w:tcW w:w="858" w:type="dxa"/>
                </w:tcPr>
                <w:p w14:paraId="0EEF5EC8" w14:textId="77777777" w:rsidR="00BF5D77" w:rsidRPr="00BF5632" w:rsidRDefault="00BF5D77" w:rsidP="00BF5D77">
                  <w:pPr>
                    <w:pStyle w:val="ListParagraph"/>
                    <w:ind w:left="0"/>
                    <w:jc w:val="center"/>
                  </w:pPr>
                  <w:r>
                    <w:t>0</w:t>
                  </w:r>
                </w:p>
              </w:tc>
              <w:tc>
                <w:tcPr>
                  <w:tcW w:w="858" w:type="dxa"/>
                </w:tcPr>
                <w:p w14:paraId="1013CE17" w14:textId="77777777" w:rsidR="00BF5D77" w:rsidRPr="00BF5632" w:rsidRDefault="00BF5D77" w:rsidP="00BF5D77">
                  <w:pPr>
                    <w:pStyle w:val="ListParagraph"/>
                    <w:ind w:left="0"/>
                    <w:jc w:val="center"/>
                  </w:pPr>
                  <w:r>
                    <w:t>0</w:t>
                  </w:r>
                </w:p>
              </w:tc>
            </w:tr>
          </w:tbl>
          <w:p w14:paraId="19A55135" w14:textId="77777777" w:rsidR="00122596" w:rsidRDefault="00122596" w:rsidP="00BF5D77"/>
          <w:p w14:paraId="3D828CE8" w14:textId="78BB05D0" w:rsidR="00BF5D77" w:rsidRPr="00882ECA" w:rsidRDefault="00882ECA" w:rsidP="00882ECA">
            <w:pPr>
              <w:pStyle w:val="ListParagraph"/>
              <w:rPr>
                <w:lang w:val="id-ID"/>
              </w:rPr>
            </w:pPr>
            <w:r w:rsidRPr="00D13F4B">
              <w:t>Indiesch</w:t>
            </w:r>
          </w:p>
          <w:tbl>
            <w:tblPr>
              <w:tblStyle w:val="TableGrid"/>
              <w:tblW w:w="6005" w:type="dxa"/>
              <w:tblInd w:w="720" w:type="dxa"/>
              <w:tblLayout w:type="fixed"/>
              <w:tblLook w:val="04A0" w:firstRow="1" w:lastRow="0" w:firstColumn="1" w:lastColumn="0" w:noHBand="0" w:noVBand="1"/>
            </w:tblPr>
            <w:tblGrid>
              <w:gridCol w:w="535"/>
              <w:gridCol w:w="1260"/>
              <w:gridCol w:w="778"/>
              <w:gridCol w:w="858"/>
              <w:gridCol w:w="858"/>
              <w:gridCol w:w="858"/>
              <w:gridCol w:w="858"/>
            </w:tblGrid>
            <w:tr w:rsidR="00BF5D77" w:rsidRPr="00566FE8" w14:paraId="01E39C49" w14:textId="77777777" w:rsidTr="00207D1B">
              <w:trPr>
                <w:trHeight w:val="269"/>
              </w:trPr>
              <w:tc>
                <w:tcPr>
                  <w:tcW w:w="535" w:type="dxa"/>
                </w:tcPr>
                <w:p w14:paraId="59611C87" w14:textId="77777777" w:rsidR="00BF5D77" w:rsidRPr="00566FE8" w:rsidRDefault="00BF5D77" w:rsidP="00BF5D77">
                  <w:pPr>
                    <w:pStyle w:val="ListParagraph"/>
                    <w:ind w:left="0"/>
                    <w:jc w:val="center"/>
                    <w:rPr>
                      <w:lang w:val="id-ID"/>
                    </w:rPr>
                  </w:pPr>
                  <w:r>
                    <w:rPr>
                      <w:lang w:val="id-ID"/>
                    </w:rPr>
                    <w:t>No</w:t>
                  </w:r>
                </w:p>
              </w:tc>
              <w:tc>
                <w:tcPr>
                  <w:tcW w:w="1260" w:type="dxa"/>
                </w:tcPr>
                <w:p w14:paraId="7D905988" w14:textId="77777777" w:rsidR="00BF5D77" w:rsidRPr="00566FE8" w:rsidRDefault="00BF5D77" w:rsidP="00BF5D77">
                  <w:pPr>
                    <w:pStyle w:val="ListParagraph"/>
                    <w:ind w:left="0"/>
                    <w:jc w:val="center"/>
                    <w:rPr>
                      <w:lang w:val="id-ID"/>
                    </w:rPr>
                  </w:pPr>
                  <w:r>
                    <w:rPr>
                      <w:lang w:val="id-ID"/>
                    </w:rPr>
                    <w:t>Task</w:t>
                  </w:r>
                </w:p>
              </w:tc>
              <w:tc>
                <w:tcPr>
                  <w:tcW w:w="778" w:type="dxa"/>
                </w:tcPr>
                <w:p w14:paraId="25C7A53A" w14:textId="77777777" w:rsidR="00BF5D77" w:rsidRPr="00566FE8" w:rsidRDefault="00BF5D77" w:rsidP="00BF5D77">
                  <w:pPr>
                    <w:pStyle w:val="ListParagraph"/>
                    <w:ind w:left="0"/>
                    <w:jc w:val="center"/>
                    <w:rPr>
                      <w:lang w:val="id-ID"/>
                    </w:rPr>
                  </w:pPr>
                  <w:r>
                    <w:rPr>
                      <w:lang w:val="id-ID"/>
                    </w:rPr>
                    <w:t>Trial 1</w:t>
                  </w:r>
                </w:p>
              </w:tc>
              <w:tc>
                <w:tcPr>
                  <w:tcW w:w="858" w:type="dxa"/>
                </w:tcPr>
                <w:p w14:paraId="771A6E6B" w14:textId="77777777" w:rsidR="00BF5D77" w:rsidRPr="00566FE8" w:rsidRDefault="00BF5D77" w:rsidP="00BF5D77">
                  <w:pPr>
                    <w:pStyle w:val="ListParagraph"/>
                    <w:ind w:left="0"/>
                    <w:jc w:val="center"/>
                    <w:rPr>
                      <w:lang w:val="id-ID"/>
                    </w:rPr>
                  </w:pPr>
                  <w:r>
                    <w:rPr>
                      <w:lang w:val="id-ID"/>
                    </w:rPr>
                    <w:t>Trial 2</w:t>
                  </w:r>
                </w:p>
              </w:tc>
              <w:tc>
                <w:tcPr>
                  <w:tcW w:w="858" w:type="dxa"/>
                </w:tcPr>
                <w:p w14:paraId="4C0B0298" w14:textId="77777777" w:rsidR="00BF5D77" w:rsidRPr="00566FE8" w:rsidRDefault="00BF5D77" w:rsidP="00BF5D77">
                  <w:pPr>
                    <w:pStyle w:val="ListParagraph"/>
                    <w:ind w:left="0"/>
                    <w:jc w:val="center"/>
                    <w:rPr>
                      <w:lang w:val="id-ID"/>
                    </w:rPr>
                  </w:pPr>
                  <w:r>
                    <w:rPr>
                      <w:lang w:val="id-ID"/>
                    </w:rPr>
                    <w:t>Trial 3</w:t>
                  </w:r>
                </w:p>
              </w:tc>
              <w:tc>
                <w:tcPr>
                  <w:tcW w:w="858" w:type="dxa"/>
                </w:tcPr>
                <w:p w14:paraId="5D6F67A5" w14:textId="77777777" w:rsidR="00BF5D77" w:rsidRPr="00566FE8" w:rsidRDefault="00BF5D77" w:rsidP="00BF5D77">
                  <w:pPr>
                    <w:pStyle w:val="ListParagraph"/>
                    <w:ind w:left="0"/>
                    <w:jc w:val="center"/>
                    <w:rPr>
                      <w:lang w:val="id-ID"/>
                    </w:rPr>
                  </w:pPr>
                  <w:r>
                    <w:rPr>
                      <w:lang w:val="id-ID"/>
                    </w:rPr>
                    <w:t>Trial 4</w:t>
                  </w:r>
                </w:p>
              </w:tc>
              <w:tc>
                <w:tcPr>
                  <w:tcW w:w="858" w:type="dxa"/>
                </w:tcPr>
                <w:p w14:paraId="15E80A66" w14:textId="77777777" w:rsidR="00BF5D77" w:rsidRPr="00566FE8" w:rsidRDefault="00BF5D77" w:rsidP="00BF5D77">
                  <w:pPr>
                    <w:pStyle w:val="ListParagraph"/>
                    <w:ind w:left="0"/>
                    <w:jc w:val="center"/>
                    <w:rPr>
                      <w:lang w:val="id-ID"/>
                    </w:rPr>
                  </w:pPr>
                  <w:r>
                    <w:rPr>
                      <w:lang w:val="id-ID"/>
                    </w:rPr>
                    <w:t>Trial 5</w:t>
                  </w:r>
                </w:p>
              </w:tc>
            </w:tr>
            <w:tr w:rsidR="00BF5D77" w14:paraId="38FB864C" w14:textId="77777777" w:rsidTr="00207D1B">
              <w:trPr>
                <w:trHeight w:val="269"/>
              </w:trPr>
              <w:tc>
                <w:tcPr>
                  <w:tcW w:w="535" w:type="dxa"/>
                </w:tcPr>
                <w:p w14:paraId="13EF5CF6" w14:textId="77777777" w:rsidR="00BF5D77" w:rsidRDefault="00BF5D77" w:rsidP="00BF5D77">
                  <w:pPr>
                    <w:pStyle w:val="ListParagraph"/>
                    <w:ind w:left="0"/>
                    <w:rPr>
                      <w:lang w:val="id-ID"/>
                    </w:rPr>
                  </w:pPr>
                  <w:r>
                    <w:rPr>
                      <w:lang w:val="id-ID"/>
                    </w:rPr>
                    <w:t>1</w:t>
                  </w:r>
                </w:p>
              </w:tc>
              <w:tc>
                <w:tcPr>
                  <w:tcW w:w="1260" w:type="dxa"/>
                </w:tcPr>
                <w:p w14:paraId="60CE04F0" w14:textId="77777777" w:rsidR="00BF5D77" w:rsidRDefault="00BF5D77" w:rsidP="00BF5D77">
                  <w:pPr>
                    <w:pStyle w:val="ListParagraph"/>
                    <w:ind w:left="0"/>
                    <w:rPr>
                      <w:lang w:val="id-ID"/>
                    </w:rPr>
                  </w:pPr>
                  <w:r>
                    <w:rPr>
                      <w:lang w:val="id-ID"/>
                    </w:rPr>
                    <w:t>Buy Now</w:t>
                  </w:r>
                </w:p>
              </w:tc>
              <w:tc>
                <w:tcPr>
                  <w:tcW w:w="778" w:type="dxa"/>
                </w:tcPr>
                <w:p w14:paraId="5AA0452D" w14:textId="77777777" w:rsidR="00BF5D77" w:rsidRDefault="00BF5D77" w:rsidP="00BF5D77">
                  <w:pPr>
                    <w:pStyle w:val="ListParagraph"/>
                    <w:ind w:left="0"/>
                    <w:jc w:val="center"/>
                    <w:rPr>
                      <w:lang w:val="id-ID"/>
                    </w:rPr>
                  </w:pPr>
                  <w:r>
                    <w:rPr>
                      <w:lang w:val="id-ID"/>
                    </w:rPr>
                    <w:t>0</w:t>
                  </w:r>
                </w:p>
              </w:tc>
              <w:tc>
                <w:tcPr>
                  <w:tcW w:w="858" w:type="dxa"/>
                </w:tcPr>
                <w:p w14:paraId="518AAEF5" w14:textId="77777777" w:rsidR="00BF5D77" w:rsidRDefault="00BF5D77" w:rsidP="00BF5D77">
                  <w:pPr>
                    <w:pStyle w:val="ListParagraph"/>
                    <w:ind w:left="0"/>
                    <w:jc w:val="center"/>
                    <w:rPr>
                      <w:lang w:val="id-ID"/>
                    </w:rPr>
                  </w:pPr>
                  <w:r>
                    <w:rPr>
                      <w:lang w:val="id-ID"/>
                    </w:rPr>
                    <w:t>0</w:t>
                  </w:r>
                </w:p>
              </w:tc>
              <w:tc>
                <w:tcPr>
                  <w:tcW w:w="858" w:type="dxa"/>
                </w:tcPr>
                <w:p w14:paraId="5066BE27" w14:textId="77777777" w:rsidR="00BF5D77" w:rsidRDefault="00BF5D77" w:rsidP="00BF5D77">
                  <w:pPr>
                    <w:pStyle w:val="ListParagraph"/>
                    <w:ind w:left="0"/>
                    <w:jc w:val="center"/>
                    <w:rPr>
                      <w:lang w:val="id-ID"/>
                    </w:rPr>
                  </w:pPr>
                  <w:r>
                    <w:rPr>
                      <w:lang w:val="id-ID"/>
                    </w:rPr>
                    <w:t>0</w:t>
                  </w:r>
                </w:p>
              </w:tc>
              <w:tc>
                <w:tcPr>
                  <w:tcW w:w="858" w:type="dxa"/>
                </w:tcPr>
                <w:p w14:paraId="1099AD25" w14:textId="21614290" w:rsidR="00BF5D77" w:rsidRDefault="003030E7" w:rsidP="00BF5D77">
                  <w:pPr>
                    <w:pStyle w:val="ListParagraph"/>
                    <w:ind w:left="0"/>
                    <w:jc w:val="center"/>
                    <w:rPr>
                      <w:lang w:val="id-ID"/>
                    </w:rPr>
                  </w:pPr>
                  <w:r>
                    <w:rPr>
                      <w:lang w:val="id-ID"/>
                    </w:rPr>
                    <w:t>0</w:t>
                  </w:r>
                </w:p>
              </w:tc>
              <w:tc>
                <w:tcPr>
                  <w:tcW w:w="858" w:type="dxa"/>
                </w:tcPr>
                <w:p w14:paraId="72942926" w14:textId="77777777" w:rsidR="00BF5D77" w:rsidRDefault="00BF5D77" w:rsidP="00BF5D77">
                  <w:pPr>
                    <w:pStyle w:val="ListParagraph"/>
                    <w:ind w:left="0"/>
                    <w:jc w:val="center"/>
                    <w:rPr>
                      <w:lang w:val="id-ID"/>
                    </w:rPr>
                  </w:pPr>
                  <w:r>
                    <w:rPr>
                      <w:lang w:val="id-ID"/>
                    </w:rPr>
                    <w:t>0</w:t>
                  </w:r>
                </w:p>
              </w:tc>
            </w:tr>
            <w:tr w:rsidR="00BF5D77" w14:paraId="1717F702" w14:textId="77777777" w:rsidTr="00207D1B">
              <w:trPr>
                <w:trHeight w:val="269"/>
              </w:trPr>
              <w:tc>
                <w:tcPr>
                  <w:tcW w:w="535" w:type="dxa"/>
                </w:tcPr>
                <w:p w14:paraId="245BF63D" w14:textId="77777777" w:rsidR="00BF5D77" w:rsidRDefault="00BF5D77" w:rsidP="00BF5D77">
                  <w:pPr>
                    <w:pStyle w:val="ListParagraph"/>
                    <w:ind w:left="0"/>
                    <w:rPr>
                      <w:lang w:val="id-ID"/>
                    </w:rPr>
                  </w:pPr>
                  <w:r>
                    <w:rPr>
                      <w:lang w:val="id-ID"/>
                    </w:rPr>
                    <w:t>2</w:t>
                  </w:r>
                </w:p>
              </w:tc>
              <w:tc>
                <w:tcPr>
                  <w:tcW w:w="1260" w:type="dxa"/>
                </w:tcPr>
                <w:p w14:paraId="770259D3" w14:textId="77777777" w:rsidR="00BF5D77" w:rsidRDefault="00BF5D77" w:rsidP="00BF5D77">
                  <w:pPr>
                    <w:pStyle w:val="ListParagraph"/>
                    <w:ind w:left="0"/>
                    <w:rPr>
                      <w:lang w:val="id-ID"/>
                    </w:rPr>
                  </w:pPr>
                  <w:r>
                    <w:rPr>
                      <w:lang w:val="id-ID"/>
                    </w:rPr>
                    <w:t>Searching Product</w:t>
                  </w:r>
                </w:p>
              </w:tc>
              <w:tc>
                <w:tcPr>
                  <w:tcW w:w="778" w:type="dxa"/>
                </w:tcPr>
                <w:p w14:paraId="303CE16C" w14:textId="2EAB4480" w:rsidR="00BF5D77" w:rsidRPr="003030E7" w:rsidRDefault="003030E7" w:rsidP="00BF5D77">
                  <w:pPr>
                    <w:pStyle w:val="ListParagraph"/>
                    <w:ind w:left="0"/>
                    <w:jc w:val="center"/>
                    <w:rPr>
                      <w:lang w:val="id-ID"/>
                    </w:rPr>
                  </w:pPr>
                  <w:r>
                    <w:rPr>
                      <w:lang w:val="id-ID"/>
                    </w:rPr>
                    <w:t>0</w:t>
                  </w:r>
                </w:p>
              </w:tc>
              <w:tc>
                <w:tcPr>
                  <w:tcW w:w="858" w:type="dxa"/>
                </w:tcPr>
                <w:p w14:paraId="2AA0CA1F" w14:textId="77777777" w:rsidR="00BF5D77" w:rsidRPr="00730FCB" w:rsidRDefault="00BF5D77" w:rsidP="00BF5D77">
                  <w:pPr>
                    <w:pStyle w:val="ListParagraph"/>
                    <w:ind w:left="0"/>
                    <w:jc w:val="center"/>
                  </w:pPr>
                  <w:r>
                    <w:t>0</w:t>
                  </w:r>
                </w:p>
              </w:tc>
              <w:tc>
                <w:tcPr>
                  <w:tcW w:w="858" w:type="dxa"/>
                </w:tcPr>
                <w:p w14:paraId="7576D196" w14:textId="77777777" w:rsidR="00BF5D77" w:rsidRPr="00730FCB" w:rsidRDefault="00BF5D77" w:rsidP="00BF5D77">
                  <w:pPr>
                    <w:pStyle w:val="ListParagraph"/>
                    <w:ind w:left="0"/>
                    <w:jc w:val="center"/>
                  </w:pPr>
                  <w:r>
                    <w:t>0</w:t>
                  </w:r>
                </w:p>
              </w:tc>
              <w:tc>
                <w:tcPr>
                  <w:tcW w:w="858" w:type="dxa"/>
                </w:tcPr>
                <w:p w14:paraId="6A536EE3" w14:textId="77777777" w:rsidR="00BF5D77" w:rsidRPr="00730FCB" w:rsidRDefault="00BF5D77" w:rsidP="00BF5D77">
                  <w:pPr>
                    <w:pStyle w:val="ListParagraph"/>
                    <w:ind w:left="0"/>
                    <w:jc w:val="center"/>
                  </w:pPr>
                  <w:r>
                    <w:t>0</w:t>
                  </w:r>
                </w:p>
              </w:tc>
              <w:tc>
                <w:tcPr>
                  <w:tcW w:w="858" w:type="dxa"/>
                </w:tcPr>
                <w:p w14:paraId="1DD1DCFF" w14:textId="21113693" w:rsidR="00BF5D77" w:rsidRPr="00FF4A3C" w:rsidRDefault="003030E7" w:rsidP="00BF5D77">
                  <w:pPr>
                    <w:pStyle w:val="ListParagraph"/>
                    <w:ind w:left="0"/>
                    <w:jc w:val="center"/>
                    <w:rPr>
                      <w:lang w:val="id-ID"/>
                    </w:rPr>
                  </w:pPr>
                  <w:r>
                    <w:rPr>
                      <w:lang w:val="id-ID"/>
                    </w:rPr>
                    <w:t>0</w:t>
                  </w:r>
                </w:p>
              </w:tc>
            </w:tr>
            <w:tr w:rsidR="00BF5D77" w14:paraId="2E41A110" w14:textId="77777777" w:rsidTr="00207D1B">
              <w:trPr>
                <w:trHeight w:val="269"/>
              </w:trPr>
              <w:tc>
                <w:tcPr>
                  <w:tcW w:w="535" w:type="dxa"/>
                </w:tcPr>
                <w:p w14:paraId="0D6BCF70" w14:textId="77777777" w:rsidR="00BF5D77" w:rsidRDefault="00BF5D77" w:rsidP="00BF5D77">
                  <w:pPr>
                    <w:pStyle w:val="ListParagraph"/>
                    <w:ind w:left="0"/>
                    <w:rPr>
                      <w:lang w:val="id-ID"/>
                    </w:rPr>
                  </w:pPr>
                  <w:r>
                    <w:rPr>
                      <w:lang w:val="id-ID"/>
                    </w:rPr>
                    <w:t>3</w:t>
                  </w:r>
                </w:p>
              </w:tc>
              <w:tc>
                <w:tcPr>
                  <w:tcW w:w="1260" w:type="dxa"/>
                </w:tcPr>
                <w:p w14:paraId="7C01A8A4" w14:textId="77777777" w:rsidR="00BF5D77" w:rsidRDefault="00BF5D77" w:rsidP="00BF5D77">
                  <w:pPr>
                    <w:pStyle w:val="ListParagraph"/>
                    <w:ind w:left="0"/>
                    <w:rPr>
                      <w:lang w:val="id-ID"/>
                    </w:rPr>
                  </w:pPr>
                  <w:r>
                    <w:t>Menambahkan ke keranjang</w:t>
                  </w:r>
                </w:p>
              </w:tc>
              <w:tc>
                <w:tcPr>
                  <w:tcW w:w="778" w:type="dxa"/>
                </w:tcPr>
                <w:p w14:paraId="66AF9B2E" w14:textId="77777777" w:rsidR="00BF5D77" w:rsidRPr="00026EF3" w:rsidRDefault="00BF5D77" w:rsidP="00BF5D77">
                  <w:pPr>
                    <w:pStyle w:val="ListParagraph"/>
                    <w:ind w:left="0"/>
                    <w:jc w:val="center"/>
                  </w:pPr>
                  <w:r>
                    <w:t>0</w:t>
                  </w:r>
                </w:p>
              </w:tc>
              <w:tc>
                <w:tcPr>
                  <w:tcW w:w="858" w:type="dxa"/>
                </w:tcPr>
                <w:p w14:paraId="79E11A6F" w14:textId="77777777" w:rsidR="00BF5D77" w:rsidRPr="00FF4A3C" w:rsidRDefault="00BF5D77" w:rsidP="00BF5D77">
                  <w:pPr>
                    <w:pStyle w:val="ListParagraph"/>
                    <w:ind w:left="0"/>
                    <w:jc w:val="center"/>
                  </w:pPr>
                  <w:r>
                    <w:t>0</w:t>
                  </w:r>
                </w:p>
              </w:tc>
              <w:tc>
                <w:tcPr>
                  <w:tcW w:w="858" w:type="dxa"/>
                </w:tcPr>
                <w:p w14:paraId="4BC015A6" w14:textId="77777777" w:rsidR="00BF5D77" w:rsidRPr="00FF4A3C" w:rsidRDefault="00BF5D77" w:rsidP="00BF5D77">
                  <w:pPr>
                    <w:pStyle w:val="ListParagraph"/>
                    <w:ind w:left="0"/>
                    <w:jc w:val="center"/>
                  </w:pPr>
                  <w:r>
                    <w:t>0</w:t>
                  </w:r>
                </w:p>
              </w:tc>
              <w:tc>
                <w:tcPr>
                  <w:tcW w:w="858" w:type="dxa"/>
                </w:tcPr>
                <w:p w14:paraId="230B6EED" w14:textId="77777777" w:rsidR="00BF5D77" w:rsidRPr="00FF4A3C" w:rsidRDefault="00BF5D77" w:rsidP="00BF5D77">
                  <w:pPr>
                    <w:pStyle w:val="ListParagraph"/>
                    <w:ind w:left="0"/>
                    <w:jc w:val="center"/>
                  </w:pPr>
                  <w:r>
                    <w:t>0</w:t>
                  </w:r>
                </w:p>
              </w:tc>
              <w:tc>
                <w:tcPr>
                  <w:tcW w:w="858" w:type="dxa"/>
                </w:tcPr>
                <w:p w14:paraId="08AB49FA" w14:textId="77777777" w:rsidR="00BF5D77" w:rsidRPr="00FF4A3C" w:rsidRDefault="00BF5D77" w:rsidP="00BF5D77">
                  <w:pPr>
                    <w:pStyle w:val="ListParagraph"/>
                    <w:ind w:left="0"/>
                    <w:jc w:val="center"/>
                  </w:pPr>
                  <w:r>
                    <w:t>0</w:t>
                  </w:r>
                </w:p>
              </w:tc>
            </w:tr>
            <w:tr w:rsidR="00BF5D77" w14:paraId="01BB95A3" w14:textId="77777777" w:rsidTr="00207D1B">
              <w:trPr>
                <w:trHeight w:val="269"/>
              </w:trPr>
              <w:tc>
                <w:tcPr>
                  <w:tcW w:w="535" w:type="dxa"/>
                </w:tcPr>
                <w:p w14:paraId="26CCA0DB" w14:textId="77777777" w:rsidR="00BF5D77" w:rsidRDefault="00BF5D77" w:rsidP="00BF5D77">
                  <w:pPr>
                    <w:pStyle w:val="ListParagraph"/>
                    <w:ind w:left="0"/>
                    <w:rPr>
                      <w:lang w:val="id-ID"/>
                    </w:rPr>
                  </w:pPr>
                  <w:r>
                    <w:rPr>
                      <w:lang w:val="id-ID"/>
                    </w:rPr>
                    <w:t>4</w:t>
                  </w:r>
                </w:p>
              </w:tc>
              <w:tc>
                <w:tcPr>
                  <w:tcW w:w="1260" w:type="dxa"/>
                </w:tcPr>
                <w:p w14:paraId="1343B453" w14:textId="77777777" w:rsidR="00BF5D77" w:rsidRDefault="00BF5D77" w:rsidP="00BF5D77">
                  <w:pPr>
                    <w:pStyle w:val="ListParagraph"/>
                    <w:ind w:left="0"/>
                    <w:rPr>
                      <w:lang w:val="id-ID"/>
                    </w:rPr>
                  </w:pPr>
                  <w:r>
                    <w:t>Melihat barang di proses</w:t>
                  </w:r>
                </w:p>
              </w:tc>
              <w:tc>
                <w:tcPr>
                  <w:tcW w:w="778" w:type="dxa"/>
                </w:tcPr>
                <w:p w14:paraId="27698190" w14:textId="77777777" w:rsidR="00BF5D77" w:rsidRPr="00026EF3" w:rsidRDefault="00BF5D77" w:rsidP="00BF5D77">
                  <w:pPr>
                    <w:pStyle w:val="ListParagraph"/>
                    <w:ind w:left="0"/>
                    <w:jc w:val="center"/>
                  </w:pPr>
                  <w:r>
                    <w:t>0</w:t>
                  </w:r>
                </w:p>
              </w:tc>
              <w:tc>
                <w:tcPr>
                  <w:tcW w:w="858" w:type="dxa"/>
                </w:tcPr>
                <w:p w14:paraId="159C27A3" w14:textId="77777777" w:rsidR="00BF5D77" w:rsidRPr="00026EF3" w:rsidRDefault="00BF5D77" w:rsidP="00BF5D77">
                  <w:pPr>
                    <w:pStyle w:val="ListParagraph"/>
                    <w:ind w:left="0"/>
                    <w:jc w:val="center"/>
                  </w:pPr>
                  <w:r>
                    <w:t>0</w:t>
                  </w:r>
                </w:p>
              </w:tc>
              <w:tc>
                <w:tcPr>
                  <w:tcW w:w="858" w:type="dxa"/>
                </w:tcPr>
                <w:p w14:paraId="22A96624" w14:textId="77777777" w:rsidR="00BF5D77" w:rsidRPr="00026EF3" w:rsidRDefault="00BF5D77" w:rsidP="00BF5D77">
                  <w:pPr>
                    <w:pStyle w:val="ListParagraph"/>
                    <w:ind w:left="0"/>
                    <w:jc w:val="center"/>
                  </w:pPr>
                  <w:r>
                    <w:t>0</w:t>
                  </w:r>
                </w:p>
              </w:tc>
              <w:tc>
                <w:tcPr>
                  <w:tcW w:w="858" w:type="dxa"/>
                </w:tcPr>
                <w:p w14:paraId="57C04952" w14:textId="77777777" w:rsidR="00BF5D77" w:rsidRPr="00026EF3" w:rsidRDefault="00BF5D77" w:rsidP="00BF5D77">
                  <w:pPr>
                    <w:pStyle w:val="ListParagraph"/>
                    <w:ind w:left="0"/>
                    <w:jc w:val="center"/>
                  </w:pPr>
                  <w:r>
                    <w:t>0</w:t>
                  </w:r>
                </w:p>
              </w:tc>
              <w:tc>
                <w:tcPr>
                  <w:tcW w:w="858" w:type="dxa"/>
                </w:tcPr>
                <w:p w14:paraId="06C9AB41" w14:textId="77777777" w:rsidR="00BF5D77" w:rsidRPr="00884AAA" w:rsidRDefault="00BF5D77" w:rsidP="00BF5D77">
                  <w:pPr>
                    <w:pStyle w:val="ListParagraph"/>
                    <w:ind w:left="0"/>
                    <w:jc w:val="center"/>
                  </w:pPr>
                  <w:r>
                    <w:t>0</w:t>
                  </w:r>
                </w:p>
              </w:tc>
            </w:tr>
          </w:tbl>
          <w:p w14:paraId="14684A76" w14:textId="77777777" w:rsidR="00BF5D77" w:rsidRDefault="00BF5D77" w:rsidP="00BF5D77"/>
          <w:p w14:paraId="1671C2AE" w14:textId="347A09B9" w:rsidR="00BF5D77" w:rsidRDefault="244C1B23" w:rsidP="797E5B70">
            <w:pPr>
              <w:pStyle w:val="ListParagraph"/>
              <w:rPr>
                <w:b/>
                <w:sz w:val="24"/>
                <w:szCs w:val="24"/>
              </w:rPr>
            </w:pPr>
            <w:r w:rsidRPr="797E5B70">
              <w:rPr>
                <w:b/>
                <w:bCs/>
                <w:sz w:val="24"/>
                <w:szCs w:val="24"/>
              </w:rPr>
              <w:t>Pembahasan</w:t>
            </w:r>
          </w:p>
          <w:p w14:paraId="76F5C27D" w14:textId="1DD71777" w:rsidR="797E5B70" w:rsidRDefault="797E5B70" w:rsidP="797E5B70">
            <w:pPr>
              <w:pStyle w:val="ListParagraph"/>
              <w:rPr>
                <w:b/>
                <w:bCs/>
                <w:sz w:val="24"/>
                <w:szCs w:val="24"/>
              </w:rPr>
            </w:pPr>
          </w:p>
          <w:p w14:paraId="1BF7BB04" w14:textId="7325B6AC" w:rsidR="244C1B23" w:rsidRDefault="00120DDD" w:rsidP="797E5B70">
            <w:pPr>
              <w:pStyle w:val="ListParagraph"/>
            </w:pPr>
            <w:r>
              <w:t>Dari percobaan yang dilakukan, s</w:t>
            </w:r>
            <w:r w:rsidR="005632E6">
              <w:t>u</w:t>
            </w:r>
            <w:r w:rsidR="00D21592">
              <w:t>bjek</w:t>
            </w:r>
            <w:r w:rsidR="005632E6">
              <w:t xml:space="preserve"> justru tidak mendapatkan error saat menggunakan aplikasi. Ini me</w:t>
            </w:r>
            <w:r>
              <w:t>na</w:t>
            </w:r>
            <w:r w:rsidR="005632E6">
              <w:t xml:space="preserve">ndakan </w:t>
            </w:r>
            <w:r>
              <w:t xml:space="preserve">bahwa </w:t>
            </w:r>
            <w:r w:rsidR="005632E6">
              <w:t>semua</w:t>
            </w:r>
            <w:r>
              <w:t xml:space="preserve"> error</w:t>
            </w:r>
            <w:r w:rsidR="005632E6">
              <w:t xml:space="preserve"> telah di analisa dengan baik</w:t>
            </w:r>
            <w:r>
              <w:t xml:space="preserve"> dan sistem penanganan error telah mampu menjalankan tugasnya dengan baik pula. Ini</w:t>
            </w:r>
            <w:r w:rsidR="005632E6">
              <w:t xml:space="preserve"> membuat pengalaman pengguna menjadi lebih baik dengan tidak menemui error saat menggunakannya.</w:t>
            </w:r>
          </w:p>
          <w:p w14:paraId="0E5C30C7" w14:textId="5A8B3DB3" w:rsidR="797E5B70" w:rsidRDefault="797E5B70" w:rsidP="00FC54D8"/>
          <w:p w14:paraId="298F7960" w14:textId="1FED0172" w:rsidR="0875A9B2" w:rsidRDefault="0875A9B2" w:rsidP="0875A9B2">
            <w:pPr>
              <w:pStyle w:val="ListParagraph"/>
            </w:pPr>
          </w:p>
          <w:p w14:paraId="5D5677B5" w14:textId="357D2E0B" w:rsidR="00D43084" w:rsidRPr="00940794" w:rsidRDefault="00D43084" w:rsidP="00430316">
            <w:pPr>
              <w:pStyle w:val="ListParagraph"/>
              <w:numPr>
                <w:ilvl w:val="0"/>
                <w:numId w:val="12"/>
              </w:numPr>
              <w:rPr>
                <w:b/>
                <w:sz w:val="24"/>
                <w:szCs w:val="24"/>
                <w:lang w:val="id-ID"/>
              </w:rPr>
            </w:pPr>
            <w:r w:rsidRPr="797E5B70">
              <w:rPr>
                <w:b/>
                <w:sz w:val="24"/>
                <w:szCs w:val="24"/>
              </w:rPr>
              <w:t>Retention overtime</w:t>
            </w:r>
          </w:p>
          <w:p w14:paraId="55DA1F16" w14:textId="02006179" w:rsidR="00197DD3" w:rsidRDefault="1FAE8355" w:rsidP="0875A9B2">
            <w:pPr>
              <w:pStyle w:val="ListParagraph"/>
              <w:jc w:val="both"/>
            </w:pPr>
            <w:r>
              <w:t xml:space="preserve">Kemampuan UI untuk menyimpan cache </w:t>
            </w:r>
            <w:r w:rsidR="4ED4888F">
              <w:t xml:space="preserve">sehingga dapat mempercepat dalam membuka </w:t>
            </w:r>
            <w:r w:rsidR="53851DBB">
              <w:t>UI yang sama untuk kedua kalinya.</w:t>
            </w:r>
          </w:p>
          <w:p w14:paraId="617811F3" w14:textId="1D9AD356" w:rsidR="0875A9B2" w:rsidRDefault="0875A9B2" w:rsidP="0875A9B2">
            <w:pPr>
              <w:pStyle w:val="ListParagraph"/>
              <w:jc w:val="both"/>
            </w:pPr>
          </w:p>
          <w:p w14:paraId="2F82A290" w14:textId="1511C353" w:rsidR="7E5C99F0" w:rsidRDefault="00FC54D8" w:rsidP="0875A9B2">
            <w:pPr>
              <w:pStyle w:val="ListParagraph"/>
              <w:jc w:val="both"/>
            </w:pPr>
            <w:r>
              <w:t xml:space="preserve">Aplikasi dibuka pada </w:t>
            </w:r>
            <w:r w:rsidR="7E5C99F0">
              <w:t xml:space="preserve">hari </w:t>
            </w:r>
            <w:r>
              <w:t>rabu</w:t>
            </w:r>
            <w:r w:rsidR="7E5C99F0">
              <w:t xml:space="preserve"> tanggal </w:t>
            </w:r>
            <w:r>
              <w:t>4 Oktober 2022</w:t>
            </w:r>
            <w:r w:rsidR="7E5C99F0">
              <w:t>.</w:t>
            </w:r>
          </w:p>
          <w:p w14:paraId="20E75D16" w14:textId="08DDC6F2" w:rsidR="00160E92" w:rsidRDefault="00160E92" w:rsidP="00197DD3">
            <w:pPr>
              <w:pStyle w:val="ListParagraph"/>
              <w:rPr>
                <w:lang w:val="id-ID"/>
              </w:rPr>
            </w:pPr>
          </w:p>
          <w:p w14:paraId="3F25D91A" w14:textId="77777777" w:rsidR="00120DDD" w:rsidRDefault="00120DDD" w:rsidP="00197DD3">
            <w:pPr>
              <w:pStyle w:val="ListParagraph"/>
              <w:rPr>
                <w:lang w:val="id-ID"/>
              </w:rPr>
            </w:pPr>
          </w:p>
          <w:p w14:paraId="6288F094" w14:textId="2A069436" w:rsidR="00160E92" w:rsidRDefault="00882ECA" w:rsidP="00197DD3">
            <w:pPr>
              <w:pStyle w:val="ListParagraph"/>
              <w:rPr>
                <w:b/>
                <w:bCs/>
              </w:rPr>
            </w:pPr>
            <w:r>
              <w:rPr>
                <w:b/>
                <w:bCs/>
              </w:rPr>
              <w:lastRenderedPageBreak/>
              <w:t>tiket.com</w:t>
            </w:r>
          </w:p>
          <w:p w14:paraId="5970A652" w14:textId="77777777" w:rsidR="00120DDD" w:rsidRPr="00882ECA" w:rsidRDefault="00120DDD" w:rsidP="00197DD3">
            <w:pPr>
              <w:pStyle w:val="ListParagraph"/>
              <w:rPr>
                <w:b/>
                <w:bCs/>
              </w:rPr>
            </w:pPr>
          </w:p>
          <w:tbl>
            <w:tblPr>
              <w:tblStyle w:val="TableGrid"/>
              <w:tblW w:w="0" w:type="auto"/>
              <w:tblInd w:w="720" w:type="dxa"/>
              <w:tblLayout w:type="fixed"/>
              <w:tblLook w:val="04A0" w:firstRow="1" w:lastRow="0" w:firstColumn="1" w:lastColumn="0" w:noHBand="0" w:noVBand="1"/>
            </w:tblPr>
            <w:tblGrid>
              <w:gridCol w:w="625"/>
              <w:gridCol w:w="2367"/>
              <w:gridCol w:w="1496"/>
              <w:gridCol w:w="1496"/>
            </w:tblGrid>
            <w:tr w:rsidR="00160E92" w14:paraId="22FB40D4" w14:textId="77777777" w:rsidTr="446EE737">
              <w:trPr>
                <w:trHeight w:val="412"/>
              </w:trPr>
              <w:tc>
                <w:tcPr>
                  <w:tcW w:w="625" w:type="dxa"/>
                </w:tcPr>
                <w:p w14:paraId="082A0734" w14:textId="77777777" w:rsidR="00160E92" w:rsidRDefault="00160E92" w:rsidP="00160E92">
                  <w:pPr>
                    <w:pStyle w:val="ListParagraph"/>
                    <w:ind w:left="0"/>
                    <w:jc w:val="center"/>
                    <w:rPr>
                      <w:lang w:val="id-ID"/>
                    </w:rPr>
                  </w:pPr>
                  <w:r>
                    <w:rPr>
                      <w:lang w:val="id-ID"/>
                    </w:rPr>
                    <w:t>No</w:t>
                  </w:r>
                </w:p>
              </w:tc>
              <w:tc>
                <w:tcPr>
                  <w:tcW w:w="2367" w:type="dxa"/>
                </w:tcPr>
                <w:p w14:paraId="4F631295" w14:textId="77777777" w:rsidR="00160E92" w:rsidRDefault="00160E92" w:rsidP="00160E92">
                  <w:pPr>
                    <w:pStyle w:val="ListParagraph"/>
                    <w:ind w:left="0"/>
                    <w:jc w:val="center"/>
                    <w:rPr>
                      <w:lang w:val="id-ID"/>
                    </w:rPr>
                  </w:pPr>
                  <w:r>
                    <w:rPr>
                      <w:lang w:val="id-ID"/>
                    </w:rPr>
                    <w:t>Task</w:t>
                  </w:r>
                </w:p>
              </w:tc>
              <w:tc>
                <w:tcPr>
                  <w:tcW w:w="1496" w:type="dxa"/>
                </w:tcPr>
                <w:p w14:paraId="26CCBCEA" w14:textId="77777777" w:rsidR="00160E92" w:rsidRDefault="00160E92" w:rsidP="00160E92">
                  <w:pPr>
                    <w:pStyle w:val="ListParagraph"/>
                    <w:ind w:left="0"/>
                    <w:jc w:val="center"/>
                    <w:rPr>
                      <w:lang w:val="id-ID"/>
                    </w:rPr>
                  </w:pPr>
                  <w:r>
                    <w:rPr>
                      <w:lang w:val="id-ID"/>
                    </w:rPr>
                    <w:t>Time before cache (detik)</w:t>
                  </w:r>
                </w:p>
              </w:tc>
              <w:tc>
                <w:tcPr>
                  <w:tcW w:w="1496" w:type="dxa"/>
                </w:tcPr>
                <w:p w14:paraId="17782E3C" w14:textId="77777777" w:rsidR="00160E92" w:rsidRDefault="00160E92" w:rsidP="00160E92">
                  <w:pPr>
                    <w:pStyle w:val="ListParagraph"/>
                    <w:ind w:left="0"/>
                    <w:jc w:val="center"/>
                    <w:rPr>
                      <w:lang w:val="id-ID"/>
                    </w:rPr>
                  </w:pPr>
                  <w:r>
                    <w:rPr>
                      <w:lang w:val="id-ID"/>
                    </w:rPr>
                    <w:t>Time after cache</w:t>
                  </w:r>
                </w:p>
                <w:p w14:paraId="78926360" w14:textId="77777777" w:rsidR="00160E92" w:rsidRDefault="00160E92" w:rsidP="00160E92">
                  <w:pPr>
                    <w:pStyle w:val="ListParagraph"/>
                    <w:ind w:left="0"/>
                    <w:jc w:val="center"/>
                    <w:rPr>
                      <w:lang w:val="id-ID"/>
                    </w:rPr>
                  </w:pPr>
                  <w:r>
                    <w:rPr>
                      <w:lang w:val="id-ID"/>
                    </w:rPr>
                    <w:t>(detik)</w:t>
                  </w:r>
                </w:p>
              </w:tc>
            </w:tr>
            <w:tr w:rsidR="00FA2DE6" w14:paraId="6270A4C9" w14:textId="77777777" w:rsidTr="446EE737">
              <w:trPr>
                <w:trHeight w:val="412"/>
              </w:trPr>
              <w:tc>
                <w:tcPr>
                  <w:tcW w:w="625" w:type="dxa"/>
                </w:tcPr>
                <w:p w14:paraId="1BF2CEAC" w14:textId="77777777" w:rsidR="00FA2DE6" w:rsidRPr="00203F66" w:rsidRDefault="00FA2DE6" w:rsidP="00FA2DE6">
                  <w:pPr>
                    <w:pStyle w:val="ListParagraph"/>
                    <w:ind w:left="0"/>
                    <w:jc w:val="center"/>
                  </w:pPr>
                  <w:r>
                    <w:t>1</w:t>
                  </w:r>
                </w:p>
              </w:tc>
              <w:tc>
                <w:tcPr>
                  <w:tcW w:w="2367" w:type="dxa"/>
                </w:tcPr>
                <w:p w14:paraId="4CEF652A" w14:textId="6AD2F4E0" w:rsidR="00FA2DE6" w:rsidRPr="007C0561" w:rsidRDefault="00FA2DE6" w:rsidP="446EE737">
                  <w:pPr>
                    <w:pStyle w:val="ListParagraph"/>
                    <w:ind w:left="0"/>
                    <w:rPr>
                      <w:lang w:val="id-ID"/>
                    </w:rPr>
                  </w:pPr>
                  <w:r>
                    <w:t xml:space="preserve">Buka </w:t>
                  </w:r>
                  <w:r w:rsidR="00FC54D8">
                    <w:t xml:space="preserve">hotel </w:t>
                  </w:r>
                  <w:r w:rsidR="284CF6E1" w:rsidRPr="446EE737">
                    <w:rPr>
                      <w:lang w:val="id-ID"/>
                    </w:rPr>
                    <w:t>(produk random yang ada di homepage)</w:t>
                  </w:r>
                </w:p>
              </w:tc>
              <w:tc>
                <w:tcPr>
                  <w:tcW w:w="1496" w:type="dxa"/>
                </w:tcPr>
                <w:p w14:paraId="1708DD71" w14:textId="02F395F6" w:rsidR="00FA2DE6" w:rsidRPr="00186F7C" w:rsidRDefault="00186F7C" w:rsidP="00FA2DE6">
                  <w:pPr>
                    <w:pStyle w:val="ListParagraph"/>
                    <w:ind w:left="0"/>
                    <w:jc w:val="center"/>
                  </w:pPr>
                  <w:r>
                    <w:t>2,</w:t>
                  </w:r>
                  <w:r w:rsidR="00F90548">
                    <w:t>1</w:t>
                  </w:r>
                </w:p>
              </w:tc>
              <w:tc>
                <w:tcPr>
                  <w:tcW w:w="1496" w:type="dxa"/>
                </w:tcPr>
                <w:p w14:paraId="4A240214" w14:textId="2D06828F" w:rsidR="00FA2DE6" w:rsidRPr="00186F7C" w:rsidRDefault="00F90548" w:rsidP="00FA2DE6">
                  <w:pPr>
                    <w:pStyle w:val="ListParagraph"/>
                    <w:ind w:left="0"/>
                    <w:jc w:val="center"/>
                  </w:pPr>
                  <w:r>
                    <w:t>1,5</w:t>
                  </w:r>
                </w:p>
              </w:tc>
            </w:tr>
            <w:tr w:rsidR="00FA2DE6" w14:paraId="413BA6EC" w14:textId="77777777" w:rsidTr="446EE737">
              <w:trPr>
                <w:trHeight w:val="412"/>
              </w:trPr>
              <w:tc>
                <w:tcPr>
                  <w:tcW w:w="625" w:type="dxa"/>
                </w:tcPr>
                <w:p w14:paraId="166EA5F6" w14:textId="77777777" w:rsidR="00FA2DE6" w:rsidRPr="001D2107" w:rsidRDefault="00FA2DE6" w:rsidP="00FA2DE6">
                  <w:pPr>
                    <w:pStyle w:val="ListParagraph"/>
                    <w:ind w:left="0"/>
                    <w:jc w:val="center"/>
                    <w:rPr>
                      <w:lang w:val="id-ID"/>
                    </w:rPr>
                  </w:pPr>
                  <w:r>
                    <w:rPr>
                      <w:lang w:val="id-ID"/>
                    </w:rPr>
                    <w:t>2</w:t>
                  </w:r>
                </w:p>
              </w:tc>
              <w:tc>
                <w:tcPr>
                  <w:tcW w:w="2367" w:type="dxa"/>
                </w:tcPr>
                <w:p w14:paraId="2DE19A45" w14:textId="568F1348" w:rsidR="00FA2DE6" w:rsidRPr="001D2107" w:rsidRDefault="00FA2DE6" w:rsidP="446EE737">
                  <w:pPr>
                    <w:pStyle w:val="ListParagraph"/>
                    <w:ind w:left="0"/>
                    <w:rPr>
                      <w:lang w:val="id-ID"/>
                    </w:rPr>
                  </w:pPr>
                  <w:r w:rsidRPr="446EE737">
                    <w:rPr>
                      <w:lang w:val="id-ID"/>
                    </w:rPr>
                    <w:t xml:space="preserve">Buka </w:t>
                  </w:r>
                  <w:r w:rsidR="00FC54D8">
                    <w:t>halaman profile</w:t>
                  </w:r>
                  <w:r w:rsidR="01A79BC0" w:rsidRPr="446EE737">
                    <w:rPr>
                      <w:lang w:val="id-ID"/>
                    </w:rPr>
                    <w:t xml:space="preserve"> </w:t>
                  </w:r>
                </w:p>
              </w:tc>
              <w:tc>
                <w:tcPr>
                  <w:tcW w:w="1496" w:type="dxa"/>
                </w:tcPr>
                <w:p w14:paraId="42E822FB" w14:textId="42D3032E" w:rsidR="00FA2DE6" w:rsidRPr="00186F7C" w:rsidRDefault="00F90548" w:rsidP="446EE737">
                  <w:pPr>
                    <w:pStyle w:val="ListParagraph"/>
                    <w:ind w:left="0"/>
                    <w:jc w:val="center"/>
                    <w:rPr>
                      <w:sz w:val="20"/>
                      <w:szCs w:val="20"/>
                    </w:rPr>
                  </w:pPr>
                  <w:r>
                    <w:rPr>
                      <w:sz w:val="20"/>
                      <w:szCs w:val="20"/>
                    </w:rPr>
                    <w:t>0,5</w:t>
                  </w:r>
                </w:p>
              </w:tc>
              <w:tc>
                <w:tcPr>
                  <w:tcW w:w="1496" w:type="dxa"/>
                </w:tcPr>
                <w:p w14:paraId="5E92CFD2" w14:textId="2FFD7D8D" w:rsidR="00FA2DE6" w:rsidRPr="00186F7C" w:rsidRDefault="00F90548" w:rsidP="446EE737">
                  <w:pPr>
                    <w:pStyle w:val="ListParagraph"/>
                    <w:ind w:left="0"/>
                    <w:jc w:val="center"/>
                    <w:rPr>
                      <w:sz w:val="20"/>
                      <w:szCs w:val="20"/>
                    </w:rPr>
                  </w:pPr>
                  <w:r>
                    <w:rPr>
                      <w:sz w:val="20"/>
                      <w:szCs w:val="20"/>
                    </w:rPr>
                    <w:t>0,3</w:t>
                  </w:r>
                </w:p>
              </w:tc>
            </w:tr>
            <w:tr w:rsidR="00FA2DE6" w14:paraId="60D04F5C" w14:textId="77777777" w:rsidTr="446EE737">
              <w:trPr>
                <w:trHeight w:val="412"/>
              </w:trPr>
              <w:tc>
                <w:tcPr>
                  <w:tcW w:w="625" w:type="dxa"/>
                </w:tcPr>
                <w:p w14:paraId="287F7A56" w14:textId="77777777" w:rsidR="00FA2DE6" w:rsidRPr="00F31233" w:rsidRDefault="00FA2DE6" w:rsidP="00FA2DE6">
                  <w:pPr>
                    <w:pStyle w:val="ListParagraph"/>
                    <w:ind w:left="0"/>
                    <w:jc w:val="center"/>
                    <w:rPr>
                      <w:lang w:val="id-ID"/>
                    </w:rPr>
                  </w:pPr>
                  <w:r>
                    <w:rPr>
                      <w:lang w:val="id-ID"/>
                    </w:rPr>
                    <w:t>3</w:t>
                  </w:r>
                </w:p>
              </w:tc>
              <w:tc>
                <w:tcPr>
                  <w:tcW w:w="2367" w:type="dxa"/>
                </w:tcPr>
                <w:p w14:paraId="3D84FD79" w14:textId="57C0BD53" w:rsidR="00FA2DE6" w:rsidRPr="00F31233" w:rsidRDefault="00FA2DE6" w:rsidP="446EE737">
                  <w:pPr>
                    <w:pStyle w:val="ListParagraph"/>
                    <w:ind w:left="0"/>
                    <w:rPr>
                      <w:sz w:val="20"/>
                      <w:szCs w:val="20"/>
                      <w:lang w:val="id-ID"/>
                    </w:rPr>
                  </w:pPr>
                  <w:r w:rsidRPr="446EE737">
                    <w:rPr>
                      <w:sz w:val="20"/>
                      <w:szCs w:val="20"/>
                      <w:lang w:val="id-ID"/>
                    </w:rPr>
                    <w:t>Buka Dashboard</w:t>
                  </w:r>
                  <w:r w:rsidR="26EF1BAE" w:rsidRPr="446EE737">
                    <w:rPr>
                      <w:sz w:val="20"/>
                      <w:szCs w:val="20"/>
                      <w:lang w:val="id-ID"/>
                    </w:rPr>
                    <w:t xml:space="preserve"> (</w:t>
                  </w:r>
                  <w:r w:rsidR="00FC54C7">
                    <w:rPr>
                      <w:sz w:val="20"/>
                      <w:szCs w:val="20"/>
                    </w:rPr>
                    <w:t>d</w:t>
                  </w:r>
                  <w:r w:rsidR="26EF1BAE" w:rsidRPr="446EE737">
                    <w:rPr>
                      <w:sz w:val="20"/>
                      <w:szCs w:val="20"/>
                      <w:lang w:val="id-ID"/>
                    </w:rPr>
                    <w:t xml:space="preserve">ari </w:t>
                  </w:r>
                  <w:r w:rsidR="00FC54D8">
                    <w:rPr>
                      <w:sz w:val="20"/>
                      <w:szCs w:val="20"/>
                    </w:rPr>
                    <w:t>halaman profile</w:t>
                  </w:r>
                  <w:r w:rsidR="26EF1BAE" w:rsidRPr="446EE737">
                    <w:rPr>
                      <w:sz w:val="20"/>
                      <w:szCs w:val="20"/>
                      <w:lang w:val="id-ID"/>
                    </w:rPr>
                    <w:t xml:space="preserve"> kembali ke dashboard)</w:t>
                  </w:r>
                </w:p>
              </w:tc>
              <w:tc>
                <w:tcPr>
                  <w:tcW w:w="1496" w:type="dxa"/>
                </w:tcPr>
                <w:p w14:paraId="31FCE8B2" w14:textId="28627D97" w:rsidR="00FA2DE6" w:rsidRPr="00F90548" w:rsidRDefault="00F90548" w:rsidP="446EE737">
                  <w:pPr>
                    <w:pStyle w:val="ListParagraph"/>
                    <w:ind w:left="0"/>
                    <w:jc w:val="center"/>
                    <w:rPr>
                      <w:sz w:val="20"/>
                      <w:szCs w:val="20"/>
                    </w:rPr>
                  </w:pPr>
                  <w:r>
                    <w:rPr>
                      <w:sz w:val="20"/>
                      <w:szCs w:val="20"/>
                    </w:rPr>
                    <w:t>1,1</w:t>
                  </w:r>
                </w:p>
              </w:tc>
              <w:tc>
                <w:tcPr>
                  <w:tcW w:w="1496" w:type="dxa"/>
                </w:tcPr>
                <w:p w14:paraId="4E77B10E" w14:textId="5CBA6F4E" w:rsidR="00FA2DE6" w:rsidRPr="00F90548" w:rsidRDefault="00FA2DE6" w:rsidP="446EE737">
                  <w:pPr>
                    <w:pStyle w:val="ListParagraph"/>
                    <w:ind w:left="0"/>
                    <w:jc w:val="center"/>
                    <w:rPr>
                      <w:sz w:val="20"/>
                      <w:szCs w:val="20"/>
                    </w:rPr>
                  </w:pPr>
                  <w:r w:rsidRPr="446EE737">
                    <w:rPr>
                      <w:sz w:val="20"/>
                      <w:szCs w:val="20"/>
                      <w:lang w:val="id-ID"/>
                    </w:rPr>
                    <w:t>1</w:t>
                  </w:r>
                  <w:r w:rsidR="00F90548">
                    <w:rPr>
                      <w:sz w:val="20"/>
                      <w:szCs w:val="20"/>
                    </w:rPr>
                    <w:t>,0</w:t>
                  </w:r>
                </w:p>
              </w:tc>
            </w:tr>
            <w:tr w:rsidR="00072DA2" w14:paraId="70ED7635" w14:textId="77777777" w:rsidTr="446EE737">
              <w:trPr>
                <w:trHeight w:val="412"/>
              </w:trPr>
              <w:tc>
                <w:tcPr>
                  <w:tcW w:w="625" w:type="dxa"/>
                </w:tcPr>
                <w:p w14:paraId="32815E21" w14:textId="77777777" w:rsidR="00072DA2" w:rsidRDefault="00072DA2" w:rsidP="00072DA2">
                  <w:pPr>
                    <w:pStyle w:val="ListParagraph"/>
                    <w:ind w:left="0"/>
                    <w:jc w:val="center"/>
                    <w:rPr>
                      <w:lang w:val="id-ID"/>
                    </w:rPr>
                  </w:pPr>
                  <w:r>
                    <w:rPr>
                      <w:lang w:val="id-ID"/>
                    </w:rPr>
                    <w:t>4</w:t>
                  </w:r>
                </w:p>
              </w:tc>
              <w:tc>
                <w:tcPr>
                  <w:tcW w:w="2367" w:type="dxa"/>
                </w:tcPr>
                <w:p w14:paraId="2804EC6F" w14:textId="04AEC20A" w:rsidR="00072DA2" w:rsidRPr="00FC54C7" w:rsidRDefault="00072DA2" w:rsidP="446EE737">
                  <w:pPr>
                    <w:pStyle w:val="ListParagraph"/>
                    <w:ind w:left="0"/>
                    <w:rPr>
                      <w:sz w:val="20"/>
                      <w:szCs w:val="20"/>
                    </w:rPr>
                  </w:pPr>
                  <w:r w:rsidRPr="446EE737">
                    <w:rPr>
                      <w:sz w:val="20"/>
                      <w:szCs w:val="20"/>
                      <w:lang w:val="id-ID"/>
                    </w:rPr>
                    <w:t xml:space="preserve">Searching </w:t>
                  </w:r>
                  <w:r w:rsidR="00FC54C7">
                    <w:rPr>
                      <w:sz w:val="20"/>
                      <w:szCs w:val="20"/>
                    </w:rPr>
                    <w:t>hotel</w:t>
                  </w:r>
                </w:p>
                <w:p w14:paraId="5FEF2CFF" w14:textId="434EAE38" w:rsidR="00072DA2" w:rsidRDefault="00072DA2" w:rsidP="446EE737">
                  <w:pPr>
                    <w:pStyle w:val="ListParagraph"/>
                    <w:ind w:left="0"/>
                    <w:rPr>
                      <w:sz w:val="20"/>
                      <w:szCs w:val="20"/>
                      <w:lang w:val="id-ID"/>
                    </w:rPr>
                  </w:pPr>
                  <w:r w:rsidRPr="446EE737">
                    <w:rPr>
                      <w:sz w:val="20"/>
                      <w:szCs w:val="20"/>
                      <w:lang w:val="id-ID"/>
                    </w:rPr>
                    <w:t>(</w:t>
                  </w:r>
                  <w:r w:rsidR="00FC54C7">
                    <w:rPr>
                      <w:sz w:val="20"/>
                      <w:szCs w:val="20"/>
                    </w:rPr>
                    <w:t>sari panguripan</w:t>
                  </w:r>
                  <w:r w:rsidRPr="446EE737">
                    <w:rPr>
                      <w:sz w:val="20"/>
                      <w:szCs w:val="20"/>
                      <w:lang w:val="id-ID"/>
                    </w:rPr>
                    <w:t>)</w:t>
                  </w:r>
                </w:p>
              </w:tc>
              <w:tc>
                <w:tcPr>
                  <w:tcW w:w="1496" w:type="dxa"/>
                </w:tcPr>
                <w:p w14:paraId="759E2832" w14:textId="6BAF936E" w:rsidR="00072DA2" w:rsidRPr="0077798E" w:rsidRDefault="0077798E" w:rsidP="446EE737">
                  <w:pPr>
                    <w:pStyle w:val="ListParagraph"/>
                    <w:ind w:left="0"/>
                    <w:jc w:val="center"/>
                    <w:rPr>
                      <w:sz w:val="20"/>
                      <w:szCs w:val="20"/>
                    </w:rPr>
                  </w:pPr>
                  <w:r>
                    <w:rPr>
                      <w:sz w:val="20"/>
                      <w:szCs w:val="20"/>
                    </w:rPr>
                    <w:t>5,8</w:t>
                  </w:r>
                </w:p>
              </w:tc>
              <w:tc>
                <w:tcPr>
                  <w:tcW w:w="1496" w:type="dxa"/>
                </w:tcPr>
                <w:p w14:paraId="4F790624" w14:textId="3D9DC523" w:rsidR="00072DA2" w:rsidRPr="0077798E" w:rsidRDefault="0077798E" w:rsidP="446EE737">
                  <w:pPr>
                    <w:pStyle w:val="ListParagraph"/>
                    <w:ind w:left="0"/>
                    <w:jc w:val="center"/>
                    <w:rPr>
                      <w:sz w:val="20"/>
                      <w:szCs w:val="20"/>
                    </w:rPr>
                  </w:pPr>
                  <w:r>
                    <w:rPr>
                      <w:sz w:val="20"/>
                      <w:szCs w:val="20"/>
                    </w:rPr>
                    <w:t>4,8</w:t>
                  </w:r>
                </w:p>
              </w:tc>
            </w:tr>
            <w:tr w:rsidR="00FA2DE6" w14:paraId="0651ED18" w14:textId="77777777" w:rsidTr="446EE737">
              <w:trPr>
                <w:trHeight w:val="215"/>
              </w:trPr>
              <w:tc>
                <w:tcPr>
                  <w:tcW w:w="2992" w:type="dxa"/>
                  <w:gridSpan w:val="2"/>
                </w:tcPr>
                <w:p w14:paraId="60DCB501" w14:textId="77777777" w:rsidR="00FA2DE6" w:rsidRDefault="00FA2DE6" w:rsidP="00FA2DE6">
                  <w:pPr>
                    <w:pStyle w:val="ListParagraph"/>
                    <w:ind w:left="0"/>
                    <w:jc w:val="right"/>
                    <w:rPr>
                      <w:lang w:val="id-ID"/>
                    </w:rPr>
                  </w:pPr>
                  <w:r>
                    <w:rPr>
                      <w:lang w:val="id-ID"/>
                    </w:rPr>
                    <w:t>Average Time</w:t>
                  </w:r>
                </w:p>
              </w:tc>
              <w:tc>
                <w:tcPr>
                  <w:tcW w:w="1496" w:type="dxa"/>
                </w:tcPr>
                <w:p w14:paraId="0E18DAFB" w14:textId="37261A3E" w:rsidR="00FA2DE6" w:rsidRPr="0077798E" w:rsidRDefault="0077798E" w:rsidP="446EE737">
                  <w:pPr>
                    <w:pStyle w:val="ListParagraph"/>
                    <w:ind w:left="0"/>
                    <w:jc w:val="center"/>
                    <w:rPr>
                      <w:sz w:val="20"/>
                      <w:szCs w:val="20"/>
                    </w:rPr>
                  </w:pPr>
                  <w:r>
                    <w:rPr>
                      <w:sz w:val="20"/>
                      <w:szCs w:val="20"/>
                    </w:rPr>
                    <w:t>1,938</w:t>
                  </w:r>
                </w:p>
              </w:tc>
              <w:tc>
                <w:tcPr>
                  <w:tcW w:w="1496" w:type="dxa"/>
                </w:tcPr>
                <w:p w14:paraId="6A958D12" w14:textId="138FE648" w:rsidR="00FA2DE6" w:rsidRPr="0077798E" w:rsidRDefault="0077798E" w:rsidP="446EE737">
                  <w:pPr>
                    <w:pStyle w:val="ListParagraph"/>
                    <w:ind w:left="0"/>
                    <w:jc w:val="center"/>
                    <w:rPr>
                      <w:sz w:val="20"/>
                      <w:szCs w:val="20"/>
                    </w:rPr>
                  </w:pPr>
                  <w:r>
                    <w:rPr>
                      <w:sz w:val="20"/>
                      <w:szCs w:val="20"/>
                    </w:rPr>
                    <w:t>1,900</w:t>
                  </w:r>
                </w:p>
              </w:tc>
            </w:tr>
          </w:tbl>
          <w:p w14:paraId="53EB89E6" w14:textId="3F44E4C5" w:rsidR="00940794" w:rsidRDefault="00940794" w:rsidP="00940794">
            <w:pPr>
              <w:pStyle w:val="ListParagraph"/>
            </w:pPr>
          </w:p>
          <w:p w14:paraId="2441C5AE" w14:textId="51A9754C" w:rsidR="00012EBB" w:rsidRDefault="00882ECA" w:rsidP="00940794">
            <w:pPr>
              <w:pStyle w:val="ListParagraph"/>
              <w:rPr>
                <w:b/>
                <w:bCs/>
              </w:rPr>
            </w:pPr>
            <w:r>
              <w:rPr>
                <w:b/>
                <w:bCs/>
              </w:rPr>
              <w:t>Traveloka</w:t>
            </w:r>
          </w:p>
          <w:p w14:paraId="6D05D8D2" w14:textId="77777777" w:rsidR="00120DDD" w:rsidRPr="00882ECA" w:rsidRDefault="00120DDD" w:rsidP="00940794">
            <w:pPr>
              <w:pStyle w:val="ListParagraph"/>
              <w:rPr>
                <w:b/>
                <w:bCs/>
              </w:rPr>
            </w:pPr>
          </w:p>
          <w:tbl>
            <w:tblPr>
              <w:tblStyle w:val="TableGrid"/>
              <w:tblW w:w="0" w:type="auto"/>
              <w:tblInd w:w="720" w:type="dxa"/>
              <w:tblLayout w:type="fixed"/>
              <w:tblLook w:val="04A0" w:firstRow="1" w:lastRow="0" w:firstColumn="1" w:lastColumn="0" w:noHBand="0" w:noVBand="1"/>
            </w:tblPr>
            <w:tblGrid>
              <w:gridCol w:w="625"/>
              <w:gridCol w:w="2367"/>
              <w:gridCol w:w="1496"/>
              <w:gridCol w:w="1496"/>
            </w:tblGrid>
            <w:tr w:rsidR="00940794" w14:paraId="2D43BE97" w14:textId="77777777" w:rsidTr="446EE737">
              <w:trPr>
                <w:trHeight w:val="412"/>
              </w:trPr>
              <w:tc>
                <w:tcPr>
                  <w:tcW w:w="625" w:type="dxa"/>
                </w:tcPr>
                <w:p w14:paraId="525AAC34" w14:textId="38367AB6" w:rsidR="00940794" w:rsidRDefault="00940794" w:rsidP="00940794">
                  <w:pPr>
                    <w:pStyle w:val="ListParagraph"/>
                    <w:ind w:left="0"/>
                    <w:jc w:val="center"/>
                    <w:rPr>
                      <w:lang w:val="id-ID"/>
                    </w:rPr>
                  </w:pPr>
                  <w:r>
                    <w:rPr>
                      <w:lang w:val="id-ID"/>
                    </w:rPr>
                    <w:t>No</w:t>
                  </w:r>
                </w:p>
              </w:tc>
              <w:tc>
                <w:tcPr>
                  <w:tcW w:w="2367" w:type="dxa"/>
                </w:tcPr>
                <w:p w14:paraId="7B8D1796" w14:textId="7003532D" w:rsidR="00940794" w:rsidRDefault="00940794" w:rsidP="00940794">
                  <w:pPr>
                    <w:pStyle w:val="ListParagraph"/>
                    <w:ind w:left="0"/>
                    <w:jc w:val="center"/>
                    <w:rPr>
                      <w:lang w:val="id-ID"/>
                    </w:rPr>
                  </w:pPr>
                  <w:r>
                    <w:rPr>
                      <w:lang w:val="id-ID"/>
                    </w:rPr>
                    <w:t>Task</w:t>
                  </w:r>
                </w:p>
              </w:tc>
              <w:tc>
                <w:tcPr>
                  <w:tcW w:w="1496" w:type="dxa"/>
                </w:tcPr>
                <w:p w14:paraId="6ECEC761" w14:textId="5C9DBC69" w:rsidR="00940794" w:rsidRDefault="00940794" w:rsidP="00940794">
                  <w:pPr>
                    <w:pStyle w:val="ListParagraph"/>
                    <w:ind w:left="0"/>
                    <w:jc w:val="center"/>
                    <w:rPr>
                      <w:lang w:val="id-ID"/>
                    </w:rPr>
                  </w:pPr>
                  <w:r>
                    <w:rPr>
                      <w:lang w:val="id-ID"/>
                    </w:rPr>
                    <w:t>Time before cache</w:t>
                  </w:r>
                  <w:r w:rsidR="003D6225">
                    <w:rPr>
                      <w:lang w:val="id-ID"/>
                    </w:rPr>
                    <w:t xml:space="preserve"> (detik)</w:t>
                  </w:r>
                </w:p>
              </w:tc>
              <w:tc>
                <w:tcPr>
                  <w:tcW w:w="1496" w:type="dxa"/>
                </w:tcPr>
                <w:p w14:paraId="0CC530B1" w14:textId="77777777" w:rsidR="00940794" w:rsidRDefault="00940794" w:rsidP="00940794">
                  <w:pPr>
                    <w:pStyle w:val="ListParagraph"/>
                    <w:ind w:left="0"/>
                    <w:jc w:val="center"/>
                    <w:rPr>
                      <w:lang w:val="id-ID"/>
                    </w:rPr>
                  </w:pPr>
                  <w:r>
                    <w:rPr>
                      <w:lang w:val="id-ID"/>
                    </w:rPr>
                    <w:t>Time after cache</w:t>
                  </w:r>
                </w:p>
                <w:p w14:paraId="0DC3D80A" w14:textId="164F7E9E" w:rsidR="003D6225" w:rsidRDefault="003D6225" w:rsidP="00940794">
                  <w:pPr>
                    <w:pStyle w:val="ListParagraph"/>
                    <w:ind w:left="0"/>
                    <w:jc w:val="center"/>
                    <w:rPr>
                      <w:lang w:val="id-ID"/>
                    </w:rPr>
                  </w:pPr>
                  <w:r>
                    <w:rPr>
                      <w:lang w:val="id-ID"/>
                    </w:rPr>
                    <w:t>(detik)</w:t>
                  </w:r>
                </w:p>
              </w:tc>
            </w:tr>
            <w:tr w:rsidR="00940794" w14:paraId="1AB587DC" w14:textId="77777777" w:rsidTr="446EE737">
              <w:trPr>
                <w:trHeight w:val="412"/>
              </w:trPr>
              <w:tc>
                <w:tcPr>
                  <w:tcW w:w="625" w:type="dxa"/>
                </w:tcPr>
                <w:p w14:paraId="44D4C941" w14:textId="71005E42" w:rsidR="00940794" w:rsidRPr="00203F66" w:rsidRDefault="37C110BF" w:rsidP="446EE737">
                  <w:pPr>
                    <w:pStyle w:val="ListParagraph"/>
                    <w:ind w:left="0"/>
                    <w:jc w:val="center"/>
                    <w:rPr>
                      <w:sz w:val="20"/>
                      <w:szCs w:val="20"/>
                    </w:rPr>
                  </w:pPr>
                  <w:r w:rsidRPr="446EE737">
                    <w:rPr>
                      <w:sz w:val="20"/>
                      <w:szCs w:val="20"/>
                    </w:rPr>
                    <w:t>1</w:t>
                  </w:r>
                </w:p>
              </w:tc>
              <w:tc>
                <w:tcPr>
                  <w:tcW w:w="2367" w:type="dxa"/>
                </w:tcPr>
                <w:p w14:paraId="3239A1A0" w14:textId="0B16D7E7" w:rsidR="00940794" w:rsidRPr="007C0561" w:rsidRDefault="00FC54C7" w:rsidP="446EE737">
                  <w:pPr>
                    <w:pStyle w:val="ListParagraph"/>
                    <w:ind w:left="0"/>
                    <w:rPr>
                      <w:sz w:val="20"/>
                      <w:szCs w:val="20"/>
                      <w:lang w:val="id-ID"/>
                    </w:rPr>
                  </w:pPr>
                  <w:r>
                    <w:t xml:space="preserve">Buka hotel </w:t>
                  </w:r>
                  <w:r w:rsidRPr="446EE737">
                    <w:rPr>
                      <w:lang w:val="id-ID"/>
                    </w:rPr>
                    <w:t>(produk random yang ada di homepage)</w:t>
                  </w:r>
                </w:p>
              </w:tc>
              <w:tc>
                <w:tcPr>
                  <w:tcW w:w="1496" w:type="dxa"/>
                </w:tcPr>
                <w:p w14:paraId="67FA36E3" w14:textId="5629C580" w:rsidR="00940794" w:rsidRPr="008C4A6A" w:rsidRDefault="2E61A7B2" w:rsidP="446EE737">
                  <w:pPr>
                    <w:pStyle w:val="ListParagraph"/>
                    <w:ind w:left="0"/>
                    <w:jc w:val="center"/>
                    <w:rPr>
                      <w:sz w:val="20"/>
                      <w:szCs w:val="20"/>
                    </w:rPr>
                  </w:pPr>
                  <w:r w:rsidRPr="446EE737">
                    <w:rPr>
                      <w:sz w:val="20"/>
                      <w:szCs w:val="20"/>
                      <w:lang w:val="id-ID"/>
                    </w:rPr>
                    <w:t>2</w:t>
                  </w:r>
                  <w:r w:rsidR="008C4A6A">
                    <w:rPr>
                      <w:sz w:val="20"/>
                      <w:szCs w:val="20"/>
                    </w:rPr>
                    <w:t>,7</w:t>
                  </w:r>
                </w:p>
              </w:tc>
              <w:tc>
                <w:tcPr>
                  <w:tcW w:w="1496" w:type="dxa"/>
                </w:tcPr>
                <w:p w14:paraId="05189269" w14:textId="7E08482D" w:rsidR="00940794" w:rsidRPr="008C4A6A" w:rsidRDefault="008C4A6A" w:rsidP="446EE737">
                  <w:pPr>
                    <w:pStyle w:val="ListParagraph"/>
                    <w:ind w:left="0"/>
                    <w:jc w:val="center"/>
                    <w:rPr>
                      <w:sz w:val="20"/>
                      <w:szCs w:val="20"/>
                    </w:rPr>
                  </w:pPr>
                  <w:r>
                    <w:rPr>
                      <w:sz w:val="20"/>
                      <w:szCs w:val="20"/>
                    </w:rPr>
                    <w:t>2,1</w:t>
                  </w:r>
                </w:p>
              </w:tc>
            </w:tr>
            <w:tr w:rsidR="001D2107" w14:paraId="27C89D04" w14:textId="77777777" w:rsidTr="446EE737">
              <w:trPr>
                <w:trHeight w:val="412"/>
              </w:trPr>
              <w:tc>
                <w:tcPr>
                  <w:tcW w:w="625" w:type="dxa"/>
                </w:tcPr>
                <w:p w14:paraId="34A090F2" w14:textId="3653E626" w:rsidR="001D2107" w:rsidRPr="001D2107" w:rsidRDefault="5E40D5EB" w:rsidP="446EE737">
                  <w:pPr>
                    <w:pStyle w:val="ListParagraph"/>
                    <w:ind w:left="0"/>
                    <w:jc w:val="center"/>
                    <w:rPr>
                      <w:sz w:val="20"/>
                      <w:szCs w:val="20"/>
                      <w:lang w:val="id-ID"/>
                    </w:rPr>
                  </w:pPr>
                  <w:r w:rsidRPr="446EE737">
                    <w:rPr>
                      <w:sz w:val="20"/>
                      <w:szCs w:val="20"/>
                      <w:lang w:val="id-ID"/>
                    </w:rPr>
                    <w:t>2</w:t>
                  </w:r>
                </w:p>
              </w:tc>
              <w:tc>
                <w:tcPr>
                  <w:tcW w:w="2367" w:type="dxa"/>
                </w:tcPr>
                <w:p w14:paraId="0EE5698F" w14:textId="728BA00D" w:rsidR="001D2107" w:rsidRPr="001D2107" w:rsidRDefault="00FC54C7" w:rsidP="446EE737">
                  <w:pPr>
                    <w:pStyle w:val="ListParagraph"/>
                    <w:ind w:left="0"/>
                    <w:rPr>
                      <w:sz w:val="20"/>
                      <w:szCs w:val="20"/>
                      <w:lang w:val="id-ID"/>
                    </w:rPr>
                  </w:pPr>
                  <w:r w:rsidRPr="446EE737">
                    <w:rPr>
                      <w:lang w:val="id-ID"/>
                    </w:rPr>
                    <w:t xml:space="preserve">Buka </w:t>
                  </w:r>
                  <w:r>
                    <w:t>halaman profile</w:t>
                  </w:r>
                </w:p>
              </w:tc>
              <w:tc>
                <w:tcPr>
                  <w:tcW w:w="1496" w:type="dxa"/>
                </w:tcPr>
                <w:p w14:paraId="120F5E08" w14:textId="6582D9B2" w:rsidR="001D2107" w:rsidRPr="008C4A6A" w:rsidRDefault="008C4A6A" w:rsidP="446EE737">
                  <w:pPr>
                    <w:pStyle w:val="ListParagraph"/>
                    <w:ind w:left="0"/>
                    <w:jc w:val="center"/>
                    <w:rPr>
                      <w:sz w:val="20"/>
                      <w:szCs w:val="20"/>
                    </w:rPr>
                  </w:pPr>
                  <w:r>
                    <w:rPr>
                      <w:sz w:val="20"/>
                      <w:szCs w:val="20"/>
                    </w:rPr>
                    <w:t>1,9</w:t>
                  </w:r>
                </w:p>
              </w:tc>
              <w:tc>
                <w:tcPr>
                  <w:tcW w:w="1496" w:type="dxa"/>
                </w:tcPr>
                <w:p w14:paraId="72970C87" w14:textId="3EF51AFB" w:rsidR="001D2107" w:rsidRPr="008C4A6A" w:rsidRDefault="681C1AC0" w:rsidP="446EE737">
                  <w:pPr>
                    <w:pStyle w:val="ListParagraph"/>
                    <w:ind w:left="0"/>
                    <w:jc w:val="center"/>
                    <w:rPr>
                      <w:sz w:val="20"/>
                      <w:szCs w:val="20"/>
                    </w:rPr>
                  </w:pPr>
                  <w:r w:rsidRPr="446EE737">
                    <w:rPr>
                      <w:sz w:val="20"/>
                      <w:szCs w:val="20"/>
                      <w:lang w:val="id-ID"/>
                    </w:rPr>
                    <w:t>1</w:t>
                  </w:r>
                  <w:r w:rsidR="008C4A6A">
                    <w:rPr>
                      <w:sz w:val="20"/>
                      <w:szCs w:val="20"/>
                    </w:rPr>
                    <w:t>,0</w:t>
                  </w:r>
                </w:p>
              </w:tc>
            </w:tr>
            <w:tr w:rsidR="001D2107" w14:paraId="73EF170B" w14:textId="77777777" w:rsidTr="446EE737">
              <w:trPr>
                <w:trHeight w:val="412"/>
              </w:trPr>
              <w:tc>
                <w:tcPr>
                  <w:tcW w:w="625" w:type="dxa"/>
                </w:tcPr>
                <w:p w14:paraId="13B65E21" w14:textId="6E816FA7" w:rsidR="001D2107" w:rsidRPr="00F31233" w:rsidRDefault="681C1AC0" w:rsidP="446EE737">
                  <w:pPr>
                    <w:pStyle w:val="ListParagraph"/>
                    <w:ind w:left="0"/>
                    <w:jc w:val="center"/>
                    <w:rPr>
                      <w:sz w:val="20"/>
                      <w:szCs w:val="20"/>
                      <w:lang w:val="id-ID"/>
                    </w:rPr>
                  </w:pPr>
                  <w:r w:rsidRPr="446EE737">
                    <w:rPr>
                      <w:sz w:val="20"/>
                      <w:szCs w:val="20"/>
                      <w:lang w:val="id-ID"/>
                    </w:rPr>
                    <w:t>3</w:t>
                  </w:r>
                </w:p>
              </w:tc>
              <w:tc>
                <w:tcPr>
                  <w:tcW w:w="2367" w:type="dxa"/>
                </w:tcPr>
                <w:p w14:paraId="5645C94A" w14:textId="4A09F58C" w:rsidR="001D2107" w:rsidRPr="00F31233" w:rsidRDefault="00FC54C7" w:rsidP="446EE737">
                  <w:pPr>
                    <w:pStyle w:val="ListParagraph"/>
                    <w:ind w:left="0"/>
                    <w:rPr>
                      <w:sz w:val="20"/>
                      <w:szCs w:val="20"/>
                      <w:lang w:val="id-ID"/>
                    </w:rPr>
                  </w:pPr>
                  <w:r w:rsidRPr="446EE737">
                    <w:rPr>
                      <w:sz w:val="20"/>
                      <w:szCs w:val="20"/>
                      <w:lang w:val="id-ID"/>
                    </w:rPr>
                    <w:t>Buka Dashboard (</w:t>
                  </w:r>
                  <w:r>
                    <w:rPr>
                      <w:sz w:val="20"/>
                      <w:szCs w:val="20"/>
                    </w:rPr>
                    <w:t>d</w:t>
                  </w:r>
                  <w:r w:rsidRPr="446EE737">
                    <w:rPr>
                      <w:sz w:val="20"/>
                      <w:szCs w:val="20"/>
                      <w:lang w:val="id-ID"/>
                    </w:rPr>
                    <w:t xml:space="preserve">ari </w:t>
                  </w:r>
                  <w:r>
                    <w:rPr>
                      <w:sz w:val="20"/>
                      <w:szCs w:val="20"/>
                    </w:rPr>
                    <w:t>halaman profile</w:t>
                  </w:r>
                  <w:r w:rsidRPr="446EE737">
                    <w:rPr>
                      <w:sz w:val="20"/>
                      <w:szCs w:val="20"/>
                      <w:lang w:val="id-ID"/>
                    </w:rPr>
                    <w:t xml:space="preserve"> kembali ke dashboard)</w:t>
                  </w:r>
                </w:p>
              </w:tc>
              <w:tc>
                <w:tcPr>
                  <w:tcW w:w="1496" w:type="dxa"/>
                </w:tcPr>
                <w:p w14:paraId="4E4809A7" w14:textId="41EB514C" w:rsidR="001D2107" w:rsidRPr="008C4A6A" w:rsidRDefault="008C4A6A" w:rsidP="446EE737">
                  <w:pPr>
                    <w:pStyle w:val="ListParagraph"/>
                    <w:ind w:left="0"/>
                    <w:jc w:val="center"/>
                    <w:rPr>
                      <w:sz w:val="20"/>
                      <w:szCs w:val="20"/>
                    </w:rPr>
                  </w:pPr>
                  <w:r>
                    <w:rPr>
                      <w:sz w:val="20"/>
                      <w:szCs w:val="20"/>
                    </w:rPr>
                    <w:t>0,7</w:t>
                  </w:r>
                </w:p>
              </w:tc>
              <w:tc>
                <w:tcPr>
                  <w:tcW w:w="1496" w:type="dxa"/>
                </w:tcPr>
                <w:p w14:paraId="3CA7297B" w14:textId="0951F11B" w:rsidR="001D2107" w:rsidRPr="008C4A6A" w:rsidRDefault="008C4A6A" w:rsidP="446EE737">
                  <w:pPr>
                    <w:pStyle w:val="ListParagraph"/>
                    <w:ind w:left="0"/>
                    <w:jc w:val="center"/>
                    <w:rPr>
                      <w:sz w:val="20"/>
                      <w:szCs w:val="20"/>
                    </w:rPr>
                  </w:pPr>
                  <w:r>
                    <w:rPr>
                      <w:sz w:val="20"/>
                      <w:szCs w:val="20"/>
                    </w:rPr>
                    <w:t>0,5</w:t>
                  </w:r>
                </w:p>
              </w:tc>
            </w:tr>
            <w:tr w:rsidR="00F42AA8" w14:paraId="30F0CA67" w14:textId="77777777" w:rsidTr="446EE737">
              <w:trPr>
                <w:trHeight w:val="412"/>
              </w:trPr>
              <w:tc>
                <w:tcPr>
                  <w:tcW w:w="625" w:type="dxa"/>
                </w:tcPr>
                <w:p w14:paraId="3894DFE6" w14:textId="73A7626E" w:rsidR="00F42AA8" w:rsidRDefault="7675A0FE" w:rsidP="446EE737">
                  <w:pPr>
                    <w:pStyle w:val="ListParagraph"/>
                    <w:ind w:left="0"/>
                    <w:jc w:val="center"/>
                    <w:rPr>
                      <w:sz w:val="20"/>
                      <w:szCs w:val="20"/>
                      <w:lang w:val="id-ID"/>
                    </w:rPr>
                  </w:pPr>
                  <w:r w:rsidRPr="446EE737">
                    <w:rPr>
                      <w:sz w:val="20"/>
                      <w:szCs w:val="20"/>
                      <w:lang w:val="id-ID"/>
                    </w:rPr>
                    <w:t>4</w:t>
                  </w:r>
                </w:p>
              </w:tc>
              <w:tc>
                <w:tcPr>
                  <w:tcW w:w="2367" w:type="dxa"/>
                </w:tcPr>
                <w:p w14:paraId="165578C1" w14:textId="77777777" w:rsidR="00FC54C7" w:rsidRPr="00FC54C7" w:rsidRDefault="00FC54C7" w:rsidP="00FC54C7">
                  <w:pPr>
                    <w:pStyle w:val="ListParagraph"/>
                    <w:ind w:left="0"/>
                    <w:rPr>
                      <w:sz w:val="20"/>
                      <w:szCs w:val="20"/>
                    </w:rPr>
                  </w:pPr>
                  <w:r w:rsidRPr="446EE737">
                    <w:rPr>
                      <w:sz w:val="20"/>
                      <w:szCs w:val="20"/>
                      <w:lang w:val="id-ID"/>
                    </w:rPr>
                    <w:t xml:space="preserve">Searching </w:t>
                  </w:r>
                  <w:r>
                    <w:rPr>
                      <w:sz w:val="20"/>
                      <w:szCs w:val="20"/>
                    </w:rPr>
                    <w:t>hotel</w:t>
                  </w:r>
                </w:p>
                <w:p w14:paraId="425E5A9D" w14:textId="68063E55" w:rsidR="00F42AA8" w:rsidRDefault="00FC54C7" w:rsidP="00FC54C7">
                  <w:pPr>
                    <w:pStyle w:val="ListParagraph"/>
                    <w:ind w:left="0"/>
                    <w:rPr>
                      <w:sz w:val="20"/>
                      <w:szCs w:val="20"/>
                      <w:lang w:val="id-ID"/>
                    </w:rPr>
                  </w:pPr>
                  <w:r w:rsidRPr="446EE737">
                    <w:rPr>
                      <w:sz w:val="20"/>
                      <w:szCs w:val="20"/>
                      <w:lang w:val="id-ID"/>
                    </w:rPr>
                    <w:t>(</w:t>
                  </w:r>
                  <w:r>
                    <w:rPr>
                      <w:sz w:val="20"/>
                      <w:szCs w:val="20"/>
                    </w:rPr>
                    <w:t>sari panguripan</w:t>
                  </w:r>
                  <w:r w:rsidRPr="446EE737">
                    <w:rPr>
                      <w:sz w:val="20"/>
                      <w:szCs w:val="20"/>
                      <w:lang w:val="id-ID"/>
                    </w:rPr>
                    <w:t>)</w:t>
                  </w:r>
                </w:p>
              </w:tc>
              <w:tc>
                <w:tcPr>
                  <w:tcW w:w="1496" w:type="dxa"/>
                </w:tcPr>
                <w:p w14:paraId="38C70DA1" w14:textId="7EBB75A6" w:rsidR="00F42AA8" w:rsidRPr="008C4A6A" w:rsidRDefault="008C4A6A" w:rsidP="446EE737">
                  <w:pPr>
                    <w:pStyle w:val="ListParagraph"/>
                    <w:ind w:left="0"/>
                    <w:jc w:val="center"/>
                    <w:rPr>
                      <w:sz w:val="20"/>
                      <w:szCs w:val="20"/>
                    </w:rPr>
                  </w:pPr>
                  <w:r>
                    <w:rPr>
                      <w:sz w:val="20"/>
                      <w:szCs w:val="20"/>
                    </w:rPr>
                    <w:t>4,6</w:t>
                  </w:r>
                </w:p>
              </w:tc>
              <w:tc>
                <w:tcPr>
                  <w:tcW w:w="1496" w:type="dxa"/>
                </w:tcPr>
                <w:p w14:paraId="4762B619" w14:textId="59A3C751" w:rsidR="00F42AA8" w:rsidRPr="008C4A6A" w:rsidRDefault="008C4A6A" w:rsidP="446EE737">
                  <w:pPr>
                    <w:pStyle w:val="ListParagraph"/>
                    <w:ind w:left="0"/>
                    <w:jc w:val="center"/>
                    <w:rPr>
                      <w:sz w:val="20"/>
                      <w:szCs w:val="20"/>
                    </w:rPr>
                  </w:pPr>
                  <w:r>
                    <w:rPr>
                      <w:sz w:val="20"/>
                      <w:szCs w:val="20"/>
                    </w:rPr>
                    <w:t>4,2</w:t>
                  </w:r>
                </w:p>
              </w:tc>
            </w:tr>
            <w:tr w:rsidR="00E117E2" w14:paraId="7D9C6D22" w14:textId="77777777" w:rsidTr="446EE737">
              <w:trPr>
                <w:trHeight w:val="215"/>
              </w:trPr>
              <w:tc>
                <w:tcPr>
                  <w:tcW w:w="2992" w:type="dxa"/>
                  <w:gridSpan w:val="2"/>
                </w:tcPr>
                <w:p w14:paraId="0EC9C59D" w14:textId="25406BB2" w:rsidR="00E117E2" w:rsidRDefault="7675A0FE" w:rsidP="446EE737">
                  <w:pPr>
                    <w:pStyle w:val="ListParagraph"/>
                    <w:ind w:left="0"/>
                    <w:jc w:val="right"/>
                    <w:rPr>
                      <w:sz w:val="20"/>
                      <w:szCs w:val="20"/>
                      <w:lang w:val="id-ID"/>
                    </w:rPr>
                  </w:pPr>
                  <w:r w:rsidRPr="446EE737">
                    <w:rPr>
                      <w:sz w:val="20"/>
                      <w:szCs w:val="20"/>
                      <w:lang w:val="id-ID"/>
                    </w:rPr>
                    <w:t>Average Time</w:t>
                  </w:r>
                </w:p>
              </w:tc>
              <w:tc>
                <w:tcPr>
                  <w:tcW w:w="1496" w:type="dxa"/>
                </w:tcPr>
                <w:p w14:paraId="6DAECEA8" w14:textId="36200DAF" w:rsidR="00E117E2" w:rsidRPr="00B7169F" w:rsidRDefault="2D3A475C" w:rsidP="446EE737">
                  <w:pPr>
                    <w:pStyle w:val="ListParagraph"/>
                    <w:ind w:left="0"/>
                    <w:jc w:val="center"/>
                    <w:rPr>
                      <w:sz w:val="20"/>
                      <w:szCs w:val="20"/>
                    </w:rPr>
                  </w:pPr>
                  <w:r w:rsidRPr="446EE737">
                    <w:rPr>
                      <w:sz w:val="20"/>
                      <w:szCs w:val="20"/>
                    </w:rPr>
                    <w:t>2.4</w:t>
                  </w:r>
                  <w:r w:rsidR="0077798E">
                    <w:rPr>
                      <w:sz w:val="20"/>
                      <w:szCs w:val="20"/>
                    </w:rPr>
                    <w:t>75</w:t>
                  </w:r>
                </w:p>
              </w:tc>
              <w:tc>
                <w:tcPr>
                  <w:tcW w:w="1496" w:type="dxa"/>
                </w:tcPr>
                <w:p w14:paraId="663AECD4" w14:textId="16A9962B" w:rsidR="00E117E2" w:rsidRPr="00DF2B72" w:rsidRDefault="0077798E" w:rsidP="446EE737">
                  <w:pPr>
                    <w:pStyle w:val="ListParagraph"/>
                    <w:ind w:left="0"/>
                    <w:jc w:val="center"/>
                    <w:rPr>
                      <w:sz w:val="20"/>
                      <w:szCs w:val="20"/>
                    </w:rPr>
                  </w:pPr>
                  <w:r>
                    <w:rPr>
                      <w:sz w:val="20"/>
                      <w:szCs w:val="20"/>
                    </w:rPr>
                    <w:t>1,950</w:t>
                  </w:r>
                </w:p>
              </w:tc>
            </w:tr>
          </w:tbl>
          <w:p w14:paraId="2F039ACE" w14:textId="77777777" w:rsidR="005025B4" w:rsidRPr="00D43084" w:rsidRDefault="005025B4" w:rsidP="005025B4">
            <w:pPr>
              <w:pStyle w:val="ListParagraph"/>
              <w:rPr>
                <w:lang w:val="id-ID"/>
              </w:rPr>
            </w:pPr>
          </w:p>
          <w:p w14:paraId="4A180BC7" w14:textId="77777777" w:rsidR="0066241F" w:rsidRDefault="0066241F" w:rsidP="00113FB0">
            <w:pPr>
              <w:rPr>
                <w:lang w:val="id-ID"/>
              </w:rPr>
            </w:pPr>
          </w:p>
          <w:p w14:paraId="2C7EB117" w14:textId="5EDC8F36" w:rsidR="00B5142A" w:rsidRPr="00113FB0" w:rsidRDefault="6CA4B1F0" w:rsidP="0875A9B2">
            <w:pPr>
              <w:pStyle w:val="ListParagraph"/>
              <w:jc w:val="both"/>
              <w:rPr>
                <w:b/>
                <w:bCs/>
                <w:sz w:val="28"/>
                <w:szCs w:val="28"/>
                <w:lang w:val="id-ID"/>
              </w:rPr>
            </w:pPr>
            <w:r w:rsidRPr="0875A9B2">
              <w:rPr>
                <w:b/>
                <w:bCs/>
                <w:sz w:val="24"/>
                <w:szCs w:val="24"/>
                <w:lang w:val="id-ID"/>
              </w:rPr>
              <w:t>Pembahasan</w:t>
            </w:r>
          </w:p>
          <w:p w14:paraId="0C7017B7" w14:textId="647A261A" w:rsidR="0875A9B2" w:rsidRDefault="0875A9B2" w:rsidP="0875A9B2">
            <w:pPr>
              <w:pStyle w:val="ListParagraph"/>
              <w:jc w:val="both"/>
              <w:rPr>
                <w:b/>
                <w:bCs/>
                <w:sz w:val="24"/>
                <w:szCs w:val="24"/>
                <w:lang w:val="id-ID"/>
              </w:rPr>
            </w:pPr>
          </w:p>
          <w:p w14:paraId="62D193B9" w14:textId="1E3562B1" w:rsidR="0875A9B2" w:rsidRDefault="00853B82" w:rsidP="0875A9B2">
            <w:pPr>
              <w:pStyle w:val="ListParagraph"/>
              <w:jc w:val="both"/>
              <w:rPr>
                <w:b/>
                <w:bCs/>
                <w:sz w:val="24"/>
                <w:szCs w:val="24"/>
                <w:lang w:val="id-ID"/>
              </w:rPr>
            </w:pPr>
            <w:r>
              <w:rPr>
                <w:b/>
                <w:bCs/>
                <w:noProof/>
                <w:sz w:val="24"/>
                <w:szCs w:val="24"/>
                <w:lang w:val="id-ID"/>
              </w:rPr>
              <w:drawing>
                <wp:inline distT="0" distB="0" distL="0" distR="0" wp14:anchorId="0117D91A" wp14:editId="24010D28">
                  <wp:extent cx="4272915" cy="2492375"/>
                  <wp:effectExtent l="0" t="0" r="13335" b="31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072CA1" w14:textId="3FF6010A" w:rsidR="6CA4B1F0" w:rsidRDefault="003445FE" w:rsidP="0875A9B2">
            <w:pPr>
              <w:ind w:left="630"/>
            </w:pPr>
            <w:r>
              <w:rPr>
                <w:b/>
                <w:bCs/>
                <w:noProof/>
                <w:sz w:val="24"/>
                <w:szCs w:val="24"/>
                <w:lang w:val="id-ID"/>
              </w:rPr>
              <w:drawing>
                <wp:inline distT="0" distB="0" distL="0" distR="0" wp14:anchorId="318BB4B2" wp14:editId="1B0C3FBD">
                  <wp:extent cx="4272915" cy="2492375"/>
                  <wp:effectExtent l="0" t="0" r="1333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6FE6BF" w14:textId="43872BBD" w:rsidR="6CA4B1F0" w:rsidRDefault="6CA4B1F0" w:rsidP="0875A9B2">
            <w:pPr>
              <w:pStyle w:val="ListParagraph"/>
              <w:jc w:val="both"/>
            </w:pPr>
            <w:r>
              <w:lastRenderedPageBreak/>
              <w:br/>
            </w:r>
            <w:r w:rsidR="005632E6">
              <w:t>Dari percobaan yang dilakukan, kedua aplikasi memiliki retention overtime yang baik. Hal ini dapat dibuktikan dengan semakin menurunnya waktu akses ke beberapa fitur aplikasi.</w:t>
            </w:r>
          </w:p>
          <w:p w14:paraId="168AC875" w14:textId="58C9CD3E" w:rsidR="0875A9B2" w:rsidRDefault="0875A9B2" w:rsidP="0875A9B2">
            <w:pPr>
              <w:pStyle w:val="ListParagraph"/>
              <w:jc w:val="both"/>
              <w:rPr>
                <w:lang w:val="id-ID"/>
              </w:rPr>
            </w:pPr>
          </w:p>
          <w:p w14:paraId="11700C2F" w14:textId="6C34E883" w:rsidR="00BD02D1" w:rsidRPr="00B47481" w:rsidRDefault="00D43084" w:rsidP="00B47481">
            <w:pPr>
              <w:pStyle w:val="ListParagraph"/>
              <w:numPr>
                <w:ilvl w:val="0"/>
                <w:numId w:val="12"/>
              </w:numPr>
              <w:jc w:val="both"/>
              <w:rPr>
                <w:b/>
                <w:sz w:val="24"/>
                <w:szCs w:val="24"/>
                <w:lang w:val="id-ID"/>
              </w:rPr>
            </w:pPr>
            <w:r w:rsidRPr="797E5B70">
              <w:rPr>
                <w:b/>
                <w:sz w:val="24"/>
                <w:szCs w:val="24"/>
              </w:rPr>
              <w:t>User satisfaction and other perceptions</w:t>
            </w:r>
          </w:p>
          <w:p w14:paraId="77D41A3A" w14:textId="77777777" w:rsidR="00B47481" w:rsidRPr="00113FB0" w:rsidRDefault="00B47481" w:rsidP="00B47481">
            <w:pPr>
              <w:pStyle w:val="ListParagraph"/>
              <w:jc w:val="both"/>
              <w:rPr>
                <w:lang w:val="id-ID"/>
              </w:rPr>
            </w:pPr>
          </w:p>
          <w:p w14:paraId="22C09A6C" w14:textId="77777777" w:rsidR="00643B58" w:rsidRPr="00643B58" w:rsidRDefault="00643B58" w:rsidP="00643B58">
            <w:pPr>
              <w:pStyle w:val="ListParagraph"/>
              <w:jc w:val="both"/>
              <w:rPr>
                <w:lang w:val="id-ID"/>
              </w:rPr>
            </w:pPr>
            <w:r w:rsidRPr="00643B58">
              <w:rPr>
                <w:lang w:val="id-ID"/>
              </w:rPr>
              <w:t>User satisfaction atau subject satisfaction diukur menggunakan metode PSSUQ (Post-Study System Usability Questionnaire) yang terdiri dari 16 Pertanyaan.  Post-Study System Usability Questionnaire (PSSUQ) adalah kuesioner  dirancang untuk menilai kepuasan yang dirasakan pengguna terhadap sistem atau  aplikasi komputer. Mulanya, PSSUQ adalah proyek internal IBM  yang disebut dengan SUMS (System Usability MetricS) yang dikepalai Suzanne  Henry. Sejumlah 18 butir pertanyaan menjadi versi pertama dari PSSUQ (Lewis,  1990). Dikarenakan ada satu dari lima karakteristik yang kurang tercakup oleh  PSSUQ versi pertama, terlahir versi kedua PSSUQ yang mengandung 19 butir  pertanyaan (Lewis, 1995). Setelah beberapa tahun penggunaan PSSUQ versi kedua, analisis butir menandakan bahwa tiga pertanyaan pada versi kedua memiliki  reliabilitas yang relatif kecil bagi PSSUQ, sehingga muncul versi ketiga PSSUQ  dengan 16 butir pertanyaan .</w:t>
            </w:r>
          </w:p>
          <w:p w14:paraId="18CA26D4" w14:textId="3C6D4F10" w:rsidR="797E5B70" w:rsidRDefault="797E5B70" w:rsidP="797E5B70">
            <w:pPr>
              <w:pStyle w:val="ListParagraph"/>
              <w:jc w:val="both"/>
              <w:rPr>
                <w:lang w:val="id-ID"/>
              </w:rPr>
            </w:pPr>
          </w:p>
          <w:p w14:paraId="1AE838E4" w14:textId="7120B8FC" w:rsidR="00016668" w:rsidRDefault="00016668" w:rsidP="00643B58">
            <w:pPr>
              <w:pStyle w:val="ListParagraph"/>
              <w:jc w:val="both"/>
            </w:pPr>
            <w:r>
              <w:t>Pertanyaan pada PSSUQ adalah:</w:t>
            </w:r>
          </w:p>
          <w:p w14:paraId="3AC7A40D" w14:textId="092602D2" w:rsidR="797E5B70" w:rsidRDefault="797E5B70" w:rsidP="797E5B70">
            <w:pPr>
              <w:pStyle w:val="ListParagraph"/>
              <w:jc w:val="both"/>
            </w:pPr>
          </w:p>
          <w:p w14:paraId="3206D71A" w14:textId="77777777" w:rsidR="001751F2" w:rsidRDefault="001751F2" w:rsidP="797E5B70">
            <w:pPr>
              <w:pStyle w:val="ListParagraph"/>
              <w:numPr>
                <w:ilvl w:val="0"/>
                <w:numId w:val="17"/>
              </w:numPr>
              <w:ind w:left="1080"/>
              <w:jc w:val="both"/>
            </w:pPr>
            <w:r>
              <w:t>Overall, I am satisfied with how easy it is to use this system.</w:t>
            </w:r>
          </w:p>
          <w:p w14:paraId="4B76C647" w14:textId="77777777" w:rsidR="001751F2" w:rsidRDefault="001751F2" w:rsidP="797E5B70">
            <w:pPr>
              <w:pStyle w:val="ListParagraph"/>
              <w:numPr>
                <w:ilvl w:val="0"/>
                <w:numId w:val="17"/>
              </w:numPr>
              <w:ind w:left="1080"/>
              <w:jc w:val="both"/>
            </w:pPr>
            <w:r>
              <w:t>It was simple to use this system.</w:t>
            </w:r>
          </w:p>
          <w:p w14:paraId="26A176B9" w14:textId="77777777" w:rsidR="001751F2" w:rsidRDefault="001751F2" w:rsidP="797E5B70">
            <w:pPr>
              <w:pStyle w:val="ListParagraph"/>
              <w:numPr>
                <w:ilvl w:val="0"/>
                <w:numId w:val="17"/>
              </w:numPr>
              <w:ind w:left="1080"/>
              <w:jc w:val="both"/>
            </w:pPr>
            <w:r>
              <w:lastRenderedPageBreak/>
              <w:t>I was able to complete the tasks and scenarios quickly using this system.</w:t>
            </w:r>
          </w:p>
          <w:p w14:paraId="1B546463" w14:textId="77777777" w:rsidR="001751F2" w:rsidRDefault="001751F2" w:rsidP="797E5B70">
            <w:pPr>
              <w:pStyle w:val="ListParagraph"/>
              <w:numPr>
                <w:ilvl w:val="0"/>
                <w:numId w:val="17"/>
              </w:numPr>
              <w:ind w:left="1080"/>
              <w:jc w:val="both"/>
            </w:pPr>
            <w:r>
              <w:t>I felt comfortable using this system.</w:t>
            </w:r>
          </w:p>
          <w:p w14:paraId="0F9BE0E4" w14:textId="77777777" w:rsidR="001751F2" w:rsidRDefault="001751F2" w:rsidP="797E5B70">
            <w:pPr>
              <w:pStyle w:val="ListParagraph"/>
              <w:numPr>
                <w:ilvl w:val="0"/>
                <w:numId w:val="17"/>
              </w:numPr>
              <w:ind w:left="1080"/>
              <w:jc w:val="both"/>
            </w:pPr>
            <w:r>
              <w:t>It was easy to learn to use this system.</w:t>
            </w:r>
          </w:p>
          <w:p w14:paraId="6A0F43C5" w14:textId="77777777" w:rsidR="001751F2" w:rsidRDefault="001751F2" w:rsidP="797E5B70">
            <w:pPr>
              <w:pStyle w:val="ListParagraph"/>
              <w:numPr>
                <w:ilvl w:val="0"/>
                <w:numId w:val="17"/>
              </w:numPr>
              <w:ind w:left="1080"/>
              <w:jc w:val="both"/>
            </w:pPr>
            <w:r>
              <w:t>I believe I could become productive quickly using this system.</w:t>
            </w:r>
          </w:p>
          <w:p w14:paraId="66A7DE91" w14:textId="77777777" w:rsidR="001751F2" w:rsidRDefault="001751F2" w:rsidP="797E5B70">
            <w:pPr>
              <w:pStyle w:val="ListParagraph"/>
              <w:numPr>
                <w:ilvl w:val="0"/>
                <w:numId w:val="17"/>
              </w:numPr>
              <w:ind w:left="1080"/>
              <w:jc w:val="both"/>
            </w:pPr>
            <w:r>
              <w:t>The system gave error messages that clearly told me how to fix problems.</w:t>
            </w:r>
          </w:p>
          <w:p w14:paraId="51124022" w14:textId="77777777" w:rsidR="001751F2" w:rsidRDefault="001751F2" w:rsidP="797E5B70">
            <w:pPr>
              <w:pStyle w:val="ListParagraph"/>
              <w:numPr>
                <w:ilvl w:val="0"/>
                <w:numId w:val="17"/>
              </w:numPr>
              <w:ind w:left="1080"/>
              <w:jc w:val="both"/>
            </w:pPr>
            <w:r>
              <w:t>Whenever I made a mistake using the system, I could recover easily and quickly.</w:t>
            </w:r>
          </w:p>
          <w:p w14:paraId="443341ED" w14:textId="77777777" w:rsidR="001751F2" w:rsidRDefault="001751F2" w:rsidP="797E5B70">
            <w:pPr>
              <w:pStyle w:val="ListParagraph"/>
              <w:numPr>
                <w:ilvl w:val="0"/>
                <w:numId w:val="17"/>
              </w:numPr>
              <w:ind w:left="1080"/>
              <w:jc w:val="both"/>
            </w:pPr>
            <w:r>
              <w:t>The information (such as online help, on-screen messages, and other documentation) provided with this system was clear.</w:t>
            </w:r>
          </w:p>
          <w:p w14:paraId="7D74F850" w14:textId="77777777" w:rsidR="001751F2" w:rsidRDefault="001751F2" w:rsidP="797E5B70">
            <w:pPr>
              <w:pStyle w:val="ListParagraph"/>
              <w:numPr>
                <w:ilvl w:val="0"/>
                <w:numId w:val="17"/>
              </w:numPr>
              <w:ind w:left="1080"/>
              <w:jc w:val="both"/>
            </w:pPr>
            <w:r>
              <w:t>It was easy to find the information I needed.</w:t>
            </w:r>
          </w:p>
          <w:p w14:paraId="0B66FF64" w14:textId="77777777" w:rsidR="001751F2" w:rsidRDefault="001751F2" w:rsidP="797E5B70">
            <w:pPr>
              <w:pStyle w:val="ListParagraph"/>
              <w:numPr>
                <w:ilvl w:val="0"/>
                <w:numId w:val="17"/>
              </w:numPr>
              <w:ind w:left="1080"/>
              <w:jc w:val="both"/>
            </w:pPr>
            <w:r>
              <w:t>The information was effective in helping me complete the tasks and scenarios.</w:t>
            </w:r>
          </w:p>
          <w:p w14:paraId="09604937" w14:textId="77777777" w:rsidR="001751F2" w:rsidRDefault="001751F2" w:rsidP="797E5B70">
            <w:pPr>
              <w:pStyle w:val="ListParagraph"/>
              <w:numPr>
                <w:ilvl w:val="0"/>
                <w:numId w:val="17"/>
              </w:numPr>
              <w:ind w:left="1080"/>
              <w:jc w:val="both"/>
            </w:pPr>
            <w:r>
              <w:t>The organization of information on the system screens was clear.</w:t>
            </w:r>
          </w:p>
          <w:p w14:paraId="4DE58B10" w14:textId="77777777" w:rsidR="001751F2" w:rsidRDefault="001751F2" w:rsidP="797E5B70">
            <w:pPr>
              <w:pStyle w:val="ListParagraph"/>
              <w:numPr>
                <w:ilvl w:val="0"/>
                <w:numId w:val="17"/>
              </w:numPr>
              <w:ind w:left="1080"/>
              <w:jc w:val="both"/>
            </w:pPr>
            <w:r>
              <w:t>The interface of this system was pleasant.</w:t>
            </w:r>
          </w:p>
          <w:p w14:paraId="7A14B49C" w14:textId="77777777" w:rsidR="001751F2" w:rsidRDefault="001751F2" w:rsidP="797E5B70">
            <w:pPr>
              <w:pStyle w:val="ListParagraph"/>
              <w:numPr>
                <w:ilvl w:val="0"/>
                <w:numId w:val="17"/>
              </w:numPr>
              <w:ind w:left="1080"/>
              <w:jc w:val="both"/>
            </w:pPr>
            <w:r>
              <w:t>I liked using the interface of this system.</w:t>
            </w:r>
          </w:p>
          <w:p w14:paraId="0761AFAC" w14:textId="77777777" w:rsidR="001751F2" w:rsidRDefault="001751F2" w:rsidP="797E5B70">
            <w:pPr>
              <w:pStyle w:val="ListParagraph"/>
              <w:numPr>
                <w:ilvl w:val="0"/>
                <w:numId w:val="17"/>
              </w:numPr>
              <w:ind w:left="1080"/>
              <w:jc w:val="both"/>
            </w:pPr>
            <w:r>
              <w:t>This system has all the functions and capabilities I expect it to have.</w:t>
            </w:r>
          </w:p>
          <w:p w14:paraId="471ADD36" w14:textId="031F7AFD" w:rsidR="00016668" w:rsidRPr="00016668" w:rsidRDefault="001751F2" w:rsidP="797E5B70">
            <w:pPr>
              <w:pStyle w:val="ListParagraph"/>
              <w:numPr>
                <w:ilvl w:val="0"/>
                <w:numId w:val="17"/>
              </w:numPr>
              <w:ind w:left="1080"/>
              <w:jc w:val="both"/>
            </w:pPr>
            <w:r>
              <w:t>Overall, I am satisfied with this system.</w:t>
            </w:r>
          </w:p>
          <w:p w14:paraId="2AA466EE" w14:textId="67114CC2" w:rsidR="797E5B70" w:rsidRDefault="797E5B70" w:rsidP="797E5B70">
            <w:pPr>
              <w:ind w:left="1080"/>
              <w:jc w:val="both"/>
            </w:pPr>
          </w:p>
          <w:p w14:paraId="156CA404" w14:textId="51F0DBD4" w:rsidR="009D7BEE" w:rsidRDefault="009D7BEE" w:rsidP="797E5B70">
            <w:pPr>
              <w:pStyle w:val="ListParagraph"/>
              <w:ind w:left="1080"/>
              <w:jc w:val="both"/>
              <w:rPr>
                <w:lang w:val="id-ID"/>
              </w:rPr>
            </w:pPr>
            <w:r>
              <w:rPr>
                <w:lang w:val="id-ID"/>
              </w:rPr>
              <w:t xml:space="preserve">Penilaian PSSUQ antara 1 – 7 </w:t>
            </w:r>
            <w:r w:rsidR="00296731">
              <w:rPr>
                <w:lang w:val="id-ID"/>
              </w:rPr>
              <w:t>dimana semakin kecil nilai semakin bagus.</w:t>
            </w:r>
            <w:r w:rsidR="00643B58" w:rsidRPr="00643B58">
              <w:rPr>
                <w:lang w:val="id-ID"/>
              </w:rPr>
              <w:t xml:space="preserve">  System Usefulness (SYSUSE): rata-rata score pertanyaan 1-6, Information Quality (INFOQUAL): rata-rata score pertanyaan 7-12, Interface Quality (INTERQUAL): rata-rata score pertanyaan 13 to 16. Overall: rata-rata score pertanyaan s 1-16.</w:t>
            </w:r>
          </w:p>
          <w:p w14:paraId="19C7A4CD" w14:textId="7DED2B63" w:rsidR="00B47481" w:rsidRDefault="00B47481" w:rsidP="797E5B70">
            <w:pPr>
              <w:pStyle w:val="ListParagraph"/>
              <w:ind w:left="1080"/>
              <w:jc w:val="both"/>
              <w:rPr>
                <w:lang w:val="id-ID"/>
              </w:rPr>
            </w:pPr>
            <w:r>
              <w:rPr>
                <w:lang w:val="id-ID"/>
              </w:rPr>
              <w:t>Hasil :</w:t>
            </w:r>
          </w:p>
          <w:p w14:paraId="4171E1CE" w14:textId="6BCB11B1" w:rsidR="002D7B32" w:rsidRDefault="002D7B32" w:rsidP="00B47481">
            <w:pPr>
              <w:pStyle w:val="ListParagraph"/>
              <w:jc w:val="both"/>
              <w:rPr>
                <w:lang w:val="id-ID"/>
              </w:rPr>
            </w:pPr>
          </w:p>
          <w:p w14:paraId="167FBB6A" w14:textId="5B1934E7" w:rsidR="002D7B32" w:rsidRPr="00882ECA" w:rsidRDefault="00882ECA" w:rsidP="002D7B32">
            <w:pPr>
              <w:pStyle w:val="ListParagraph"/>
              <w:jc w:val="both"/>
              <w:rPr>
                <w:b/>
              </w:rPr>
            </w:pPr>
            <w:r>
              <w:rPr>
                <w:b/>
              </w:rPr>
              <w:lastRenderedPageBreak/>
              <w:t>tiket.com</w:t>
            </w:r>
          </w:p>
          <w:tbl>
            <w:tblPr>
              <w:tblStyle w:val="TableGrid"/>
              <w:tblW w:w="0" w:type="auto"/>
              <w:tblInd w:w="720" w:type="dxa"/>
              <w:tblLayout w:type="fixed"/>
              <w:tblLook w:val="04A0" w:firstRow="1" w:lastRow="0" w:firstColumn="1" w:lastColumn="0" w:noHBand="0" w:noVBand="1"/>
            </w:tblPr>
            <w:tblGrid>
              <w:gridCol w:w="535"/>
              <w:gridCol w:w="1170"/>
              <w:gridCol w:w="990"/>
              <w:gridCol w:w="900"/>
              <w:gridCol w:w="1170"/>
              <w:gridCol w:w="1228"/>
            </w:tblGrid>
            <w:tr w:rsidR="00DD4F73" w14:paraId="7673F457" w14:textId="77777777" w:rsidTr="00DD4F73">
              <w:trPr>
                <w:trHeight w:val="249"/>
              </w:trPr>
              <w:tc>
                <w:tcPr>
                  <w:tcW w:w="535" w:type="dxa"/>
                </w:tcPr>
                <w:p w14:paraId="4E617712" w14:textId="75D8261A" w:rsidR="005B5137" w:rsidRPr="00DD4F73" w:rsidRDefault="005B5137" w:rsidP="00DD4F73">
                  <w:pPr>
                    <w:pStyle w:val="ListParagraph"/>
                    <w:ind w:left="0"/>
                    <w:jc w:val="center"/>
                    <w:rPr>
                      <w:rFonts w:cs="Calibri"/>
                      <w:sz w:val="18"/>
                      <w:szCs w:val="18"/>
                      <w:lang w:val="id-ID"/>
                    </w:rPr>
                  </w:pPr>
                  <w:r w:rsidRPr="00DD4F73">
                    <w:rPr>
                      <w:rFonts w:cs="Calibri"/>
                      <w:sz w:val="18"/>
                      <w:szCs w:val="18"/>
                      <w:lang w:val="id-ID"/>
                    </w:rPr>
                    <w:t>No</w:t>
                  </w:r>
                </w:p>
              </w:tc>
              <w:tc>
                <w:tcPr>
                  <w:tcW w:w="1170" w:type="dxa"/>
                </w:tcPr>
                <w:p w14:paraId="0C21C057" w14:textId="5BA61365" w:rsidR="005B5137" w:rsidRPr="00DD4F73" w:rsidRDefault="005B5137" w:rsidP="00DD4F73">
                  <w:pPr>
                    <w:pStyle w:val="ListParagraph"/>
                    <w:ind w:left="0"/>
                    <w:jc w:val="center"/>
                    <w:rPr>
                      <w:rFonts w:cs="Calibri"/>
                      <w:sz w:val="18"/>
                      <w:szCs w:val="18"/>
                      <w:lang w:val="id-ID"/>
                    </w:rPr>
                  </w:pPr>
                  <w:r w:rsidRPr="00DD4F73">
                    <w:rPr>
                      <w:rFonts w:cs="Calibri"/>
                      <w:sz w:val="18"/>
                      <w:szCs w:val="18"/>
                      <w:lang w:val="id-ID"/>
                    </w:rPr>
                    <w:t>Subjek</w:t>
                  </w:r>
                </w:p>
              </w:tc>
              <w:tc>
                <w:tcPr>
                  <w:tcW w:w="990" w:type="dxa"/>
                </w:tcPr>
                <w:p w14:paraId="05DC7212" w14:textId="52AD53B6" w:rsidR="005B5137" w:rsidRPr="00DD4F73" w:rsidRDefault="005B5137" w:rsidP="00DD4F73">
                  <w:pPr>
                    <w:pStyle w:val="ListParagraph"/>
                    <w:ind w:left="0"/>
                    <w:jc w:val="center"/>
                    <w:rPr>
                      <w:rFonts w:cs="Calibri"/>
                      <w:sz w:val="18"/>
                      <w:szCs w:val="18"/>
                      <w:lang w:val="id-ID"/>
                    </w:rPr>
                  </w:pPr>
                  <w:r w:rsidRPr="00DD4F73">
                    <w:rPr>
                      <w:rFonts w:cs="Calibri"/>
                      <w:sz w:val="18"/>
                      <w:szCs w:val="18"/>
                      <w:lang w:val="id-ID"/>
                    </w:rPr>
                    <w:t>Overral PSSUQ</w:t>
                  </w:r>
                </w:p>
              </w:tc>
              <w:tc>
                <w:tcPr>
                  <w:tcW w:w="900" w:type="dxa"/>
                </w:tcPr>
                <w:p w14:paraId="7510D34F" w14:textId="7C7CB9B1" w:rsidR="005B5137" w:rsidRPr="00DD4F73" w:rsidRDefault="005B5137" w:rsidP="00DD4F73">
                  <w:pPr>
                    <w:pStyle w:val="ListParagraph"/>
                    <w:ind w:left="0"/>
                    <w:jc w:val="center"/>
                    <w:rPr>
                      <w:rFonts w:cs="Calibri"/>
                      <w:sz w:val="18"/>
                      <w:szCs w:val="18"/>
                      <w:lang w:val="id-ID"/>
                    </w:rPr>
                  </w:pPr>
                  <w:r w:rsidRPr="00DD4F73">
                    <w:rPr>
                      <w:rFonts w:cs="Calibri"/>
                      <w:sz w:val="18"/>
                      <w:szCs w:val="18"/>
                      <w:lang w:val="id-ID"/>
                    </w:rPr>
                    <w:t>SYSUSE</w:t>
                  </w:r>
                </w:p>
              </w:tc>
              <w:tc>
                <w:tcPr>
                  <w:tcW w:w="1170" w:type="dxa"/>
                </w:tcPr>
                <w:p w14:paraId="21877570" w14:textId="4E5C8AF7" w:rsidR="005B5137" w:rsidRPr="00DD4F73" w:rsidRDefault="00DD4F73" w:rsidP="00DD4F73">
                  <w:pPr>
                    <w:pStyle w:val="ListParagraph"/>
                    <w:ind w:left="0"/>
                    <w:jc w:val="center"/>
                    <w:rPr>
                      <w:rFonts w:cs="Calibri"/>
                      <w:sz w:val="18"/>
                      <w:szCs w:val="18"/>
                      <w:lang w:val="id-ID"/>
                    </w:rPr>
                  </w:pPr>
                  <w:r w:rsidRPr="00DD4F73">
                    <w:rPr>
                      <w:rFonts w:cs="Calibri"/>
                      <w:sz w:val="18"/>
                      <w:szCs w:val="18"/>
                      <w:lang w:val="id-ID"/>
                    </w:rPr>
                    <w:t>INFOQUAL</w:t>
                  </w:r>
                </w:p>
              </w:tc>
              <w:tc>
                <w:tcPr>
                  <w:tcW w:w="1228" w:type="dxa"/>
                </w:tcPr>
                <w:p w14:paraId="64B1075A" w14:textId="755F220E" w:rsidR="005B5137" w:rsidRPr="00DD4F73" w:rsidRDefault="00DD4F73" w:rsidP="00DD4F73">
                  <w:pPr>
                    <w:pStyle w:val="ListParagraph"/>
                    <w:ind w:left="0"/>
                    <w:jc w:val="center"/>
                    <w:rPr>
                      <w:rFonts w:cs="Calibri"/>
                      <w:sz w:val="18"/>
                      <w:szCs w:val="18"/>
                      <w:lang w:val="id-ID"/>
                    </w:rPr>
                  </w:pPr>
                  <w:r w:rsidRPr="00DD4F73">
                    <w:rPr>
                      <w:rFonts w:cs="Calibri"/>
                      <w:sz w:val="18"/>
                      <w:szCs w:val="18"/>
                      <w:lang w:val="id-ID"/>
                    </w:rPr>
                    <w:t>INTERQUAL</w:t>
                  </w:r>
                </w:p>
              </w:tc>
            </w:tr>
            <w:tr w:rsidR="00DD4F73" w14:paraId="68E55B6A" w14:textId="77777777" w:rsidTr="00DD4F73">
              <w:trPr>
                <w:trHeight w:val="249"/>
              </w:trPr>
              <w:tc>
                <w:tcPr>
                  <w:tcW w:w="535" w:type="dxa"/>
                </w:tcPr>
                <w:p w14:paraId="60C82B0F" w14:textId="1A1DBACD" w:rsidR="00DD4F73" w:rsidRPr="00DD4F73" w:rsidRDefault="00DD4F73" w:rsidP="00DD4F73">
                  <w:pPr>
                    <w:pStyle w:val="ListParagraph"/>
                    <w:ind w:left="0"/>
                    <w:jc w:val="center"/>
                    <w:rPr>
                      <w:rFonts w:cs="Calibri"/>
                      <w:sz w:val="18"/>
                      <w:szCs w:val="18"/>
                      <w:lang w:val="id-ID"/>
                    </w:rPr>
                  </w:pPr>
                  <w:r>
                    <w:rPr>
                      <w:rFonts w:cs="Calibri"/>
                      <w:sz w:val="18"/>
                      <w:szCs w:val="18"/>
                      <w:lang w:val="id-ID"/>
                    </w:rPr>
                    <w:t>1</w:t>
                  </w:r>
                </w:p>
              </w:tc>
              <w:tc>
                <w:tcPr>
                  <w:tcW w:w="1170" w:type="dxa"/>
                </w:tcPr>
                <w:p w14:paraId="7A28B716" w14:textId="3EF8CFF6" w:rsidR="00DD4F73" w:rsidRPr="00882ECA" w:rsidRDefault="00882ECA" w:rsidP="00DD4F73">
                  <w:pPr>
                    <w:pStyle w:val="ListParagraph"/>
                    <w:ind w:left="0"/>
                    <w:jc w:val="center"/>
                    <w:rPr>
                      <w:rFonts w:cs="Calibri"/>
                      <w:sz w:val="18"/>
                      <w:szCs w:val="18"/>
                    </w:rPr>
                  </w:pPr>
                  <w:r>
                    <w:rPr>
                      <w:rFonts w:cs="Calibri"/>
                      <w:sz w:val="18"/>
                      <w:szCs w:val="18"/>
                    </w:rPr>
                    <w:t>Yusuf</w:t>
                  </w:r>
                </w:p>
              </w:tc>
              <w:tc>
                <w:tcPr>
                  <w:tcW w:w="990" w:type="dxa"/>
                </w:tcPr>
                <w:p w14:paraId="0704C2A1" w14:textId="56C81F39" w:rsidR="00DD4F73" w:rsidRPr="00DD4F73" w:rsidRDefault="00F92559" w:rsidP="00DD4F73">
                  <w:pPr>
                    <w:pStyle w:val="ListParagraph"/>
                    <w:ind w:left="0"/>
                    <w:jc w:val="center"/>
                    <w:rPr>
                      <w:rFonts w:cs="Calibri"/>
                      <w:sz w:val="18"/>
                      <w:szCs w:val="18"/>
                      <w:lang w:val="id-ID"/>
                    </w:rPr>
                  </w:pPr>
                  <w:r>
                    <w:rPr>
                      <w:rFonts w:ascii="Arial" w:hAnsi="Arial" w:cs="Arial"/>
                      <w:sz w:val="20"/>
                      <w:szCs w:val="20"/>
                    </w:rPr>
                    <w:t>2.25</w:t>
                  </w:r>
                </w:p>
              </w:tc>
              <w:tc>
                <w:tcPr>
                  <w:tcW w:w="900" w:type="dxa"/>
                </w:tcPr>
                <w:p w14:paraId="5CAB42E0" w14:textId="749163BE" w:rsidR="00DD4F73" w:rsidRPr="00F92559" w:rsidRDefault="00F92559" w:rsidP="00DD4F73">
                  <w:pPr>
                    <w:pStyle w:val="ListParagraph"/>
                    <w:ind w:left="0"/>
                    <w:jc w:val="center"/>
                    <w:rPr>
                      <w:rFonts w:cs="Calibri"/>
                      <w:sz w:val="18"/>
                      <w:szCs w:val="18"/>
                    </w:rPr>
                  </w:pPr>
                  <w:r>
                    <w:rPr>
                      <w:rFonts w:ascii="Arial" w:hAnsi="Arial" w:cs="Arial"/>
                      <w:sz w:val="20"/>
                      <w:szCs w:val="20"/>
                    </w:rPr>
                    <w:t>2</w:t>
                  </w:r>
                </w:p>
              </w:tc>
              <w:tc>
                <w:tcPr>
                  <w:tcW w:w="1170" w:type="dxa"/>
                </w:tcPr>
                <w:p w14:paraId="3131618B" w14:textId="18BF2927" w:rsidR="00DD4F73" w:rsidRPr="00DD4F73" w:rsidRDefault="00F92559" w:rsidP="00DD4F73">
                  <w:pPr>
                    <w:pStyle w:val="ListParagraph"/>
                    <w:ind w:left="0"/>
                    <w:jc w:val="center"/>
                    <w:rPr>
                      <w:rFonts w:cs="Calibri"/>
                      <w:sz w:val="18"/>
                      <w:szCs w:val="18"/>
                      <w:lang w:val="id-ID"/>
                    </w:rPr>
                  </w:pPr>
                  <w:r>
                    <w:rPr>
                      <w:rFonts w:cs="Calibri"/>
                      <w:sz w:val="18"/>
                      <w:szCs w:val="18"/>
                    </w:rPr>
                    <w:t>2.5</w:t>
                  </w:r>
                </w:p>
              </w:tc>
              <w:tc>
                <w:tcPr>
                  <w:tcW w:w="1228" w:type="dxa"/>
                </w:tcPr>
                <w:p w14:paraId="4E77E6FD" w14:textId="07631C2F" w:rsidR="00DD4F73" w:rsidRPr="00F92559" w:rsidRDefault="00F92559" w:rsidP="00DD4F73">
                  <w:pPr>
                    <w:pStyle w:val="ListParagraph"/>
                    <w:ind w:left="0"/>
                    <w:jc w:val="center"/>
                    <w:rPr>
                      <w:rFonts w:cs="Calibri"/>
                      <w:sz w:val="18"/>
                      <w:szCs w:val="18"/>
                    </w:rPr>
                  </w:pPr>
                  <w:r>
                    <w:rPr>
                      <w:rFonts w:cs="Calibri"/>
                      <w:sz w:val="18"/>
                      <w:szCs w:val="18"/>
                    </w:rPr>
                    <w:t>2.25</w:t>
                  </w:r>
                </w:p>
              </w:tc>
            </w:tr>
            <w:tr w:rsidR="00DD4F73" w14:paraId="78D39A07" w14:textId="77777777" w:rsidTr="00DD4F73">
              <w:trPr>
                <w:trHeight w:val="249"/>
              </w:trPr>
              <w:tc>
                <w:tcPr>
                  <w:tcW w:w="535" w:type="dxa"/>
                </w:tcPr>
                <w:p w14:paraId="2BE3251C" w14:textId="0194000D" w:rsidR="00DD4F73" w:rsidRPr="00DD4F73" w:rsidRDefault="00DD4F73" w:rsidP="00DD4F73">
                  <w:pPr>
                    <w:pStyle w:val="ListParagraph"/>
                    <w:ind w:left="0"/>
                    <w:jc w:val="center"/>
                    <w:rPr>
                      <w:rFonts w:cs="Calibri"/>
                      <w:sz w:val="18"/>
                      <w:szCs w:val="18"/>
                      <w:lang w:val="id-ID"/>
                    </w:rPr>
                  </w:pPr>
                  <w:r>
                    <w:rPr>
                      <w:rFonts w:cs="Calibri"/>
                      <w:sz w:val="18"/>
                      <w:szCs w:val="18"/>
                      <w:lang w:val="id-ID"/>
                    </w:rPr>
                    <w:t>2</w:t>
                  </w:r>
                </w:p>
              </w:tc>
              <w:tc>
                <w:tcPr>
                  <w:tcW w:w="1170" w:type="dxa"/>
                </w:tcPr>
                <w:p w14:paraId="441363FC" w14:textId="00C0C9A9" w:rsidR="00DD4F73" w:rsidRPr="00882ECA" w:rsidRDefault="00882ECA" w:rsidP="00DD4F73">
                  <w:pPr>
                    <w:pStyle w:val="ListParagraph"/>
                    <w:ind w:left="0"/>
                    <w:jc w:val="center"/>
                    <w:rPr>
                      <w:rFonts w:cs="Calibri"/>
                      <w:sz w:val="18"/>
                      <w:szCs w:val="18"/>
                    </w:rPr>
                  </w:pPr>
                  <w:r>
                    <w:rPr>
                      <w:rFonts w:cs="Calibri"/>
                      <w:sz w:val="18"/>
                      <w:szCs w:val="18"/>
                    </w:rPr>
                    <w:t>Dany</w:t>
                  </w:r>
                </w:p>
              </w:tc>
              <w:tc>
                <w:tcPr>
                  <w:tcW w:w="990" w:type="dxa"/>
                </w:tcPr>
                <w:p w14:paraId="36EF98F5" w14:textId="361468B3" w:rsidR="00DD4F73" w:rsidRPr="00F92559" w:rsidRDefault="00F92559" w:rsidP="00DD4F73">
                  <w:pPr>
                    <w:pStyle w:val="ListParagraph"/>
                    <w:ind w:left="0"/>
                    <w:jc w:val="center"/>
                    <w:rPr>
                      <w:rFonts w:cs="Calibri"/>
                      <w:sz w:val="18"/>
                      <w:szCs w:val="18"/>
                    </w:rPr>
                  </w:pPr>
                  <w:r>
                    <w:rPr>
                      <w:rFonts w:cs="Calibri"/>
                      <w:sz w:val="18"/>
                      <w:szCs w:val="18"/>
                    </w:rPr>
                    <w:t>2.25</w:t>
                  </w:r>
                </w:p>
              </w:tc>
              <w:tc>
                <w:tcPr>
                  <w:tcW w:w="900" w:type="dxa"/>
                </w:tcPr>
                <w:p w14:paraId="20CBC3C0" w14:textId="66024AC4" w:rsidR="00DD4F73" w:rsidRPr="00F92559" w:rsidRDefault="00F92559" w:rsidP="00DD4F73">
                  <w:pPr>
                    <w:pStyle w:val="ListParagraph"/>
                    <w:ind w:left="0"/>
                    <w:jc w:val="center"/>
                    <w:rPr>
                      <w:rFonts w:cs="Calibri"/>
                      <w:sz w:val="18"/>
                      <w:szCs w:val="18"/>
                    </w:rPr>
                  </w:pPr>
                  <w:r>
                    <w:rPr>
                      <w:rFonts w:cs="Calibri"/>
                      <w:sz w:val="18"/>
                      <w:szCs w:val="18"/>
                    </w:rPr>
                    <w:t>2.5</w:t>
                  </w:r>
                </w:p>
              </w:tc>
              <w:tc>
                <w:tcPr>
                  <w:tcW w:w="1170" w:type="dxa"/>
                </w:tcPr>
                <w:p w14:paraId="442160EF" w14:textId="52A3A4C0" w:rsidR="00DD4F73" w:rsidRPr="00F92559" w:rsidRDefault="00F92559" w:rsidP="00DD4F73">
                  <w:pPr>
                    <w:pStyle w:val="ListParagraph"/>
                    <w:ind w:left="0"/>
                    <w:jc w:val="center"/>
                    <w:rPr>
                      <w:rFonts w:cs="Calibri"/>
                      <w:sz w:val="18"/>
                      <w:szCs w:val="18"/>
                    </w:rPr>
                  </w:pPr>
                  <w:r>
                    <w:rPr>
                      <w:rFonts w:cs="Calibri"/>
                      <w:sz w:val="18"/>
                      <w:szCs w:val="18"/>
                    </w:rPr>
                    <w:t>2</w:t>
                  </w:r>
                </w:p>
              </w:tc>
              <w:tc>
                <w:tcPr>
                  <w:tcW w:w="1228" w:type="dxa"/>
                </w:tcPr>
                <w:p w14:paraId="4F9095E7" w14:textId="24030745" w:rsidR="00DD4F73" w:rsidRPr="00F92559" w:rsidRDefault="00F92559" w:rsidP="00DD4F73">
                  <w:pPr>
                    <w:pStyle w:val="ListParagraph"/>
                    <w:ind w:left="0"/>
                    <w:jc w:val="center"/>
                    <w:rPr>
                      <w:rFonts w:cs="Calibri"/>
                      <w:sz w:val="18"/>
                      <w:szCs w:val="18"/>
                    </w:rPr>
                  </w:pPr>
                  <w:r>
                    <w:rPr>
                      <w:rFonts w:cs="Calibri"/>
                      <w:sz w:val="18"/>
                      <w:szCs w:val="18"/>
                    </w:rPr>
                    <w:t>2.25</w:t>
                  </w:r>
                </w:p>
              </w:tc>
            </w:tr>
            <w:tr w:rsidR="00DD4F73" w14:paraId="4B1C8188" w14:textId="77777777" w:rsidTr="00DD4F73">
              <w:trPr>
                <w:trHeight w:val="249"/>
              </w:trPr>
              <w:tc>
                <w:tcPr>
                  <w:tcW w:w="535" w:type="dxa"/>
                </w:tcPr>
                <w:p w14:paraId="15C7EA01" w14:textId="1FA22D27" w:rsidR="00DD4F73" w:rsidRDefault="00DD4F73" w:rsidP="00DD4F73">
                  <w:pPr>
                    <w:pStyle w:val="ListParagraph"/>
                    <w:ind w:left="0"/>
                    <w:jc w:val="center"/>
                    <w:rPr>
                      <w:rFonts w:cs="Calibri"/>
                      <w:sz w:val="18"/>
                      <w:szCs w:val="18"/>
                      <w:lang w:val="id-ID"/>
                    </w:rPr>
                  </w:pPr>
                  <w:r>
                    <w:rPr>
                      <w:rFonts w:cs="Calibri"/>
                      <w:sz w:val="18"/>
                      <w:szCs w:val="18"/>
                      <w:lang w:val="id-ID"/>
                    </w:rPr>
                    <w:t>3</w:t>
                  </w:r>
                </w:p>
              </w:tc>
              <w:tc>
                <w:tcPr>
                  <w:tcW w:w="1170" w:type="dxa"/>
                </w:tcPr>
                <w:p w14:paraId="3168E9ED" w14:textId="5D42A350" w:rsidR="00DD4F73" w:rsidRPr="00882ECA" w:rsidRDefault="00882ECA" w:rsidP="00DD4F73">
                  <w:pPr>
                    <w:pStyle w:val="ListParagraph"/>
                    <w:ind w:left="0"/>
                    <w:jc w:val="center"/>
                    <w:rPr>
                      <w:rFonts w:cs="Calibri"/>
                      <w:sz w:val="18"/>
                      <w:szCs w:val="18"/>
                    </w:rPr>
                  </w:pPr>
                  <w:r>
                    <w:rPr>
                      <w:rFonts w:cs="Calibri"/>
                      <w:sz w:val="18"/>
                      <w:szCs w:val="18"/>
                    </w:rPr>
                    <w:t>Feisal</w:t>
                  </w:r>
                </w:p>
              </w:tc>
              <w:tc>
                <w:tcPr>
                  <w:tcW w:w="990" w:type="dxa"/>
                </w:tcPr>
                <w:p w14:paraId="20E30077" w14:textId="7D46DA87" w:rsidR="00DD4F73" w:rsidRPr="00F92559" w:rsidRDefault="00F92559" w:rsidP="00DD4F73">
                  <w:pPr>
                    <w:pStyle w:val="ListParagraph"/>
                    <w:ind w:left="0"/>
                    <w:jc w:val="center"/>
                    <w:rPr>
                      <w:rFonts w:cs="Calibri"/>
                      <w:sz w:val="18"/>
                      <w:szCs w:val="18"/>
                    </w:rPr>
                  </w:pPr>
                  <w:r>
                    <w:rPr>
                      <w:rFonts w:cs="Calibri"/>
                      <w:sz w:val="18"/>
                      <w:szCs w:val="18"/>
                    </w:rPr>
                    <w:t>2.67</w:t>
                  </w:r>
                </w:p>
              </w:tc>
              <w:tc>
                <w:tcPr>
                  <w:tcW w:w="900" w:type="dxa"/>
                </w:tcPr>
                <w:p w14:paraId="3F95A721" w14:textId="78F35114" w:rsidR="00DD4F73" w:rsidRPr="00F92559" w:rsidRDefault="00F92559" w:rsidP="00DD4F73">
                  <w:pPr>
                    <w:pStyle w:val="ListParagraph"/>
                    <w:ind w:left="0"/>
                    <w:jc w:val="center"/>
                    <w:rPr>
                      <w:rFonts w:cs="Calibri"/>
                      <w:sz w:val="18"/>
                      <w:szCs w:val="18"/>
                    </w:rPr>
                  </w:pPr>
                  <w:r>
                    <w:rPr>
                      <w:rFonts w:cs="Calibri"/>
                      <w:sz w:val="18"/>
                      <w:szCs w:val="18"/>
                    </w:rPr>
                    <w:t>2</w:t>
                  </w:r>
                </w:p>
              </w:tc>
              <w:tc>
                <w:tcPr>
                  <w:tcW w:w="1170" w:type="dxa"/>
                </w:tcPr>
                <w:p w14:paraId="6B3964EB" w14:textId="297A686C" w:rsidR="00DD4F73" w:rsidRPr="00F92559" w:rsidRDefault="00F92559" w:rsidP="00DD4F73">
                  <w:pPr>
                    <w:pStyle w:val="ListParagraph"/>
                    <w:ind w:left="0"/>
                    <w:jc w:val="center"/>
                    <w:rPr>
                      <w:rFonts w:cs="Calibri"/>
                      <w:sz w:val="18"/>
                      <w:szCs w:val="18"/>
                    </w:rPr>
                  </w:pPr>
                  <w:r>
                    <w:rPr>
                      <w:rFonts w:cs="Calibri"/>
                      <w:sz w:val="18"/>
                      <w:szCs w:val="18"/>
                    </w:rPr>
                    <w:t>4</w:t>
                  </w:r>
                </w:p>
              </w:tc>
              <w:tc>
                <w:tcPr>
                  <w:tcW w:w="1228" w:type="dxa"/>
                </w:tcPr>
                <w:p w14:paraId="13E17399" w14:textId="5804D053" w:rsidR="00DD4F73" w:rsidRPr="00F92559" w:rsidRDefault="00F92559" w:rsidP="00DD4F73">
                  <w:pPr>
                    <w:pStyle w:val="ListParagraph"/>
                    <w:ind w:left="0"/>
                    <w:jc w:val="center"/>
                    <w:rPr>
                      <w:rFonts w:cs="Calibri"/>
                      <w:sz w:val="18"/>
                      <w:szCs w:val="18"/>
                    </w:rPr>
                  </w:pPr>
                  <w:r>
                    <w:rPr>
                      <w:rFonts w:cs="Calibri"/>
                      <w:sz w:val="18"/>
                      <w:szCs w:val="18"/>
                    </w:rPr>
                    <w:t>2</w:t>
                  </w:r>
                </w:p>
              </w:tc>
            </w:tr>
            <w:tr w:rsidR="00861C1E" w14:paraId="10A53C42" w14:textId="77777777" w:rsidTr="00DD4F73">
              <w:trPr>
                <w:trHeight w:val="249"/>
              </w:trPr>
              <w:tc>
                <w:tcPr>
                  <w:tcW w:w="535" w:type="dxa"/>
                </w:tcPr>
                <w:p w14:paraId="32ABECA8" w14:textId="2E055C09" w:rsidR="00861C1E" w:rsidRDefault="00861C1E" w:rsidP="00DD4F73">
                  <w:pPr>
                    <w:pStyle w:val="ListParagraph"/>
                    <w:ind w:left="0"/>
                    <w:jc w:val="center"/>
                    <w:rPr>
                      <w:rFonts w:cs="Calibri"/>
                      <w:sz w:val="18"/>
                      <w:szCs w:val="18"/>
                      <w:lang w:val="id-ID"/>
                    </w:rPr>
                  </w:pPr>
                  <w:r>
                    <w:rPr>
                      <w:rFonts w:cs="Calibri"/>
                      <w:sz w:val="18"/>
                      <w:szCs w:val="18"/>
                      <w:lang w:val="id-ID"/>
                    </w:rPr>
                    <w:t>4</w:t>
                  </w:r>
                </w:p>
              </w:tc>
              <w:tc>
                <w:tcPr>
                  <w:tcW w:w="1170" w:type="dxa"/>
                </w:tcPr>
                <w:p w14:paraId="08A2B16A" w14:textId="045A441A" w:rsidR="00861C1E" w:rsidRDefault="00882ECA" w:rsidP="00DD4F73">
                  <w:pPr>
                    <w:pStyle w:val="ListParagraph"/>
                    <w:ind w:left="0"/>
                    <w:jc w:val="center"/>
                    <w:rPr>
                      <w:rFonts w:cs="Calibri"/>
                      <w:sz w:val="18"/>
                      <w:szCs w:val="18"/>
                      <w:lang w:val="id-ID"/>
                    </w:rPr>
                  </w:pPr>
                  <w:r w:rsidRPr="00882ECA">
                    <w:rPr>
                      <w:rFonts w:cs="Calibri"/>
                      <w:sz w:val="18"/>
                      <w:szCs w:val="18"/>
                      <w:lang w:val="id-ID"/>
                    </w:rPr>
                    <w:t>Indiesch</w:t>
                  </w:r>
                </w:p>
              </w:tc>
              <w:tc>
                <w:tcPr>
                  <w:tcW w:w="990" w:type="dxa"/>
                </w:tcPr>
                <w:p w14:paraId="647CF4D1" w14:textId="4131261E" w:rsidR="00861C1E" w:rsidRPr="00F92559" w:rsidRDefault="00F92559" w:rsidP="00F92559">
                  <w:pPr>
                    <w:pStyle w:val="ListParagraph"/>
                    <w:ind w:left="0"/>
                    <w:jc w:val="center"/>
                    <w:rPr>
                      <w:rFonts w:cs="Calibri"/>
                      <w:sz w:val="18"/>
                      <w:szCs w:val="18"/>
                    </w:rPr>
                  </w:pPr>
                  <w:r>
                    <w:rPr>
                      <w:rFonts w:cs="Calibri"/>
                      <w:sz w:val="18"/>
                      <w:szCs w:val="18"/>
                    </w:rPr>
                    <w:t>1.72</w:t>
                  </w:r>
                </w:p>
              </w:tc>
              <w:tc>
                <w:tcPr>
                  <w:tcW w:w="900" w:type="dxa"/>
                </w:tcPr>
                <w:p w14:paraId="28C8D071" w14:textId="401A6EB9" w:rsidR="00861C1E" w:rsidRPr="00F92559" w:rsidRDefault="00F92559" w:rsidP="00DD4F73">
                  <w:pPr>
                    <w:pStyle w:val="ListParagraph"/>
                    <w:ind w:left="0"/>
                    <w:jc w:val="center"/>
                    <w:rPr>
                      <w:rFonts w:cs="Calibri"/>
                      <w:sz w:val="18"/>
                      <w:szCs w:val="18"/>
                    </w:rPr>
                  </w:pPr>
                  <w:r>
                    <w:rPr>
                      <w:rFonts w:cs="Calibri"/>
                      <w:sz w:val="18"/>
                      <w:szCs w:val="18"/>
                    </w:rPr>
                    <w:t>2.33</w:t>
                  </w:r>
                </w:p>
              </w:tc>
              <w:tc>
                <w:tcPr>
                  <w:tcW w:w="1170" w:type="dxa"/>
                </w:tcPr>
                <w:p w14:paraId="3AF142B6" w14:textId="45DBB555" w:rsidR="00861C1E" w:rsidRPr="00F92559" w:rsidRDefault="00F92559" w:rsidP="00DD4F73">
                  <w:pPr>
                    <w:pStyle w:val="ListParagraph"/>
                    <w:ind w:left="0"/>
                    <w:jc w:val="center"/>
                    <w:rPr>
                      <w:rFonts w:cs="Calibri"/>
                      <w:sz w:val="18"/>
                      <w:szCs w:val="18"/>
                    </w:rPr>
                  </w:pPr>
                  <w:r>
                    <w:rPr>
                      <w:rFonts w:cs="Calibri"/>
                      <w:sz w:val="18"/>
                      <w:szCs w:val="18"/>
                    </w:rPr>
                    <w:t>1.33</w:t>
                  </w:r>
                </w:p>
              </w:tc>
              <w:tc>
                <w:tcPr>
                  <w:tcW w:w="1228" w:type="dxa"/>
                </w:tcPr>
                <w:p w14:paraId="54991AC8" w14:textId="0B058330" w:rsidR="00861C1E" w:rsidRPr="00F92559" w:rsidRDefault="00F92559" w:rsidP="00DD4F73">
                  <w:pPr>
                    <w:pStyle w:val="ListParagraph"/>
                    <w:ind w:left="0"/>
                    <w:jc w:val="center"/>
                    <w:rPr>
                      <w:rFonts w:cs="Calibri"/>
                      <w:sz w:val="18"/>
                      <w:szCs w:val="18"/>
                    </w:rPr>
                  </w:pPr>
                  <w:r>
                    <w:rPr>
                      <w:rFonts w:cs="Calibri"/>
                      <w:sz w:val="18"/>
                      <w:szCs w:val="18"/>
                    </w:rPr>
                    <w:t>1.5</w:t>
                  </w:r>
                </w:p>
              </w:tc>
            </w:tr>
            <w:tr w:rsidR="00FD2365" w14:paraId="791A0F21" w14:textId="77777777" w:rsidTr="009F470A">
              <w:trPr>
                <w:trHeight w:val="249"/>
              </w:trPr>
              <w:tc>
                <w:tcPr>
                  <w:tcW w:w="1705" w:type="dxa"/>
                  <w:gridSpan w:val="2"/>
                </w:tcPr>
                <w:p w14:paraId="371E8FF5" w14:textId="75D2A6BC" w:rsidR="00FD2365" w:rsidRDefault="00FD2365" w:rsidP="00FD2365">
                  <w:pPr>
                    <w:pStyle w:val="ListParagraph"/>
                    <w:ind w:left="0"/>
                    <w:jc w:val="right"/>
                    <w:rPr>
                      <w:rFonts w:cs="Calibri"/>
                      <w:sz w:val="18"/>
                      <w:szCs w:val="18"/>
                      <w:lang w:val="id-ID"/>
                    </w:rPr>
                  </w:pPr>
                  <w:r>
                    <w:rPr>
                      <w:rFonts w:cs="Calibri"/>
                      <w:sz w:val="18"/>
                      <w:szCs w:val="18"/>
                      <w:lang w:val="id-ID"/>
                    </w:rPr>
                    <w:t>Average</w:t>
                  </w:r>
                </w:p>
              </w:tc>
              <w:tc>
                <w:tcPr>
                  <w:tcW w:w="990" w:type="dxa"/>
                </w:tcPr>
                <w:p w14:paraId="2A8588F1" w14:textId="7C400249" w:rsidR="00FD2365" w:rsidRPr="00EB5467" w:rsidRDefault="00297787" w:rsidP="00DD4F73">
                  <w:pPr>
                    <w:pStyle w:val="ListParagraph"/>
                    <w:ind w:left="0"/>
                    <w:jc w:val="center"/>
                    <w:rPr>
                      <w:rFonts w:cs="Calibri"/>
                      <w:sz w:val="18"/>
                      <w:szCs w:val="18"/>
                    </w:rPr>
                  </w:pPr>
                  <w:r>
                    <w:rPr>
                      <w:rFonts w:cs="Calibri"/>
                      <w:sz w:val="18"/>
                      <w:szCs w:val="18"/>
                    </w:rPr>
                    <w:t>2.22</w:t>
                  </w:r>
                </w:p>
              </w:tc>
              <w:tc>
                <w:tcPr>
                  <w:tcW w:w="900" w:type="dxa"/>
                </w:tcPr>
                <w:p w14:paraId="5FE33E58" w14:textId="32727621" w:rsidR="00FD2365" w:rsidRPr="00634F04" w:rsidRDefault="00297787" w:rsidP="00DD4F73">
                  <w:pPr>
                    <w:pStyle w:val="ListParagraph"/>
                    <w:ind w:left="0"/>
                    <w:jc w:val="center"/>
                    <w:rPr>
                      <w:rFonts w:cs="Calibri"/>
                      <w:sz w:val="18"/>
                      <w:szCs w:val="18"/>
                    </w:rPr>
                  </w:pPr>
                  <w:r>
                    <w:rPr>
                      <w:rFonts w:cs="Calibri"/>
                      <w:sz w:val="18"/>
                      <w:szCs w:val="18"/>
                    </w:rPr>
                    <w:t>2.20</w:t>
                  </w:r>
                </w:p>
              </w:tc>
              <w:tc>
                <w:tcPr>
                  <w:tcW w:w="1170" w:type="dxa"/>
                </w:tcPr>
                <w:p w14:paraId="2BDBAA09" w14:textId="414186D5" w:rsidR="00FD2365" w:rsidRPr="002B7A74" w:rsidRDefault="00297787" w:rsidP="002B7A74">
                  <w:pPr>
                    <w:jc w:val="center"/>
                    <w:rPr>
                      <w:rFonts w:ascii="Calibri" w:hAnsi="Calibri" w:cs="Calibri"/>
                      <w:color w:val="000000"/>
                    </w:rPr>
                  </w:pPr>
                  <w:r>
                    <w:rPr>
                      <w:rFonts w:ascii="Calibri" w:hAnsi="Calibri" w:cs="Calibri"/>
                      <w:color w:val="000000"/>
                    </w:rPr>
                    <w:t>2.45</w:t>
                  </w:r>
                </w:p>
              </w:tc>
              <w:tc>
                <w:tcPr>
                  <w:tcW w:w="1228" w:type="dxa"/>
                </w:tcPr>
                <w:p w14:paraId="2516DC9C" w14:textId="09DE76AB" w:rsidR="00FD2365" w:rsidRPr="006C5CFC" w:rsidRDefault="00297787" w:rsidP="00DD4F73">
                  <w:pPr>
                    <w:pStyle w:val="ListParagraph"/>
                    <w:ind w:left="0"/>
                    <w:jc w:val="center"/>
                    <w:rPr>
                      <w:rFonts w:cs="Calibri"/>
                      <w:sz w:val="18"/>
                      <w:szCs w:val="18"/>
                    </w:rPr>
                  </w:pPr>
                  <w:r>
                    <w:rPr>
                      <w:rFonts w:cs="Calibri"/>
                      <w:sz w:val="18"/>
                      <w:szCs w:val="18"/>
                    </w:rPr>
                    <w:t>2</w:t>
                  </w:r>
                </w:p>
              </w:tc>
            </w:tr>
          </w:tbl>
          <w:p w14:paraId="248D717D" w14:textId="77777777" w:rsidR="00B47481" w:rsidRDefault="00B47481" w:rsidP="00B47481">
            <w:pPr>
              <w:pStyle w:val="ListParagraph"/>
              <w:jc w:val="both"/>
              <w:rPr>
                <w:lang w:val="id-ID"/>
              </w:rPr>
            </w:pPr>
          </w:p>
          <w:p w14:paraId="4CD308E3" w14:textId="77777777" w:rsidR="002D7B32" w:rsidRDefault="002D7B32" w:rsidP="00B47481">
            <w:pPr>
              <w:pStyle w:val="ListParagraph"/>
              <w:jc w:val="both"/>
              <w:rPr>
                <w:lang w:val="id-ID"/>
              </w:rPr>
            </w:pPr>
          </w:p>
          <w:p w14:paraId="40725255" w14:textId="158CF115" w:rsidR="002D7B32" w:rsidRPr="00882ECA" w:rsidRDefault="00882ECA" w:rsidP="002D7B32">
            <w:pPr>
              <w:pStyle w:val="ListParagraph"/>
              <w:jc w:val="both"/>
              <w:rPr>
                <w:b/>
              </w:rPr>
            </w:pPr>
            <w:r>
              <w:rPr>
                <w:b/>
              </w:rPr>
              <w:t>Traveloka</w:t>
            </w:r>
          </w:p>
          <w:tbl>
            <w:tblPr>
              <w:tblStyle w:val="TableGrid"/>
              <w:tblW w:w="0" w:type="auto"/>
              <w:tblInd w:w="720" w:type="dxa"/>
              <w:tblLayout w:type="fixed"/>
              <w:tblLook w:val="04A0" w:firstRow="1" w:lastRow="0" w:firstColumn="1" w:lastColumn="0" w:noHBand="0" w:noVBand="1"/>
            </w:tblPr>
            <w:tblGrid>
              <w:gridCol w:w="535"/>
              <w:gridCol w:w="1170"/>
              <w:gridCol w:w="990"/>
              <w:gridCol w:w="900"/>
              <w:gridCol w:w="1170"/>
              <w:gridCol w:w="1228"/>
            </w:tblGrid>
            <w:tr w:rsidR="002D7B32" w14:paraId="64237A8C" w14:textId="77777777" w:rsidTr="00207D1B">
              <w:trPr>
                <w:trHeight w:val="249"/>
              </w:trPr>
              <w:tc>
                <w:tcPr>
                  <w:tcW w:w="535" w:type="dxa"/>
                </w:tcPr>
                <w:p w14:paraId="694FD281"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No</w:t>
                  </w:r>
                </w:p>
              </w:tc>
              <w:tc>
                <w:tcPr>
                  <w:tcW w:w="1170" w:type="dxa"/>
                </w:tcPr>
                <w:p w14:paraId="364B8331"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Subjek</w:t>
                  </w:r>
                </w:p>
              </w:tc>
              <w:tc>
                <w:tcPr>
                  <w:tcW w:w="990" w:type="dxa"/>
                </w:tcPr>
                <w:p w14:paraId="09F4D0F6"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Overral PSSUQ</w:t>
                  </w:r>
                </w:p>
              </w:tc>
              <w:tc>
                <w:tcPr>
                  <w:tcW w:w="900" w:type="dxa"/>
                </w:tcPr>
                <w:p w14:paraId="10011EE6"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SYSUSE</w:t>
                  </w:r>
                </w:p>
              </w:tc>
              <w:tc>
                <w:tcPr>
                  <w:tcW w:w="1170" w:type="dxa"/>
                </w:tcPr>
                <w:p w14:paraId="160B1382"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INFOQUAL</w:t>
                  </w:r>
                </w:p>
              </w:tc>
              <w:tc>
                <w:tcPr>
                  <w:tcW w:w="1228" w:type="dxa"/>
                </w:tcPr>
                <w:p w14:paraId="41F80D4F" w14:textId="77777777" w:rsidR="002D7B32" w:rsidRPr="00DD4F73" w:rsidRDefault="002D7B32" w:rsidP="002D7B32">
                  <w:pPr>
                    <w:pStyle w:val="ListParagraph"/>
                    <w:ind w:left="0"/>
                    <w:jc w:val="center"/>
                    <w:rPr>
                      <w:rFonts w:cs="Calibri"/>
                      <w:sz w:val="18"/>
                      <w:szCs w:val="18"/>
                      <w:lang w:val="id-ID"/>
                    </w:rPr>
                  </w:pPr>
                  <w:r w:rsidRPr="00DD4F73">
                    <w:rPr>
                      <w:rFonts w:cs="Calibri"/>
                      <w:sz w:val="18"/>
                      <w:szCs w:val="18"/>
                      <w:lang w:val="id-ID"/>
                    </w:rPr>
                    <w:t>INTERQUAL</w:t>
                  </w:r>
                </w:p>
              </w:tc>
            </w:tr>
            <w:tr w:rsidR="00B64D16" w14:paraId="6C4FC145" w14:textId="77777777" w:rsidTr="00207D1B">
              <w:trPr>
                <w:trHeight w:val="249"/>
              </w:trPr>
              <w:tc>
                <w:tcPr>
                  <w:tcW w:w="535" w:type="dxa"/>
                </w:tcPr>
                <w:p w14:paraId="40212773" w14:textId="77777777" w:rsidR="00B64D16" w:rsidRPr="00DD4F73" w:rsidRDefault="00B64D16" w:rsidP="00B64D16">
                  <w:pPr>
                    <w:pStyle w:val="ListParagraph"/>
                    <w:ind w:left="0"/>
                    <w:jc w:val="center"/>
                    <w:rPr>
                      <w:rFonts w:cs="Calibri"/>
                      <w:sz w:val="18"/>
                      <w:szCs w:val="18"/>
                      <w:lang w:val="id-ID"/>
                    </w:rPr>
                  </w:pPr>
                  <w:r>
                    <w:rPr>
                      <w:rFonts w:cs="Calibri"/>
                      <w:sz w:val="18"/>
                      <w:szCs w:val="18"/>
                      <w:lang w:val="id-ID"/>
                    </w:rPr>
                    <w:t>1</w:t>
                  </w:r>
                </w:p>
              </w:tc>
              <w:tc>
                <w:tcPr>
                  <w:tcW w:w="1170" w:type="dxa"/>
                </w:tcPr>
                <w:p w14:paraId="52F33168" w14:textId="3DBF6BC5" w:rsidR="00B64D16" w:rsidRPr="00DD4F73" w:rsidRDefault="00B64D16" w:rsidP="00B64D16">
                  <w:pPr>
                    <w:pStyle w:val="ListParagraph"/>
                    <w:ind w:left="0"/>
                    <w:jc w:val="center"/>
                    <w:rPr>
                      <w:rFonts w:cs="Calibri"/>
                      <w:sz w:val="18"/>
                      <w:szCs w:val="18"/>
                      <w:lang w:val="id-ID"/>
                    </w:rPr>
                  </w:pPr>
                  <w:r>
                    <w:rPr>
                      <w:rFonts w:cs="Calibri"/>
                      <w:sz w:val="18"/>
                      <w:szCs w:val="18"/>
                    </w:rPr>
                    <w:t>Yusuf</w:t>
                  </w:r>
                </w:p>
              </w:tc>
              <w:tc>
                <w:tcPr>
                  <w:tcW w:w="990" w:type="dxa"/>
                </w:tcPr>
                <w:p w14:paraId="56BB3953" w14:textId="5EE2289A" w:rsidR="00B64D16" w:rsidRPr="00F92559" w:rsidRDefault="00F92559" w:rsidP="00B64D16">
                  <w:pPr>
                    <w:pStyle w:val="ListParagraph"/>
                    <w:ind w:left="0"/>
                    <w:jc w:val="center"/>
                    <w:rPr>
                      <w:rFonts w:cs="Calibri"/>
                      <w:sz w:val="18"/>
                      <w:szCs w:val="18"/>
                    </w:rPr>
                  </w:pPr>
                  <w:r>
                    <w:rPr>
                      <w:rFonts w:cs="Calibri"/>
                      <w:sz w:val="18"/>
                      <w:szCs w:val="18"/>
                    </w:rPr>
                    <w:t>2.55</w:t>
                  </w:r>
                </w:p>
              </w:tc>
              <w:tc>
                <w:tcPr>
                  <w:tcW w:w="900" w:type="dxa"/>
                </w:tcPr>
                <w:p w14:paraId="6792F71F" w14:textId="0FE1DEE5" w:rsidR="00B64D16" w:rsidRPr="00297787" w:rsidRDefault="00297787" w:rsidP="00B64D16">
                  <w:pPr>
                    <w:pStyle w:val="ListParagraph"/>
                    <w:ind w:left="0"/>
                    <w:jc w:val="center"/>
                    <w:rPr>
                      <w:rFonts w:cs="Calibri"/>
                      <w:sz w:val="18"/>
                      <w:szCs w:val="18"/>
                    </w:rPr>
                  </w:pPr>
                  <w:r>
                    <w:rPr>
                      <w:rFonts w:cs="Calibri"/>
                      <w:sz w:val="18"/>
                      <w:szCs w:val="18"/>
                    </w:rPr>
                    <w:t>2.83</w:t>
                  </w:r>
                </w:p>
              </w:tc>
              <w:tc>
                <w:tcPr>
                  <w:tcW w:w="1170" w:type="dxa"/>
                </w:tcPr>
                <w:p w14:paraId="0C1F5587" w14:textId="5B82CD6B" w:rsidR="00B64D16" w:rsidRPr="00297787" w:rsidRDefault="00297787" w:rsidP="00B64D16">
                  <w:pPr>
                    <w:pStyle w:val="ListParagraph"/>
                    <w:ind w:left="0"/>
                    <w:jc w:val="center"/>
                    <w:rPr>
                      <w:rFonts w:cs="Calibri"/>
                      <w:sz w:val="18"/>
                      <w:szCs w:val="18"/>
                    </w:rPr>
                  </w:pPr>
                  <w:r>
                    <w:rPr>
                      <w:rFonts w:cs="Calibri"/>
                      <w:sz w:val="18"/>
                      <w:szCs w:val="18"/>
                    </w:rPr>
                    <w:t>2.33</w:t>
                  </w:r>
                </w:p>
              </w:tc>
              <w:tc>
                <w:tcPr>
                  <w:tcW w:w="1228" w:type="dxa"/>
                </w:tcPr>
                <w:p w14:paraId="2920D9C9" w14:textId="368BDC70" w:rsidR="00B64D16" w:rsidRPr="00297787" w:rsidRDefault="00297787" w:rsidP="00B64D16">
                  <w:pPr>
                    <w:pStyle w:val="ListParagraph"/>
                    <w:ind w:left="0"/>
                    <w:jc w:val="center"/>
                    <w:rPr>
                      <w:rFonts w:cs="Calibri"/>
                      <w:sz w:val="18"/>
                      <w:szCs w:val="18"/>
                    </w:rPr>
                  </w:pPr>
                  <w:r>
                    <w:rPr>
                      <w:rFonts w:cs="Calibri"/>
                      <w:sz w:val="18"/>
                      <w:szCs w:val="18"/>
                    </w:rPr>
                    <w:t>2.5</w:t>
                  </w:r>
                </w:p>
              </w:tc>
            </w:tr>
            <w:tr w:rsidR="00B64D16" w14:paraId="5585FF2F" w14:textId="77777777" w:rsidTr="00207D1B">
              <w:trPr>
                <w:trHeight w:val="249"/>
              </w:trPr>
              <w:tc>
                <w:tcPr>
                  <w:tcW w:w="535" w:type="dxa"/>
                </w:tcPr>
                <w:p w14:paraId="4AB65852" w14:textId="77777777" w:rsidR="00B64D16" w:rsidRPr="00DD4F73" w:rsidRDefault="00B64D16" w:rsidP="00B64D16">
                  <w:pPr>
                    <w:pStyle w:val="ListParagraph"/>
                    <w:ind w:left="0"/>
                    <w:jc w:val="center"/>
                    <w:rPr>
                      <w:rFonts w:cs="Calibri"/>
                      <w:sz w:val="18"/>
                      <w:szCs w:val="18"/>
                      <w:lang w:val="id-ID"/>
                    </w:rPr>
                  </w:pPr>
                  <w:r>
                    <w:rPr>
                      <w:rFonts w:cs="Calibri"/>
                      <w:sz w:val="18"/>
                      <w:szCs w:val="18"/>
                      <w:lang w:val="id-ID"/>
                    </w:rPr>
                    <w:t>2</w:t>
                  </w:r>
                </w:p>
              </w:tc>
              <w:tc>
                <w:tcPr>
                  <w:tcW w:w="1170" w:type="dxa"/>
                </w:tcPr>
                <w:p w14:paraId="50671D20" w14:textId="6518E219" w:rsidR="00B64D16" w:rsidRPr="00DD4F73" w:rsidRDefault="00B64D16" w:rsidP="00B64D16">
                  <w:pPr>
                    <w:pStyle w:val="ListParagraph"/>
                    <w:ind w:left="0"/>
                    <w:jc w:val="center"/>
                    <w:rPr>
                      <w:rFonts w:cs="Calibri"/>
                      <w:sz w:val="18"/>
                      <w:szCs w:val="18"/>
                      <w:lang w:val="id-ID"/>
                    </w:rPr>
                  </w:pPr>
                  <w:r>
                    <w:rPr>
                      <w:rFonts w:cs="Calibri"/>
                      <w:sz w:val="18"/>
                      <w:szCs w:val="18"/>
                    </w:rPr>
                    <w:t>Dany</w:t>
                  </w:r>
                </w:p>
              </w:tc>
              <w:tc>
                <w:tcPr>
                  <w:tcW w:w="990" w:type="dxa"/>
                </w:tcPr>
                <w:p w14:paraId="1ED53E93" w14:textId="4410AFBF" w:rsidR="00B64D16" w:rsidRPr="00297787" w:rsidRDefault="00297787" w:rsidP="00B64D16">
                  <w:pPr>
                    <w:pStyle w:val="ListParagraph"/>
                    <w:ind w:left="0"/>
                    <w:jc w:val="center"/>
                    <w:rPr>
                      <w:rFonts w:cs="Calibri"/>
                      <w:sz w:val="18"/>
                      <w:szCs w:val="18"/>
                    </w:rPr>
                  </w:pPr>
                  <w:r>
                    <w:rPr>
                      <w:rFonts w:cs="Calibri"/>
                      <w:sz w:val="18"/>
                      <w:szCs w:val="18"/>
                    </w:rPr>
                    <w:t>1.63</w:t>
                  </w:r>
                </w:p>
              </w:tc>
              <w:tc>
                <w:tcPr>
                  <w:tcW w:w="900" w:type="dxa"/>
                </w:tcPr>
                <w:p w14:paraId="75CE6118" w14:textId="50D9F848" w:rsidR="00B64D16" w:rsidRPr="00297787" w:rsidRDefault="00297787" w:rsidP="00B64D16">
                  <w:pPr>
                    <w:pStyle w:val="ListParagraph"/>
                    <w:ind w:left="0"/>
                    <w:jc w:val="center"/>
                    <w:rPr>
                      <w:rFonts w:cs="Calibri"/>
                      <w:sz w:val="18"/>
                      <w:szCs w:val="18"/>
                    </w:rPr>
                  </w:pPr>
                  <w:r>
                    <w:rPr>
                      <w:rFonts w:cs="Calibri"/>
                      <w:sz w:val="18"/>
                      <w:szCs w:val="18"/>
                    </w:rPr>
                    <w:t>1.5</w:t>
                  </w:r>
                </w:p>
              </w:tc>
              <w:tc>
                <w:tcPr>
                  <w:tcW w:w="1170" w:type="dxa"/>
                </w:tcPr>
                <w:p w14:paraId="096FD1CE" w14:textId="548B3237" w:rsidR="00B64D16" w:rsidRPr="001445B2" w:rsidRDefault="00297787" w:rsidP="00B64D16">
                  <w:pPr>
                    <w:pStyle w:val="ListParagraph"/>
                    <w:ind w:left="0"/>
                    <w:jc w:val="center"/>
                    <w:rPr>
                      <w:rFonts w:cs="Calibri"/>
                      <w:sz w:val="18"/>
                      <w:szCs w:val="18"/>
                    </w:rPr>
                  </w:pPr>
                  <w:r>
                    <w:rPr>
                      <w:rFonts w:cs="Calibri"/>
                      <w:sz w:val="18"/>
                      <w:szCs w:val="18"/>
                    </w:rPr>
                    <w:t>1.67</w:t>
                  </w:r>
                </w:p>
              </w:tc>
              <w:tc>
                <w:tcPr>
                  <w:tcW w:w="1228" w:type="dxa"/>
                </w:tcPr>
                <w:p w14:paraId="21D07785" w14:textId="7F1FF231" w:rsidR="00B64D16" w:rsidRPr="001445B2" w:rsidRDefault="00297787" w:rsidP="00B64D16">
                  <w:pPr>
                    <w:pStyle w:val="ListParagraph"/>
                    <w:ind w:left="0"/>
                    <w:jc w:val="center"/>
                    <w:rPr>
                      <w:rFonts w:cs="Calibri"/>
                      <w:sz w:val="18"/>
                      <w:szCs w:val="18"/>
                    </w:rPr>
                  </w:pPr>
                  <w:r>
                    <w:rPr>
                      <w:rFonts w:cs="Calibri"/>
                      <w:sz w:val="18"/>
                      <w:szCs w:val="18"/>
                    </w:rPr>
                    <w:t>1.75</w:t>
                  </w:r>
                </w:p>
              </w:tc>
            </w:tr>
            <w:tr w:rsidR="00B64D16" w14:paraId="0735CE8C" w14:textId="77777777" w:rsidTr="00207D1B">
              <w:trPr>
                <w:trHeight w:val="249"/>
              </w:trPr>
              <w:tc>
                <w:tcPr>
                  <w:tcW w:w="535" w:type="dxa"/>
                </w:tcPr>
                <w:p w14:paraId="109B8E10" w14:textId="77777777" w:rsidR="00B64D16" w:rsidRDefault="00B64D16" w:rsidP="00B64D16">
                  <w:pPr>
                    <w:pStyle w:val="ListParagraph"/>
                    <w:ind w:left="0"/>
                    <w:jc w:val="center"/>
                    <w:rPr>
                      <w:rFonts w:cs="Calibri"/>
                      <w:sz w:val="18"/>
                      <w:szCs w:val="18"/>
                      <w:lang w:val="id-ID"/>
                    </w:rPr>
                  </w:pPr>
                  <w:r>
                    <w:rPr>
                      <w:rFonts w:cs="Calibri"/>
                      <w:sz w:val="18"/>
                      <w:szCs w:val="18"/>
                      <w:lang w:val="id-ID"/>
                    </w:rPr>
                    <w:t>3</w:t>
                  </w:r>
                </w:p>
              </w:tc>
              <w:tc>
                <w:tcPr>
                  <w:tcW w:w="1170" w:type="dxa"/>
                </w:tcPr>
                <w:p w14:paraId="3AA5A313" w14:textId="4680BE82" w:rsidR="00B64D16" w:rsidRPr="00DD4F73" w:rsidRDefault="00B64D16" w:rsidP="00B64D16">
                  <w:pPr>
                    <w:pStyle w:val="ListParagraph"/>
                    <w:ind w:left="0"/>
                    <w:jc w:val="center"/>
                    <w:rPr>
                      <w:rFonts w:cs="Calibri"/>
                      <w:sz w:val="18"/>
                      <w:szCs w:val="18"/>
                      <w:lang w:val="id-ID"/>
                    </w:rPr>
                  </w:pPr>
                  <w:r>
                    <w:rPr>
                      <w:rFonts w:cs="Calibri"/>
                      <w:sz w:val="18"/>
                      <w:szCs w:val="18"/>
                    </w:rPr>
                    <w:t>Feisal</w:t>
                  </w:r>
                </w:p>
              </w:tc>
              <w:tc>
                <w:tcPr>
                  <w:tcW w:w="990" w:type="dxa"/>
                </w:tcPr>
                <w:p w14:paraId="7F6DF0A2" w14:textId="5D8C75F5" w:rsidR="00B64D16" w:rsidRPr="00297787" w:rsidRDefault="00297787" w:rsidP="00B64D16">
                  <w:pPr>
                    <w:pStyle w:val="ListParagraph"/>
                    <w:ind w:left="0"/>
                    <w:jc w:val="center"/>
                    <w:rPr>
                      <w:rFonts w:cs="Calibri"/>
                      <w:sz w:val="18"/>
                      <w:szCs w:val="18"/>
                    </w:rPr>
                  </w:pPr>
                  <w:r>
                    <w:rPr>
                      <w:rFonts w:cs="Calibri"/>
                      <w:sz w:val="18"/>
                      <w:szCs w:val="18"/>
                    </w:rPr>
                    <w:t>2.63</w:t>
                  </w:r>
                </w:p>
              </w:tc>
              <w:tc>
                <w:tcPr>
                  <w:tcW w:w="900" w:type="dxa"/>
                </w:tcPr>
                <w:p w14:paraId="37B563CC" w14:textId="391BF736" w:rsidR="00B64D16" w:rsidRPr="00297787" w:rsidRDefault="00297787" w:rsidP="00B64D16">
                  <w:pPr>
                    <w:pStyle w:val="ListParagraph"/>
                    <w:ind w:left="0"/>
                    <w:jc w:val="center"/>
                    <w:rPr>
                      <w:rFonts w:cs="Calibri"/>
                      <w:sz w:val="18"/>
                      <w:szCs w:val="18"/>
                    </w:rPr>
                  </w:pPr>
                  <w:r>
                    <w:rPr>
                      <w:rFonts w:cs="Calibri"/>
                      <w:sz w:val="18"/>
                      <w:szCs w:val="18"/>
                    </w:rPr>
                    <w:t>2</w:t>
                  </w:r>
                </w:p>
              </w:tc>
              <w:tc>
                <w:tcPr>
                  <w:tcW w:w="1170" w:type="dxa"/>
                </w:tcPr>
                <w:p w14:paraId="44C26725" w14:textId="54562B4D" w:rsidR="00B64D16" w:rsidRPr="00297787" w:rsidRDefault="00297787" w:rsidP="00B64D16">
                  <w:pPr>
                    <w:pStyle w:val="ListParagraph"/>
                    <w:ind w:left="0"/>
                    <w:jc w:val="center"/>
                    <w:rPr>
                      <w:rFonts w:cs="Calibri"/>
                      <w:sz w:val="18"/>
                      <w:szCs w:val="18"/>
                    </w:rPr>
                  </w:pPr>
                  <w:r>
                    <w:rPr>
                      <w:rFonts w:cs="Calibri"/>
                      <w:sz w:val="18"/>
                      <w:szCs w:val="18"/>
                    </w:rPr>
                    <w:t>3.67</w:t>
                  </w:r>
                </w:p>
              </w:tc>
              <w:tc>
                <w:tcPr>
                  <w:tcW w:w="1228" w:type="dxa"/>
                </w:tcPr>
                <w:p w14:paraId="70FBCEB4" w14:textId="40570761" w:rsidR="00B64D16" w:rsidRPr="00297787" w:rsidRDefault="00297787" w:rsidP="00B64D16">
                  <w:pPr>
                    <w:pStyle w:val="ListParagraph"/>
                    <w:ind w:left="0"/>
                    <w:jc w:val="center"/>
                    <w:rPr>
                      <w:rFonts w:cs="Calibri"/>
                      <w:sz w:val="18"/>
                      <w:szCs w:val="18"/>
                    </w:rPr>
                  </w:pPr>
                  <w:r>
                    <w:rPr>
                      <w:rFonts w:cs="Calibri"/>
                      <w:sz w:val="18"/>
                      <w:szCs w:val="18"/>
                    </w:rPr>
                    <w:t>2.25</w:t>
                  </w:r>
                </w:p>
              </w:tc>
            </w:tr>
            <w:tr w:rsidR="00B64D16" w14:paraId="6D303BE2" w14:textId="77777777" w:rsidTr="00207D1B">
              <w:trPr>
                <w:trHeight w:val="249"/>
              </w:trPr>
              <w:tc>
                <w:tcPr>
                  <w:tcW w:w="535" w:type="dxa"/>
                </w:tcPr>
                <w:p w14:paraId="36418DC7" w14:textId="77777777" w:rsidR="00B64D16" w:rsidRDefault="00B64D16" w:rsidP="00B64D16">
                  <w:pPr>
                    <w:pStyle w:val="ListParagraph"/>
                    <w:ind w:left="0"/>
                    <w:jc w:val="center"/>
                    <w:rPr>
                      <w:rFonts w:cs="Calibri"/>
                      <w:sz w:val="18"/>
                      <w:szCs w:val="18"/>
                      <w:lang w:val="id-ID"/>
                    </w:rPr>
                  </w:pPr>
                  <w:r>
                    <w:rPr>
                      <w:rFonts w:cs="Calibri"/>
                      <w:sz w:val="18"/>
                      <w:szCs w:val="18"/>
                      <w:lang w:val="id-ID"/>
                    </w:rPr>
                    <w:t>4</w:t>
                  </w:r>
                </w:p>
              </w:tc>
              <w:tc>
                <w:tcPr>
                  <w:tcW w:w="1170" w:type="dxa"/>
                </w:tcPr>
                <w:p w14:paraId="0BE8D89F" w14:textId="69BC4462" w:rsidR="00B64D16" w:rsidRDefault="00B64D16" w:rsidP="00B64D16">
                  <w:pPr>
                    <w:pStyle w:val="ListParagraph"/>
                    <w:ind w:left="0"/>
                    <w:jc w:val="center"/>
                    <w:rPr>
                      <w:rFonts w:cs="Calibri"/>
                      <w:sz w:val="18"/>
                      <w:szCs w:val="18"/>
                      <w:lang w:val="id-ID"/>
                    </w:rPr>
                  </w:pPr>
                  <w:r w:rsidRPr="00882ECA">
                    <w:rPr>
                      <w:rFonts w:cs="Calibri"/>
                      <w:sz w:val="18"/>
                      <w:szCs w:val="18"/>
                      <w:lang w:val="id-ID"/>
                    </w:rPr>
                    <w:t>Indiesch</w:t>
                  </w:r>
                </w:p>
              </w:tc>
              <w:tc>
                <w:tcPr>
                  <w:tcW w:w="990" w:type="dxa"/>
                </w:tcPr>
                <w:p w14:paraId="7ECB109E" w14:textId="6C616D33" w:rsidR="00B64D16" w:rsidRPr="00297787" w:rsidRDefault="00297787" w:rsidP="00B64D16">
                  <w:pPr>
                    <w:pStyle w:val="ListParagraph"/>
                    <w:ind w:left="0"/>
                    <w:jc w:val="center"/>
                    <w:rPr>
                      <w:rFonts w:cs="Calibri"/>
                      <w:sz w:val="18"/>
                      <w:szCs w:val="18"/>
                    </w:rPr>
                  </w:pPr>
                  <w:r>
                    <w:rPr>
                      <w:rFonts w:cs="Calibri"/>
                      <w:sz w:val="18"/>
                      <w:szCs w:val="18"/>
                    </w:rPr>
                    <w:t>1.94</w:t>
                  </w:r>
                </w:p>
              </w:tc>
              <w:tc>
                <w:tcPr>
                  <w:tcW w:w="900" w:type="dxa"/>
                </w:tcPr>
                <w:p w14:paraId="4F497AD4" w14:textId="6AE5C4E5" w:rsidR="00B64D16" w:rsidRPr="00297787" w:rsidRDefault="00297787" w:rsidP="00B64D16">
                  <w:pPr>
                    <w:pStyle w:val="ListParagraph"/>
                    <w:ind w:left="0"/>
                    <w:jc w:val="center"/>
                    <w:rPr>
                      <w:rFonts w:cs="Calibri"/>
                      <w:sz w:val="18"/>
                      <w:szCs w:val="18"/>
                    </w:rPr>
                  </w:pPr>
                  <w:r>
                    <w:rPr>
                      <w:rFonts w:cs="Calibri"/>
                      <w:sz w:val="18"/>
                      <w:szCs w:val="18"/>
                    </w:rPr>
                    <w:t>1.67</w:t>
                  </w:r>
                </w:p>
              </w:tc>
              <w:tc>
                <w:tcPr>
                  <w:tcW w:w="1170" w:type="dxa"/>
                </w:tcPr>
                <w:p w14:paraId="50F9F38D" w14:textId="507E796C" w:rsidR="00B64D16" w:rsidRPr="00297787" w:rsidRDefault="00297787" w:rsidP="00B64D16">
                  <w:pPr>
                    <w:pStyle w:val="ListParagraph"/>
                    <w:ind w:left="0"/>
                    <w:jc w:val="center"/>
                    <w:rPr>
                      <w:rFonts w:cs="Calibri"/>
                      <w:sz w:val="18"/>
                      <w:szCs w:val="18"/>
                    </w:rPr>
                  </w:pPr>
                  <w:r>
                    <w:rPr>
                      <w:rFonts w:cs="Calibri"/>
                      <w:sz w:val="18"/>
                      <w:szCs w:val="18"/>
                    </w:rPr>
                    <w:t>1.67</w:t>
                  </w:r>
                </w:p>
              </w:tc>
              <w:tc>
                <w:tcPr>
                  <w:tcW w:w="1228" w:type="dxa"/>
                </w:tcPr>
                <w:p w14:paraId="20014E94" w14:textId="1F04FBC1" w:rsidR="00B64D16" w:rsidRPr="00297787" w:rsidRDefault="00297787" w:rsidP="00B64D16">
                  <w:pPr>
                    <w:pStyle w:val="ListParagraph"/>
                    <w:ind w:left="0"/>
                    <w:jc w:val="center"/>
                    <w:rPr>
                      <w:rFonts w:cs="Calibri"/>
                      <w:sz w:val="18"/>
                      <w:szCs w:val="18"/>
                    </w:rPr>
                  </w:pPr>
                  <w:r>
                    <w:rPr>
                      <w:rFonts w:cs="Calibri"/>
                      <w:sz w:val="18"/>
                      <w:szCs w:val="18"/>
                    </w:rPr>
                    <w:t>3</w:t>
                  </w:r>
                </w:p>
              </w:tc>
            </w:tr>
            <w:tr w:rsidR="00FD2365" w14:paraId="4BB79F9E" w14:textId="77777777" w:rsidTr="009F470A">
              <w:trPr>
                <w:trHeight w:val="249"/>
              </w:trPr>
              <w:tc>
                <w:tcPr>
                  <w:tcW w:w="1705" w:type="dxa"/>
                  <w:gridSpan w:val="2"/>
                </w:tcPr>
                <w:p w14:paraId="7C76D782" w14:textId="38385C44" w:rsidR="00FD2365" w:rsidRDefault="00FD2365" w:rsidP="00FD2365">
                  <w:pPr>
                    <w:pStyle w:val="ListParagraph"/>
                    <w:ind w:left="0"/>
                    <w:jc w:val="right"/>
                    <w:rPr>
                      <w:rFonts w:cs="Calibri"/>
                      <w:sz w:val="18"/>
                      <w:szCs w:val="18"/>
                      <w:lang w:val="id-ID"/>
                    </w:rPr>
                  </w:pPr>
                  <w:r>
                    <w:rPr>
                      <w:rFonts w:cs="Calibri"/>
                      <w:sz w:val="18"/>
                      <w:szCs w:val="18"/>
                      <w:lang w:val="id-ID"/>
                    </w:rPr>
                    <w:t>Average</w:t>
                  </w:r>
                </w:p>
              </w:tc>
              <w:tc>
                <w:tcPr>
                  <w:tcW w:w="990" w:type="dxa"/>
                </w:tcPr>
                <w:p w14:paraId="76367F0C" w14:textId="551C26B3" w:rsidR="00FD2365" w:rsidRPr="00866952" w:rsidRDefault="00444387" w:rsidP="002D7B32">
                  <w:pPr>
                    <w:pStyle w:val="ListParagraph"/>
                    <w:ind w:left="0"/>
                    <w:jc w:val="center"/>
                    <w:rPr>
                      <w:rFonts w:cs="Calibri"/>
                      <w:sz w:val="18"/>
                      <w:szCs w:val="18"/>
                    </w:rPr>
                  </w:pPr>
                  <w:r>
                    <w:rPr>
                      <w:rFonts w:cs="Calibri"/>
                      <w:sz w:val="18"/>
                      <w:szCs w:val="18"/>
                    </w:rPr>
                    <w:t>2,18</w:t>
                  </w:r>
                </w:p>
              </w:tc>
              <w:tc>
                <w:tcPr>
                  <w:tcW w:w="900" w:type="dxa"/>
                </w:tcPr>
                <w:p w14:paraId="23B4F40F" w14:textId="34059086" w:rsidR="00FD2365" w:rsidRPr="00CC59F2" w:rsidRDefault="00444387" w:rsidP="002D7B32">
                  <w:pPr>
                    <w:pStyle w:val="ListParagraph"/>
                    <w:ind w:left="0"/>
                    <w:jc w:val="center"/>
                    <w:rPr>
                      <w:rFonts w:cs="Calibri"/>
                      <w:sz w:val="18"/>
                      <w:szCs w:val="18"/>
                    </w:rPr>
                  </w:pPr>
                  <w:r>
                    <w:rPr>
                      <w:rFonts w:cs="Calibri"/>
                      <w:sz w:val="18"/>
                      <w:szCs w:val="18"/>
                    </w:rPr>
                    <w:t>2</w:t>
                  </w:r>
                </w:p>
              </w:tc>
              <w:tc>
                <w:tcPr>
                  <w:tcW w:w="1170" w:type="dxa"/>
                </w:tcPr>
                <w:p w14:paraId="7003B14C" w14:textId="63901194" w:rsidR="00FD2365" w:rsidRPr="00DD02EF" w:rsidRDefault="00444387" w:rsidP="002D7B32">
                  <w:pPr>
                    <w:pStyle w:val="ListParagraph"/>
                    <w:ind w:left="0"/>
                    <w:jc w:val="center"/>
                    <w:rPr>
                      <w:rFonts w:cs="Calibri"/>
                      <w:sz w:val="18"/>
                      <w:szCs w:val="18"/>
                    </w:rPr>
                  </w:pPr>
                  <w:r>
                    <w:rPr>
                      <w:rFonts w:cs="Calibri"/>
                      <w:sz w:val="18"/>
                      <w:szCs w:val="18"/>
                    </w:rPr>
                    <w:t>2,33</w:t>
                  </w:r>
                </w:p>
              </w:tc>
              <w:tc>
                <w:tcPr>
                  <w:tcW w:w="1228" w:type="dxa"/>
                </w:tcPr>
                <w:p w14:paraId="58B5A63F" w14:textId="5F35C59D" w:rsidR="00FD2365" w:rsidRPr="000F04A4" w:rsidRDefault="00444387" w:rsidP="797E5B70">
                  <w:pPr>
                    <w:pStyle w:val="ListParagraph"/>
                    <w:spacing w:line="259" w:lineRule="auto"/>
                    <w:ind w:left="0"/>
                    <w:jc w:val="center"/>
                    <w:rPr>
                      <w:rFonts w:cs="Calibri"/>
                      <w:sz w:val="18"/>
                      <w:szCs w:val="18"/>
                    </w:rPr>
                  </w:pPr>
                  <w:r>
                    <w:rPr>
                      <w:rFonts w:cs="Calibri"/>
                      <w:sz w:val="18"/>
                      <w:szCs w:val="18"/>
                    </w:rPr>
                    <w:t>2,37</w:t>
                  </w:r>
                </w:p>
              </w:tc>
            </w:tr>
          </w:tbl>
          <w:p w14:paraId="1BB9F901" w14:textId="29ECFF44" w:rsidR="004D7F4E" w:rsidRPr="00BD02D1" w:rsidRDefault="004D7F4E" w:rsidP="00BD02D1"/>
        </w:tc>
      </w:tr>
    </w:tbl>
    <w:p w14:paraId="364370EE" w14:textId="2E7F865C" w:rsidR="00621FD0" w:rsidRDefault="29C2E66B" w:rsidP="66EEFCD6">
      <w:pPr>
        <w:pStyle w:val="ListParagraph"/>
        <w:ind w:left="4410"/>
        <w:jc w:val="both"/>
        <w:rPr>
          <w:b/>
          <w:bCs/>
          <w:lang w:val="id-ID"/>
        </w:rPr>
      </w:pPr>
      <w:r w:rsidRPr="446EE737">
        <w:rPr>
          <w:b/>
          <w:bCs/>
          <w:lang w:val="id-ID"/>
        </w:rPr>
        <w:lastRenderedPageBreak/>
        <w:t>Pembah</w:t>
      </w:r>
      <w:r w:rsidR="004A554A">
        <w:rPr>
          <w:b/>
          <w:bCs/>
        </w:rPr>
        <w:t>a</w:t>
      </w:r>
      <w:r w:rsidRPr="446EE737">
        <w:rPr>
          <w:b/>
          <w:bCs/>
          <w:lang w:val="id-ID"/>
        </w:rPr>
        <w:t>san</w:t>
      </w:r>
    </w:p>
    <w:p w14:paraId="1DBB8782" w14:textId="09851CE0" w:rsidR="446EE737" w:rsidRDefault="446EE737" w:rsidP="446EE737">
      <w:pPr>
        <w:pStyle w:val="ListParagraph"/>
        <w:ind w:left="4410"/>
        <w:jc w:val="both"/>
        <w:rPr>
          <w:b/>
          <w:bCs/>
          <w:lang w:val="id-ID"/>
        </w:rPr>
      </w:pPr>
    </w:p>
    <w:p w14:paraId="49D26AA6" w14:textId="6EF2896B" w:rsidR="00297787" w:rsidRDefault="00297787" w:rsidP="446EE737">
      <w:pPr>
        <w:pStyle w:val="ListParagraph"/>
        <w:ind w:left="4410"/>
        <w:jc w:val="both"/>
        <w:rPr>
          <w:b/>
          <w:bCs/>
          <w:lang w:val="id-ID"/>
        </w:rPr>
      </w:pPr>
    </w:p>
    <w:p w14:paraId="4C2213F9" w14:textId="698EB99E" w:rsidR="5B1EDA74" w:rsidRDefault="00297787" w:rsidP="446EE737">
      <w:pPr>
        <w:pStyle w:val="ListParagraph"/>
        <w:ind w:left="4410"/>
        <w:jc w:val="both"/>
      </w:pPr>
      <w:r>
        <w:rPr>
          <w:b/>
          <w:bCs/>
          <w:noProof/>
          <w:lang w:val="id-ID"/>
        </w:rPr>
        <w:lastRenderedPageBreak/>
        <w:drawing>
          <wp:anchor distT="0" distB="0" distL="114300" distR="114300" simplePos="0" relativeHeight="251659264" behindDoc="0" locked="0" layoutInCell="1" allowOverlap="1" wp14:anchorId="75257FB2" wp14:editId="23743EE6">
            <wp:simplePos x="0" y="0"/>
            <wp:positionH relativeFrom="margin">
              <wp:align>center</wp:align>
            </wp:positionH>
            <wp:positionV relativeFrom="paragraph">
              <wp:posOffset>40005</wp:posOffset>
            </wp:positionV>
            <wp:extent cx="5486400" cy="3200400"/>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1E2DD099" w14:textId="594E9AC4" w:rsidR="5B1EDA74" w:rsidRDefault="5B1EDA74" w:rsidP="446EE737">
      <w:pPr>
        <w:pStyle w:val="ListParagraph"/>
        <w:ind w:left="4410"/>
        <w:jc w:val="both"/>
      </w:pPr>
    </w:p>
    <w:p w14:paraId="5FA8CEE5" w14:textId="61DFDB4E" w:rsidR="446EE737" w:rsidRDefault="446EE737" w:rsidP="446EE737">
      <w:pPr>
        <w:pStyle w:val="ListParagraph"/>
        <w:ind w:left="4410"/>
        <w:jc w:val="both"/>
      </w:pPr>
    </w:p>
    <w:p w14:paraId="721F3223" w14:textId="77777777" w:rsidR="00444387" w:rsidRDefault="00444387" w:rsidP="00444387">
      <w:pPr>
        <w:pStyle w:val="ListParagraph"/>
        <w:ind w:left="4410" w:hanging="3134"/>
        <w:jc w:val="both"/>
      </w:pPr>
      <w:r>
        <w:rPr>
          <w:b/>
          <w:bCs/>
          <w:noProof/>
          <w:lang w:val="id-ID"/>
        </w:rPr>
        <w:lastRenderedPageBreak/>
        <w:drawing>
          <wp:inline distT="0" distB="0" distL="0" distR="0" wp14:anchorId="79FBA553" wp14:editId="3730D802">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FA2D50" w14:textId="77777777" w:rsidR="00444387" w:rsidRDefault="00444387" w:rsidP="00444387">
      <w:pPr>
        <w:pStyle w:val="ListParagraph"/>
        <w:ind w:left="4410"/>
        <w:jc w:val="both"/>
      </w:pPr>
    </w:p>
    <w:p w14:paraId="0D0A2819" w14:textId="57AEA962" w:rsidR="5B1EDA74" w:rsidRDefault="5B1EDA74" w:rsidP="00444387">
      <w:pPr>
        <w:pStyle w:val="ListParagraph"/>
        <w:ind w:left="4410"/>
        <w:jc w:val="both"/>
      </w:pPr>
      <w:r>
        <w:t xml:space="preserve">Dari data yang diperloleh menunjukan bahwa secara overral baik </w:t>
      </w:r>
      <w:r w:rsidR="005632E6">
        <w:t>Tiket.com</w:t>
      </w:r>
      <w:r>
        <w:t xml:space="preserve"> maupun T</w:t>
      </w:r>
      <w:r w:rsidR="005632E6">
        <w:t>raveloka</w:t>
      </w:r>
      <w:r>
        <w:t xml:space="preserve"> memiliki nilai PSSUQ yang baik karena memilikia rata-rata nilai dibawah 3. Hal ini menunjukan bahwa pengguna yang menjadi subject test merasa </w:t>
      </w:r>
      <w:r w:rsidR="55AB3EDC">
        <w:t xml:space="preserve">puas dengan sistem yang dimiliki </w:t>
      </w:r>
      <w:r w:rsidR="005632E6">
        <w:t>Tiket.com</w:t>
      </w:r>
      <w:r w:rsidR="55AB3EDC">
        <w:t xml:space="preserve"> dan </w:t>
      </w:r>
      <w:r w:rsidR="005632E6">
        <w:t>Traveloka</w:t>
      </w:r>
      <w:r w:rsidR="55AB3EDC">
        <w:t>.</w:t>
      </w:r>
    </w:p>
    <w:p w14:paraId="25EFDE28" w14:textId="6CE49FB6" w:rsidR="446EE737" w:rsidRDefault="446EE737" w:rsidP="446EE737">
      <w:pPr>
        <w:pStyle w:val="ListParagraph"/>
        <w:ind w:left="4410"/>
        <w:jc w:val="both"/>
      </w:pPr>
    </w:p>
    <w:p w14:paraId="49E91719" w14:textId="46B9CFEE" w:rsidR="55AB3EDC" w:rsidRDefault="55AB3EDC" w:rsidP="446EE737">
      <w:pPr>
        <w:pStyle w:val="ListParagraph"/>
        <w:numPr>
          <w:ilvl w:val="0"/>
          <w:numId w:val="12"/>
        </w:numPr>
        <w:ind w:left="4410"/>
        <w:jc w:val="both"/>
        <w:rPr>
          <w:b/>
          <w:bCs/>
          <w:sz w:val="24"/>
          <w:szCs w:val="24"/>
        </w:rPr>
      </w:pPr>
      <w:r w:rsidRPr="446EE737">
        <w:rPr>
          <w:b/>
          <w:bCs/>
          <w:sz w:val="24"/>
          <w:szCs w:val="24"/>
        </w:rPr>
        <w:t>Kesimpulan</w:t>
      </w:r>
    </w:p>
    <w:p w14:paraId="7670C8A0" w14:textId="16ACD0F8" w:rsidR="55AB3EDC" w:rsidRDefault="55AB3EDC" w:rsidP="446EE737">
      <w:pPr>
        <w:ind w:left="4410"/>
        <w:jc w:val="both"/>
        <w:rPr>
          <w:sz w:val="24"/>
          <w:szCs w:val="24"/>
        </w:rPr>
      </w:pPr>
      <w:r w:rsidRPr="446EE737">
        <w:rPr>
          <w:sz w:val="24"/>
          <w:szCs w:val="24"/>
        </w:rPr>
        <w:t xml:space="preserve">Dari analisa yang telah dilakukan dapat disimpulkan bahwa </w:t>
      </w:r>
      <w:r w:rsidR="005632E6">
        <w:rPr>
          <w:sz w:val="24"/>
          <w:szCs w:val="24"/>
        </w:rPr>
        <w:t>kedua aplikasi memiliki desain tampilan UI yang baik sehingga pengguna tidak terlalu kesulitan saat memakainya, bahkan pengguna baru pun akan cepat belajar dan mengerti tata cara pengguanaannya</w:t>
      </w:r>
    </w:p>
    <w:p w14:paraId="03643039" w14:textId="02AA1185" w:rsidR="446EE737" w:rsidRDefault="446EE737" w:rsidP="446EE737">
      <w:pPr>
        <w:pStyle w:val="ListParagraph"/>
        <w:ind w:left="4410"/>
        <w:jc w:val="both"/>
      </w:pPr>
    </w:p>
    <w:p w14:paraId="6D0B007A" w14:textId="47E3D9CA" w:rsidR="2B1429CD" w:rsidRDefault="00D26792" w:rsidP="446EE737">
      <w:pPr>
        <w:pStyle w:val="ListParagraph"/>
        <w:ind w:left="4410"/>
        <w:jc w:val="both"/>
        <w:rPr>
          <w:noProof/>
        </w:rPr>
      </w:pPr>
      <w:r>
        <w:rPr>
          <w:noProof/>
        </w:rPr>
        <w:lastRenderedPageBreak/>
        <w:drawing>
          <wp:anchor distT="0" distB="0" distL="114300" distR="114300" simplePos="0" relativeHeight="251660288" behindDoc="0" locked="0" layoutInCell="1" allowOverlap="1" wp14:anchorId="56FC1A3E" wp14:editId="2E172C52">
            <wp:simplePos x="0" y="0"/>
            <wp:positionH relativeFrom="column">
              <wp:posOffset>2808605</wp:posOffset>
            </wp:positionH>
            <wp:positionV relativeFrom="paragraph">
              <wp:posOffset>-523562</wp:posOffset>
            </wp:positionV>
            <wp:extent cx="1762485" cy="3818466"/>
            <wp:effectExtent l="0" t="0" r="9525" b="0"/>
            <wp:wrapNone/>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2485" cy="381846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8501B0" wp14:editId="765AF537">
            <wp:simplePos x="0" y="0"/>
            <wp:positionH relativeFrom="column">
              <wp:posOffset>4664805</wp:posOffset>
            </wp:positionH>
            <wp:positionV relativeFrom="paragraph">
              <wp:posOffset>-479776</wp:posOffset>
            </wp:positionV>
            <wp:extent cx="1746913" cy="3785533"/>
            <wp:effectExtent l="0" t="0" r="5715" b="5715"/>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4784" cy="3802590"/>
                    </a:xfrm>
                    <a:prstGeom prst="rect">
                      <a:avLst/>
                    </a:prstGeom>
                  </pic:spPr>
                </pic:pic>
              </a:graphicData>
            </a:graphic>
            <wp14:sizeRelH relativeFrom="margin">
              <wp14:pctWidth>0</wp14:pctWidth>
            </wp14:sizeRelH>
            <wp14:sizeRelV relativeFrom="margin">
              <wp14:pctHeight>0</wp14:pctHeight>
            </wp14:sizeRelV>
          </wp:anchor>
        </w:drawing>
      </w:r>
    </w:p>
    <w:p w14:paraId="3B53FF0C" w14:textId="298C3936" w:rsidR="00D26792" w:rsidRDefault="00D26792" w:rsidP="446EE737">
      <w:pPr>
        <w:pStyle w:val="ListParagraph"/>
        <w:ind w:left="4410"/>
        <w:jc w:val="both"/>
        <w:rPr>
          <w:noProof/>
        </w:rPr>
      </w:pPr>
    </w:p>
    <w:p w14:paraId="14A94747" w14:textId="2331C874" w:rsidR="00D26792" w:rsidRDefault="00D26792" w:rsidP="446EE737">
      <w:pPr>
        <w:pStyle w:val="ListParagraph"/>
        <w:ind w:left="4410"/>
        <w:jc w:val="both"/>
        <w:rPr>
          <w:noProof/>
        </w:rPr>
      </w:pPr>
    </w:p>
    <w:p w14:paraId="1642520F" w14:textId="77ADFCDE" w:rsidR="00D26792" w:rsidRDefault="00D26792" w:rsidP="446EE737">
      <w:pPr>
        <w:pStyle w:val="ListParagraph"/>
        <w:ind w:left="4410"/>
        <w:jc w:val="both"/>
        <w:rPr>
          <w:noProof/>
        </w:rPr>
      </w:pPr>
    </w:p>
    <w:p w14:paraId="46E7391B" w14:textId="52478046" w:rsidR="00D26792" w:rsidRDefault="00D26792" w:rsidP="446EE737">
      <w:pPr>
        <w:pStyle w:val="ListParagraph"/>
        <w:ind w:left="4410"/>
        <w:jc w:val="both"/>
        <w:rPr>
          <w:noProof/>
        </w:rPr>
      </w:pPr>
    </w:p>
    <w:p w14:paraId="58B411D0" w14:textId="6F170D74" w:rsidR="00D26792" w:rsidRDefault="00D26792" w:rsidP="446EE737">
      <w:pPr>
        <w:pStyle w:val="ListParagraph"/>
        <w:ind w:left="4410"/>
        <w:jc w:val="both"/>
        <w:rPr>
          <w:noProof/>
        </w:rPr>
      </w:pPr>
    </w:p>
    <w:p w14:paraId="4A8C6B25" w14:textId="773DCF24" w:rsidR="00D26792" w:rsidRDefault="00D26792" w:rsidP="446EE737">
      <w:pPr>
        <w:pStyle w:val="ListParagraph"/>
        <w:ind w:left="4410"/>
        <w:jc w:val="both"/>
        <w:rPr>
          <w:noProof/>
        </w:rPr>
      </w:pPr>
    </w:p>
    <w:p w14:paraId="36A111B2" w14:textId="787CAD6F" w:rsidR="00D26792" w:rsidRDefault="00D26792" w:rsidP="446EE737">
      <w:pPr>
        <w:pStyle w:val="ListParagraph"/>
        <w:ind w:left="4410"/>
        <w:jc w:val="both"/>
        <w:rPr>
          <w:noProof/>
        </w:rPr>
      </w:pPr>
    </w:p>
    <w:p w14:paraId="5326D040" w14:textId="0926D861" w:rsidR="00D26792" w:rsidRDefault="00D26792" w:rsidP="446EE737">
      <w:pPr>
        <w:pStyle w:val="ListParagraph"/>
        <w:ind w:left="4410"/>
        <w:jc w:val="both"/>
        <w:rPr>
          <w:noProof/>
        </w:rPr>
      </w:pPr>
    </w:p>
    <w:p w14:paraId="696DF0DC" w14:textId="2A68F364" w:rsidR="00D26792" w:rsidRDefault="00D26792" w:rsidP="446EE737">
      <w:pPr>
        <w:pStyle w:val="ListParagraph"/>
        <w:ind w:left="4410"/>
        <w:jc w:val="both"/>
        <w:rPr>
          <w:noProof/>
        </w:rPr>
      </w:pPr>
    </w:p>
    <w:p w14:paraId="4C8F6265" w14:textId="55C404A9" w:rsidR="00D26792" w:rsidRDefault="00D26792" w:rsidP="446EE737">
      <w:pPr>
        <w:pStyle w:val="ListParagraph"/>
        <w:ind w:left="4410"/>
        <w:jc w:val="both"/>
        <w:rPr>
          <w:noProof/>
        </w:rPr>
      </w:pPr>
    </w:p>
    <w:p w14:paraId="328A869B" w14:textId="075AA6CD" w:rsidR="00D26792" w:rsidRDefault="00D26792" w:rsidP="446EE737">
      <w:pPr>
        <w:pStyle w:val="ListParagraph"/>
        <w:ind w:left="4410"/>
        <w:jc w:val="both"/>
        <w:rPr>
          <w:noProof/>
        </w:rPr>
      </w:pPr>
    </w:p>
    <w:p w14:paraId="3BBDCCAE" w14:textId="114696C9" w:rsidR="00D26792" w:rsidRDefault="00D26792" w:rsidP="446EE737">
      <w:pPr>
        <w:pStyle w:val="ListParagraph"/>
        <w:ind w:left="4410"/>
        <w:jc w:val="both"/>
        <w:rPr>
          <w:noProof/>
        </w:rPr>
      </w:pPr>
    </w:p>
    <w:p w14:paraId="7C245C54" w14:textId="1E5F5782" w:rsidR="00D26792" w:rsidRDefault="00D26792" w:rsidP="446EE737">
      <w:pPr>
        <w:pStyle w:val="ListParagraph"/>
        <w:ind w:left="4410"/>
        <w:jc w:val="both"/>
      </w:pPr>
    </w:p>
    <w:p w14:paraId="4AACE7E6" w14:textId="7C3F705A" w:rsidR="00D26792" w:rsidRDefault="00D26792" w:rsidP="446EE737">
      <w:pPr>
        <w:pStyle w:val="ListParagraph"/>
        <w:ind w:left="4410"/>
        <w:jc w:val="both"/>
      </w:pPr>
    </w:p>
    <w:p w14:paraId="28C633F1" w14:textId="56C37925" w:rsidR="00D26792" w:rsidRDefault="00D26792" w:rsidP="446EE737">
      <w:pPr>
        <w:pStyle w:val="ListParagraph"/>
        <w:ind w:left="4410"/>
        <w:jc w:val="both"/>
      </w:pPr>
    </w:p>
    <w:p w14:paraId="240B5D0E" w14:textId="62FDA90B" w:rsidR="00D26792" w:rsidRDefault="00D26792" w:rsidP="446EE737">
      <w:pPr>
        <w:pStyle w:val="ListParagraph"/>
        <w:ind w:left="4410"/>
        <w:jc w:val="both"/>
      </w:pPr>
    </w:p>
    <w:p w14:paraId="384AE55C" w14:textId="2C4DD683" w:rsidR="00D26792" w:rsidRDefault="00D26792" w:rsidP="446EE737">
      <w:pPr>
        <w:pStyle w:val="ListParagraph"/>
        <w:ind w:left="4410"/>
        <w:jc w:val="both"/>
      </w:pPr>
    </w:p>
    <w:p w14:paraId="412B1C22" w14:textId="2DE31533" w:rsidR="00D26792" w:rsidRDefault="00D26792" w:rsidP="446EE737">
      <w:pPr>
        <w:pStyle w:val="ListParagraph"/>
        <w:ind w:left="4410"/>
        <w:jc w:val="both"/>
      </w:pPr>
    </w:p>
    <w:p w14:paraId="7BB11EFD" w14:textId="67DCACD2" w:rsidR="00D26792" w:rsidRDefault="00D26792" w:rsidP="446EE737">
      <w:pPr>
        <w:pStyle w:val="ListParagraph"/>
        <w:ind w:left="4410"/>
        <w:jc w:val="both"/>
      </w:pPr>
      <w:r>
        <w:t xml:space="preserve">               Tiket.com                                    Traveloka</w:t>
      </w:r>
    </w:p>
    <w:p w14:paraId="4DD0824D" w14:textId="77777777" w:rsidR="00D26792" w:rsidRDefault="00D26792" w:rsidP="446EE737">
      <w:pPr>
        <w:pStyle w:val="ListParagraph"/>
        <w:ind w:left="4410"/>
        <w:jc w:val="both"/>
      </w:pPr>
    </w:p>
    <w:p w14:paraId="69373D18" w14:textId="1FEE86AE" w:rsidR="15D7173C" w:rsidRDefault="00D26792" w:rsidP="446EE737">
      <w:pPr>
        <w:pStyle w:val="ListParagraph"/>
        <w:spacing w:line="276" w:lineRule="auto"/>
        <w:ind w:left="4410"/>
        <w:jc w:val="both"/>
      </w:pPr>
      <w:r>
        <w:t xml:space="preserve">Tiket.com dan Traveloka memiliki tampilan yang hampir sama. Namun jika dilihat sekilas, maka tampilan dari Tiket.com lebih </w:t>
      </w:r>
      <w:r w:rsidR="001C2381">
        <w:t xml:space="preserve">sederhana. Fitur yang ada didalamnya pun hampir sama, namun traveloka memiliki fitur tambahan yaitu ‘simpan tanggal’. Keduanya memiliki tombol </w:t>
      </w:r>
      <w:r w:rsidR="00D51300">
        <w:t xml:space="preserve">dengan warna </w:t>
      </w:r>
      <w:r w:rsidR="001C2381">
        <w:t xml:space="preserve">yang sangat mencolok </w:t>
      </w:r>
      <w:r w:rsidR="00D51300">
        <w:t>dan</w:t>
      </w:r>
      <w:r w:rsidR="001C2381">
        <w:t xml:space="preserve"> letak</w:t>
      </w:r>
      <w:r w:rsidR="00D51300">
        <w:t>nya</w:t>
      </w:r>
      <w:r w:rsidR="001C2381">
        <w:t xml:space="preserve"> yang disesuaikan dengan letak dari ibu jari kanan pengguna saat menggunakan smartphone. Ini tentu akan membuat waktu pemesanan menjadi lebih singkat karena user tidak perlu menggeser jarinya lebih jauh hanya untuk menekan tombol</w:t>
      </w:r>
      <w:r w:rsidR="00D51300">
        <w:t>.</w:t>
      </w:r>
    </w:p>
    <w:p w14:paraId="340AD03D" w14:textId="6054B943" w:rsidR="446EE737" w:rsidRDefault="446EE737" w:rsidP="446EE737">
      <w:pPr>
        <w:pStyle w:val="ListParagraph"/>
        <w:spacing w:line="276" w:lineRule="auto"/>
        <w:ind w:left="4410"/>
        <w:jc w:val="both"/>
      </w:pPr>
    </w:p>
    <w:p w14:paraId="5A4E9AC8" w14:textId="7CF94134" w:rsidR="7E062695" w:rsidRDefault="7E062695" w:rsidP="446EE737">
      <w:pPr>
        <w:pStyle w:val="ListParagraph"/>
        <w:spacing w:line="276" w:lineRule="auto"/>
        <w:ind w:left="4410"/>
        <w:jc w:val="both"/>
      </w:pPr>
      <w:r>
        <w:lastRenderedPageBreak/>
        <w:t>Diluar dari hal tersebut, baik Amazon dan Tokopedia memiliki aspek usabillity yang baik, hal ini dibuktikan dengan hasil test lear</w:t>
      </w:r>
      <w:r w:rsidR="001C2381">
        <w:t>n</w:t>
      </w:r>
      <w:r>
        <w:t xml:space="preserve">ability </w:t>
      </w:r>
      <w:r w:rsidR="1B794C3E">
        <w:t xml:space="preserve">yang membuktikan Learning time menurun dalam setiap percobaan, rate of error yang </w:t>
      </w:r>
      <w:r w:rsidR="001C2381">
        <w:t>bahkan tidak ada</w:t>
      </w:r>
      <w:r w:rsidR="1B794C3E">
        <w:t xml:space="preserve">, retention over time juga berfungsi dengan baik. Serta memiliki skor </w:t>
      </w:r>
      <w:r w:rsidR="0D7B4FE1">
        <w:t>PSSUQ rata-rata dibawah 3.</w:t>
      </w:r>
    </w:p>
    <w:sectPr w:rsidR="7E062695" w:rsidSect="004D7F4E">
      <w:headerReference w:type="default" r:id="rId19"/>
      <w:footerReference w:type="default" r:id="rId20"/>
      <w:footerReference w:type="first" r:id="rId2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C8EE" w14:textId="77777777" w:rsidR="00312078" w:rsidRDefault="00312078" w:rsidP="00713050">
      <w:pPr>
        <w:spacing w:line="240" w:lineRule="auto"/>
      </w:pPr>
      <w:r>
        <w:separator/>
      </w:r>
    </w:p>
  </w:endnote>
  <w:endnote w:type="continuationSeparator" w:id="0">
    <w:p w14:paraId="354DDF68" w14:textId="77777777" w:rsidR="00312078" w:rsidRDefault="00312078" w:rsidP="00713050">
      <w:pPr>
        <w:spacing w:line="240" w:lineRule="auto"/>
      </w:pPr>
      <w:r>
        <w:continuationSeparator/>
      </w:r>
    </w:p>
  </w:endnote>
  <w:endnote w:type="continuationNotice" w:id="1">
    <w:p w14:paraId="627874F0" w14:textId="77777777" w:rsidR="00312078" w:rsidRDefault="003120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0244B707" w14:textId="77777777" w:rsidTr="00B60A88">
      <w:tc>
        <w:tcPr>
          <w:tcW w:w="2621" w:type="dxa"/>
          <w:tcMar>
            <w:top w:w="648" w:type="dxa"/>
            <w:left w:w="115" w:type="dxa"/>
            <w:bottom w:w="0" w:type="dxa"/>
            <w:right w:w="115" w:type="dxa"/>
          </w:tcMar>
        </w:tcPr>
        <w:p w14:paraId="546B7A33" w14:textId="77777777" w:rsidR="00C2098A" w:rsidRDefault="00CA3DF1" w:rsidP="00684488">
          <w:pPr>
            <w:pStyle w:val="Footer"/>
          </w:pPr>
          <w:r w:rsidRPr="00CA3DF1">
            <w:rPr>
              <w:noProof/>
            </w:rPr>
            <mc:AlternateContent>
              <mc:Choice Requires="wpg">
                <w:drawing>
                  <wp:inline distT="0" distB="0" distL="0" distR="0" wp14:anchorId="0FC12626" wp14:editId="7FE12B26">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oel="http://schemas.microsoft.com/office/2019/extlst">
                <w:pict>
                  <v:group w14:anchorId="514E5C0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A3BE5A6" w14:textId="77777777" w:rsidR="00C2098A" w:rsidRDefault="00C2098A" w:rsidP="00684488">
          <w:pPr>
            <w:pStyle w:val="Footer"/>
          </w:pPr>
          <w:r w:rsidRPr="00C2098A">
            <w:rPr>
              <w:noProof/>
            </w:rPr>
            <mc:AlternateContent>
              <mc:Choice Requires="wpg">
                <w:drawing>
                  <wp:inline distT="0" distB="0" distL="0" distR="0" wp14:anchorId="7C4140DB" wp14:editId="6E62174E">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5E5E6EF3"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6E5D318" w14:textId="77777777" w:rsidR="00C2098A" w:rsidRDefault="00C2098A" w:rsidP="00684488">
          <w:pPr>
            <w:pStyle w:val="Footer"/>
          </w:pPr>
          <w:r w:rsidRPr="00C2098A">
            <w:rPr>
              <w:noProof/>
            </w:rPr>
            <mc:AlternateContent>
              <mc:Choice Requires="wpg">
                <w:drawing>
                  <wp:inline distT="0" distB="0" distL="0" distR="0" wp14:anchorId="4424EE04" wp14:editId="57CBF1D5">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599E10FC"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9E005A0" w14:textId="77777777" w:rsidR="00C2098A" w:rsidRDefault="00C2098A" w:rsidP="00684488">
          <w:pPr>
            <w:pStyle w:val="Footer"/>
          </w:pPr>
          <w:r w:rsidRPr="00C2098A">
            <w:rPr>
              <w:noProof/>
            </w:rPr>
            <mc:AlternateContent>
              <mc:Choice Requires="wpg">
                <w:drawing>
                  <wp:inline distT="0" distB="0" distL="0" distR="0" wp14:anchorId="4609652D" wp14:editId="717B3F4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10F77B3C"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1DA62190" w14:textId="77777777" w:rsidTr="00284544">
      <w:tc>
        <w:tcPr>
          <w:tcW w:w="2621" w:type="dxa"/>
          <w:tcMar>
            <w:top w:w="144" w:type="dxa"/>
            <w:left w:w="115" w:type="dxa"/>
            <w:right w:w="115" w:type="dxa"/>
          </w:tcMar>
        </w:tcPr>
        <w:sdt>
          <w:sdtPr>
            <w:alias w:val="Email:"/>
            <w:tag w:val="Email:"/>
            <w:id w:val="461157651"/>
            <w:placeholder>
              <w:docPart w:val="FE714C682A10493BB12E8C6D298E6B96"/>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212E2A3D"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C8732FD5BD264133A12A67BE21DEAA1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3171D77"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09CB42E7B85B4363B765FBB501E6C735"/>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28D2044C"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9C7980777DEA41F09C9722F52D2E8D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BFB9594"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09626024"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FD7D85A" w14:textId="77777777" w:rsidTr="00B60A88">
      <w:tc>
        <w:tcPr>
          <w:tcW w:w="2621" w:type="dxa"/>
          <w:tcMar>
            <w:top w:w="648" w:type="dxa"/>
            <w:left w:w="115" w:type="dxa"/>
            <w:bottom w:w="0" w:type="dxa"/>
            <w:right w:w="115" w:type="dxa"/>
          </w:tcMar>
        </w:tcPr>
        <w:p w14:paraId="3FE0AB91" w14:textId="77777777" w:rsidR="00217980" w:rsidRDefault="00217980" w:rsidP="00217980">
          <w:pPr>
            <w:pStyle w:val="Footer"/>
          </w:pPr>
          <w:r w:rsidRPr="00CA3DF1">
            <w:rPr>
              <w:noProof/>
            </w:rPr>
            <mc:AlternateContent>
              <mc:Choice Requires="wpg">
                <w:drawing>
                  <wp:inline distT="0" distB="0" distL="0" distR="0" wp14:anchorId="2038192F" wp14:editId="232ADA25">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oel="http://schemas.microsoft.com/office/2019/extlst">
                <w:pict>
                  <v:group w14:anchorId="6720021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2922BD8F" w14:textId="77777777" w:rsidR="00217980" w:rsidRDefault="00217980" w:rsidP="00217980">
          <w:pPr>
            <w:pStyle w:val="Footer"/>
          </w:pPr>
          <w:r w:rsidRPr="00C2098A">
            <w:rPr>
              <w:noProof/>
            </w:rPr>
            <mc:AlternateContent>
              <mc:Choice Requires="wpg">
                <w:drawing>
                  <wp:inline distT="0" distB="0" distL="0" distR="0" wp14:anchorId="3DFF8E84" wp14:editId="100B25F6">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29B9A14C"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L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C5AO22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4CECF4C" w14:textId="77777777" w:rsidR="00217980" w:rsidRDefault="00217980" w:rsidP="00217980">
          <w:pPr>
            <w:pStyle w:val="Footer"/>
          </w:pPr>
          <w:r w:rsidRPr="00C2098A">
            <w:rPr>
              <w:noProof/>
            </w:rPr>
            <mc:AlternateContent>
              <mc:Choice Requires="wpg">
                <w:drawing>
                  <wp:inline distT="0" distB="0" distL="0" distR="0" wp14:anchorId="16BC1733" wp14:editId="48D2C848">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091C58C4"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CF360DC" w14:textId="77777777" w:rsidR="00217980" w:rsidRDefault="00217980" w:rsidP="00217980">
          <w:pPr>
            <w:pStyle w:val="Footer"/>
          </w:pPr>
          <w:r w:rsidRPr="00C2098A">
            <w:rPr>
              <w:noProof/>
            </w:rPr>
            <mc:AlternateContent>
              <mc:Choice Requires="wpg">
                <w:drawing>
                  <wp:inline distT="0" distB="0" distL="0" distR="0" wp14:anchorId="595A5A4E" wp14:editId="7A474E9B">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69029A3E"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471B0216" w14:textId="77777777" w:rsidTr="00284544">
      <w:tc>
        <w:tcPr>
          <w:tcW w:w="2621" w:type="dxa"/>
          <w:tcMar>
            <w:top w:w="144" w:type="dxa"/>
            <w:left w:w="115" w:type="dxa"/>
            <w:right w:w="115" w:type="dxa"/>
          </w:tcMar>
        </w:tcPr>
        <w:sdt>
          <w:sdtPr>
            <w:alias w:val="Email:"/>
            <w:tag w:val="Email:"/>
            <w:id w:val="-169409537"/>
            <w:placeholder>
              <w:docPart w:val="802A69F3186443F59BC0B9085211DC3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693B50F" w14:textId="77777777" w:rsidR="00811117"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FE8BE600B9EB4C59AF40FB6A0B0C7CF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B95DB69" w14:textId="77777777"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DDEBF96E20C148898D7C0CF6AE4C7D5C"/>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1F0F389E" w14:textId="77777777" w:rsidR="00811117" w:rsidRPr="00C2098A" w:rsidRDefault="00811117"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54240A29175E49E1A57B136D417E5F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5FBC756" w14:textId="77777777" w:rsidR="00811117" w:rsidRPr="00C2098A" w:rsidRDefault="00811117" w:rsidP="00217980">
              <w:pPr>
                <w:pStyle w:val="Footer"/>
              </w:pPr>
              <w:r>
                <w:t>LinkedIN URL</w:t>
              </w:r>
            </w:p>
          </w:sdtContent>
        </w:sdt>
      </w:tc>
    </w:tr>
  </w:tbl>
  <w:p w14:paraId="722BE9A5"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86C3" w14:textId="77777777" w:rsidR="00312078" w:rsidRDefault="00312078" w:rsidP="00713050">
      <w:pPr>
        <w:spacing w:line="240" w:lineRule="auto"/>
      </w:pPr>
      <w:r>
        <w:separator/>
      </w:r>
    </w:p>
  </w:footnote>
  <w:footnote w:type="continuationSeparator" w:id="0">
    <w:p w14:paraId="30CCDDF5" w14:textId="77777777" w:rsidR="00312078" w:rsidRDefault="00312078" w:rsidP="00713050">
      <w:pPr>
        <w:spacing w:line="240" w:lineRule="auto"/>
      </w:pPr>
      <w:r>
        <w:continuationSeparator/>
      </w:r>
    </w:p>
  </w:footnote>
  <w:footnote w:type="continuationNotice" w:id="1">
    <w:p w14:paraId="48943C08" w14:textId="77777777" w:rsidR="00312078" w:rsidRDefault="003120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FAAE5F2" w14:textId="77777777" w:rsidTr="00D87154">
      <w:trPr>
        <w:trHeight w:hRule="exact" w:val="2952"/>
      </w:trPr>
      <w:tc>
        <w:tcPr>
          <w:tcW w:w="3787" w:type="dxa"/>
          <w:tcMar>
            <w:top w:w="792" w:type="dxa"/>
            <w:right w:w="720" w:type="dxa"/>
          </w:tcMar>
        </w:tcPr>
        <w:p w14:paraId="5AC17FB6" w14:textId="515810B0" w:rsidR="00125981" w:rsidRPr="00F207C0" w:rsidRDefault="00125981" w:rsidP="00F328B4">
          <w:pPr>
            <w:pStyle w:val="Initials"/>
          </w:pPr>
          <w:r>
            <w:rPr>
              <w:noProof/>
            </w:rPr>
            <mc:AlternateContent>
              <mc:Choice Requires="wpg">
                <w:drawing>
                  <wp:anchor distT="0" distB="0" distL="114300" distR="114300" simplePos="0" relativeHeight="251658240" behindDoc="1" locked="1" layoutInCell="1" allowOverlap="1" wp14:anchorId="0085ED33" wp14:editId="2CE95DD3">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oel="http://schemas.microsoft.com/office/2019/extlst">
                <w:pict>
                  <v:group w14:anchorId="67F5C7B5" id="Group 3" o:spid="_x0000_s1026" alt="Title: Continuation page header graphic" style="position:absolute;margin-left:0;margin-top:-39.6pt;width:524.9pt;height:142.55pt;z-index:-251658240;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F4364">
                <w:t>IMK</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5907B10E" w14:textId="77777777" w:rsidTr="00B56E1F">
            <w:trPr>
              <w:trHeight w:hRule="exact" w:val="1152"/>
            </w:trPr>
            <w:tc>
              <w:tcPr>
                <w:tcW w:w="6055" w:type="dxa"/>
                <w:vAlign w:val="center"/>
              </w:tcPr>
              <w:p w14:paraId="4C4D52D7" w14:textId="2F85AC22" w:rsidR="00125981" w:rsidRPr="00EF7109" w:rsidRDefault="00312078" w:rsidP="00EF7109">
                <w:pPr>
                  <w:pStyle w:val="Heading1"/>
                  <w:outlineLvl w:val="0"/>
                </w:pPr>
                <w:sdt>
                  <w:sdtPr>
                    <w:alias w:val="Enter Your Name:"/>
                    <w:tag w:val="Enter Your Name:"/>
                    <w:id w:val="-267622354"/>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9131D5">
                      <w:t>INTERAKSI MANUSIA KOMPUTER</w:t>
                    </w:r>
                  </w:sdtContent>
                </w:sdt>
              </w:p>
              <w:p w14:paraId="4D6FE742" w14:textId="77777777" w:rsidR="00125981" w:rsidRDefault="00312078" w:rsidP="00125981">
                <w:pPr>
                  <w:pStyle w:val="Heading2"/>
                  <w:outlineLvl w:val="1"/>
                </w:pPr>
                <w:sdt>
                  <w:sdtPr>
                    <w:alias w:val="Profession or Industry:"/>
                    <w:tag w:val="Profession or Industry:"/>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17205D60" w14:textId="77777777" w:rsidR="00125981" w:rsidRPr="00F207C0" w:rsidRDefault="00125981" w:rsidP="00125981"/>
      </w:tc>
    </w:tr>
  </w:tbl>
  <w:p w14:paraId="6A4445FC"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5C3AEA"/>
    <w:multiLevelType w:val="hybridMultilevel"/>
    <w:tmpl w:val="D25001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382CA0"/>
    <w:multiLevelType w:val="hybridMultilevel"/>
    <w:tmpl w:val="47E4473C"/>
    <w:lvl w:ilvl="0" w:tplc="F7C2773A">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27BDD"/>
    <w:multiLevelType w:val="hybridMultilevel"/>
    <w:tmpl w:val="390ABDEC"/>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0C4233"/>
    <w:multiLevelType w:val="hybridMultilevel"/>
    <w:tmpl w:val="E446ED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0D5443"/>
    <w:multiLevelType w:val="hybridMultilevel"/>
    <w:tmpl w:val="AAA61B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35175E"/>
    <w:multiLevelType w:val="hybridMultilevel"/>
    <w:tmpl w:val="8BB650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0EC05F4"/>
    <w:multiLevelType w:val="hybridMultilevel"/>
    <w:tmpl w:val="18A85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47391B"/>
    <w:multiLevelType w:val="hybridMultilevel"/>
    <w:tmpl w:val="EF1A697C"/>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6"/>
  </w:num>
  <w:num w:numId="16">
    <w:abstractNumId w:val="17"/>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MjMxtjA0NzQxMzJT0lEKTi0uzszPAykwrgUAtulo/CwAAAA="/>
  </w:docVars>
  <w:rsids>
    <w:rsidRoot w:val="009F4364"/>
    <w:rsid w:val="00001A37"/>
    <w:rsid w:val="000021C2"/>
    <w:rsid w:val="00002773"/>
    <w:rsid w:val="00005DB2"/>
    <w:rsid w:val="000069AE"/>
    <w:rsid w:val="0001230F"/>
    <w:rsid w:val="00012EBB"/>
    <w:rsid w:val="00013D95"/>
    <w:rsid w:val="0001532F"/>
    <w:rsid w:val="00016668"/>
    <w:rsid w:val="00022E2F"/>
    <w:rsid w:val="00025F17"/>
    <w:rsid w:val="00026EF3"/>
    <w:rsid w:val="000301D0"/>
    <w:rsid w:val="00031F78"/>
    <w:rsid w:val="000323E5"/>
    <w:rsid w:val="0003250D"/>
    <w:rsid w:val="00032806"/>
    <w:rsid w:val="000353A6"/>
    <w:rsid w:val="00037B59"/>
    <w:rsid w:val="000412C6"/>
    <w:rsid w:val="00042640"/>
    <w:rsid w:val="00043A64"/>
    <w:rsid w:val="000453BC"/>
    <w:rsid w:val="00045689"/>
    <w:rsid w:val="00050890"/>
    <w:rsid w:val="00052ADF"/>
    <w:rsid w:val="00056AD5"/>
    <w:rsid w:val="000602ED"/>
    <w:rsid w:val="000607B3"/>
    <w:rsid w:val="00060DD9"/>
    <w:rsid w:val="0006184D"/>
    <w:rsid w:val="000620E4"/>
    <w:rsid w:val="0006314D"/>
    <w:rsid w:val="0006350A"/>
    <w:rsid w:val="00063946"/>
    <w:rsid w:val="00064558"/>
    <w:rsid w:val="00066419"/>
    <w:rsid w:val="0007048B"/>
    <w:rsid w:val="00070EC9"/>
    <w:rsid w:val="00070ED5"/>
    <w:rsid w:val="00071C51"/>
    <w:rsid w:val="00072882"/>
    <w:rsid w:val="00072DA2"/>
    <w:rsid w:val="00073548"/>
    <w:rsid w:val="000742D2"/>
    <w:rsid w:val="000746B7"/>
    <w:rsid w:val="00075201"/>
    <w:rsid w:val="0007543B"/>
    <w:rsid w:val="00082187"/>
    <w:rsid w:val="00085136"/>
    <w:rsid w:val="00085C44"/>
    <w:rsid w:val="00085D16"/>
    <w:rsid w:val="00087A36"/>
    <w:rsid w:val="00090531"/>
    <w:rsid w:val="00090B29"/>
    <w:rsid w:val="00093E82"/>
    <w:rsid w:val="000941A8"/>
    <w:rsid w:val="00094978"/>
    <w:rsid w:val="00095550"/>
    <w:rsid w:val="0009723B"/>
    <w:rsid w:val="00097D2A"/>
    <w:rsid w:val="00097FAF"/>
    <w:rsid w:val="000A0DEB"/>
    <w:rsid w:val="000A0EDA"/>
    <w:rsid w:val="000A1F15"/>
    <w:rsid w:val="000A50BF"/>
    <w:rsid w:val="000A69CB"/>
    <w:rsid w:val="000A741D"/>
    <w:rsid w:val="000A743C"/>
    <w:rsid w:val="000B077D"/>
    <w:rsid w:val="000B07AD"/>
    <w:rsid w:val="000B096F"/>
    <w:rsid w:val="000B0C2C"/>
    <w:rsid w:val="000B0E7F"/>
    <w:rsid w:val="000B4FB4"/>
    <w:rsid w:val="000B50F3"/>
    <w:rsid w:val="000C0813"/>
    <w:rsid w:val="000C44E2"/>
    <w:rsid w:val="000C5649"/>
    <w:rsid w:val="000C62A7"/>
    <w:rsid w:val="000C62D7"/>
    <w:rsid w:val="000C665D"/>
    <w:rsid w:val="000D206C"/>
    <w:rsid w:val="000D378E"/>
    <w:rsid w:val="000D5CE0"/>
    <w:rsid w:val="000D696F"/>
    <w:rsid w:val="000D6D97"/>
    <w:rsid w:val="000D778A"/>
    <w:rsid w:val="000D77BA"/>
    <w:rsid w:val="000E00EB"/>
    <w:rsid w:val="000E0875"/>
    <w:rsid w:val="000E3406"/>
    <w:rsid w:val="000E39DA"/>
    <w:rsid w:val="000E5C48"/>
    <w:rsid w:val="000E6FAF"/>
    <w:rsid w:val="000F04A4"/>
    <w:rsid w:val="000F2214"/>
    <w:rsid w:val="000F54F8"/>
    <w:rsid w:val="000F7EB2"/>
    <w:rsid w:val="00101805"/>
    <w:rsid w:val="00102F98"/>
    <w:rsid w:val="0011234F"/>
    <w:rsid w:val="001126CF"/>
    <w:rsid w:val="00113FB0"/>
    <w:rsid w:val="00115692"/>
    <w:rsid w:val="001156A4"/>
    <w:rsid w:val="0011575D"/>
    <w:rsid w:val="0011675E"/>
    <w:rsid w:val="0011792A"/>
    <w:rsid w:val="00120DDD"/>
    <w:rsid w:val="00122596"/>
    <w:rsid w:val="001225F7"/>
    <w:rsid w:val="00123137"/>
    <w:rsid w:val="0012328C"/>
    <w:rsid w:val="0012330E"/>
    <w:rsid w:val="00124EBB"/>
    <w:rsid w:val="00125462"/>
    <w:rsid w:val="00125981"/>
    <w:rsid w:val="00125AB1"/>
    <w:rsid w:val="00133983"/>
    <w:rsid w:val="0013517E"/>
    <w:rsid w:val="00135EC8"/>
    <w:rsid w:val="00136B41"/>
    <w:rsid w:val="00136BBC"/>
    <w:rsid w:val="00141F03"/>
    <w:rsid w:val="00143D09"/>
    <w:rsid w:val="001445B2"/>
    <w:rsid w:val="001463EA"/>
    <w:rsid w:val="00151382"/>
    <w:rsid w:val="00151C62"/>
    <w:rsid w:val="0015628B"/>
    <w:rsid w:val="00156303"/>
    <w:rsid w:val="00156FFD"/>
    <w:rsid w:val="00157508"/>
    <w:rsid w:val="00157B42"/>
    <w:rsid w:val="00157DE4"/>
    <w:rsid w:val="00160E92"/>
    <w:rsid w:val="00160F99"/>
    <w:rsid w:val="00161A99"/>
    <w:rsid w:val="00164607"/>
    <w:rsid w:val="001662B0"/>
    <w:rsid w:val="0017200E"/>
    <w:rsid w:val="00174622"/>
    <w:rsid w:val="00174839"/>
    <w:rsid w:val="00174CF2"/>
    <w:rsid w:val="001751F2"/>
    <w:rsid w:val="001755A3"/>
    <w:rsid w:val="001811F7"/>
    <w:rsid w:val="00182380"/>
    <w:rsid w:val="00183034"/>
    <w:rsid w:val="00184479"/>
    <w:rsid w:val="00184BAC"/>
    <w:rsid w:val="001867AD"/>
    <w:rsid w:val="00186F5F"/>
    <w:rsid w:val="00186F7C"/>
    <w:rsid w:val="00187816"/>
    <w:rsid w:val="001903EA"/>
    <w:rsid w:val="00191756"/>
    <w:rsid w:val="0019388C"/>
    <w:rsid w:val="0019472C"/>
    <w:rsid w:val="00195B49"/>
    <w:rsid w:val="00195D3A"/>
    <w:rsid w:val="00196F1F"/>
    <w:rsid w:val="00197DD3"/>
    <w:rsid w:val="001A1C39"/>
    <w:rsid w:val="001A459C"/>
    <w:rsid w:val="001A6C31"/>
    <w:rsid w:val="001B09A1"/>
    <w:rsid w:val="001B0C4E"/>
    <w:rsid w:val="001B2C9B"/>
    <w:rsid w:val="001B403A"/>
    <w:rsid w:val="001B44F2"/>
    <w:rsid w:val="001B4BC0"/>
    <w:rsid w:val="001C1167"/>
    <w:rsid w:val="001C1F3D"/>
    <w:rsid w:val="001C2381"/>
    <w:rsid w:val="001C409B"/>
    <w:rsid w:val="001C474A"/>
    <w:rsid w:val="001C4E16"/>
    <w:rsid w:val="001C5363"/>
    <w:rsid w:val="001C5859"/>
    <w:rsid w:val="001C5F9F"/>
    <w:rsid w:val="001C62E8"/>
    <w:rsid w:val="001C63C3"/>
    <w:rsid w:val="001C691B"/>
    <w:rsid w:val="001D0817"/>
    <w:rsid w:val="001D20B5"/>
    <w:rsid w:val="001D2107"/>
    <w:rsid w:val="001D49DD"/>
    <w:rsid w:val="001D603A"/>
    <w:rsid w:val="001D7F75"/>
    <w:rsid w:val="001E0F7D"/>
    <w:rsid w:val="001E2369"/>
    <w:rsid w:val="001E2F80"/>
    <w:rsid w:val="001E6D55"/>
    <w:rsid w:val="001E7015"/>
    <w:rsid w:val="001E786E"/>
    <w:rsid w:val="001E79E6"/>
    <w:rsid w:val="001F19DE"/>
    <w:rsid w:val="001F1CA1"/>
    <w:rsid w:val="001F2254"/>
    <w:rsid w:val="001F58CF"/>
    <w:rsid w:val="001F624A"/>
    <w:rsid w:val="001F694A"/>
    <w:rsid w:val="001F69F2"/>
    <w:rsid w:val="00201B13"/>
    <w:rsid w:val="00202A58"/>
    <w:rsid w:val="00203F66"/>
    <w:rsid w:val="00204CD4"/>
    <w:rsid w:val="00206EFF"/>
    <w:rsid w:val="002078E3"/>
    <w:rsid w:val="00207D1B"/>
    <w:rsid w:val="00211B4B"/>
    <w:rsid w:val="0021365F"/>
    <w:rsid w:val="00215F12"/>
    <w:rsid w:val="00217980"/>
    <w:rsid w:val="00222127"/>
    <w:rsid w:val="00223472"/>
    <w:rsid w:val="0022391C"/>
    <w:rsid w:val="00223B22"/>
    <w:rsid w:val="00233DD8"/>
    <w:rsid w:val="00235BF0"/>
    <w:rsid w:val="00236E19"/>
    <w:rsid w:val="00237A45"/>
    <w:rsid w:val="00241B20"/>
    <w:rsid w:val="0024300C"/>
    <w:rsid w:val="00247935"/>
    <w:rsid w:val="00247A2D"/>
    <w:rsid w:val="00247F9B"/>
    <w:rsid w:val="00251301"/>
    <w:rsid w:val="00251B25"/>
    <w:rsid w:val="00251F1F"/>
    <w:rsid w:val="00253A64"/>
    <w:rsid w:val="00257B7E"/>
    <w:rsid w:val="00260565"/>
    <w:rsid w:val="00262DE9"/>
    <w:rsid w:val="002645FC"/>
    <w:rsid w:val="00265471"/>
    <w:rsid w:val="00270035"/>
    <w:rsid w:val="002708EB"/>
    <w:rsid w:val="00271662"/>
    <w:rsid w:val="00273EC6"/>
    <w:rsid w:val="0027404F"/>
    <w:rsid w:val="00276570"/>
    <w:rsid w:val="002771E5"/>
    <w:rsid w:val="002815C9"/>
    <w:rsid w:val="00284544"/>
    <w:rsid w:val="00284E4E"/>
    <w:rsid w:val="002857A9"/>
    <w:rsid w:val="00287102"/>
    <w:rsid w:val="00287B61"/>
    <w:rsid w:val="00291360"/>
    <w:rsid w:val="00292FD3"/>
    <w:rsid w:val="00293B83"/>
    <w:rsid w:val="00296731"/>
    <w:rsid w:val="002971F2"/>
    <w:rsid w:val="00297787"/>
    <w:rsid w:val="002A0370"/>
    <w:rsid w:val="002A27C3"/>
    <w:rsid w:val="002A305C"/>
    <w:rsid w:val="002A3A77"/>
    <w:rsid w:val="002A53AB"/>
    <w:rsid w:val="002A638E"/>
    <w:rsid w:val="002A6C51"/>
    <w:rsid w:val="002A6CA6"/>
    <w:rsid w:val="002B091C"/>
    <w:rsid w:val="002B144E"/>
    <w:rsid w:val="002B224B"/>
    <w:rsid w:val="002B2743"/>
    <w:rsid w:val="002B5AAC"/>
    <w:rsid w:val="002B5B92"/>
    <w:rsid w:val="002B6072"/>
    <w:rsid w:val="002B7A74"/>
    <w:rsid w:val="002B7CE0"/>
    <w:rsid w:val="002C0A22"/>
    <w:rsid w:val="002C2CDD"/>
    <w:rsid w:val="002C382F"/>
    <w:rsid w:val="002C4C7D"/>
    <w:rsid w:val="002D02F1"/>
    <w:rsid w:val="002D3721"/>
    <w:rsid w:val="002D45C6"/>
    <w:rsid w:val="002D5F3C"/>
    <w:rsid w:val="002D7B32"/>
    <w:rsid w:val="002E3B78"/>
    <w:rsid w:val="002E7B36"/>
    <w:rsid w:val="002E7BEB"/>
    <w:rsid w:val="002F1D87"/>
    <w:rsid w:val="002F65A3"/>
    <w:rsid w:val="002F7FDC"/>
    <w:rsid w:val="0030274F"/>
    <w:rsid w:val="003030B3"/>
    <w:rsid w:val="003030E7"/>
    <w:rsid w:val="00305227"/>
    <w:rsid w:val="003061F8"/>
    <w:rsid w:val="00306ABB"/>
    <w:rsid w:val="00306DC5"/>
    <w:rsid w:val="00311EC1"/>
    <w:rsid w:val="00312078"/>
    <w:rsid w:val="00313302"/>
    <w:rsid w:val="00313DCF"/>
    <w:rsid w:val="00313E86"/>
    <w:rsid w:val="00314892"/>
    <w:rsid w:val="00316549"/>
    <w:rsid w:val="0031657C"/>
    <w:rsid w:val="00317996"/>
    <w:rsid w:val="003200EF"/>
    <w:rsid w:val="003247E9"/>
    <w:rsid w:val="00330FAF"/>
    <w:rsid w:val="00332CCE"/>
    <w:rsid w:val="003333DC"/>
    <w:rsid w:val="003336E7"/>
    <w:rsid w:val="00340BD9"/>
    <w:rsid w:val="0034240A"/>
    <w:rsid w:val="003445FE"/>
    <w:rsid w:val="0034483D"/>
    <w:rsid w:val="00346F8B"/>
    <w:rsid w:val="00347FA7"/>
    <w:rsid w:val="00350D84"/>
    <w:rsid w:val="00353976"/>
    <w:rsid w:val="003543AE"/>
    <w:rsid w:val="00355050"/>
    <w:rsid w:val="003554CF"/>
    <w:rsid w:val="00355EB6"/>
    <w:rsid w:val="00357AEC"/>
    <w:rsid w:val="0036264C"/>
    <w:rsid w:val="0036382F"/>
    <w:rsid w:val="00364079"/>
    <w:rsid w:val="00365C7F"/>
    <w:rsid w:val="00366533"/>
    <w:rsid w:val="00370673"/>
    <w:rsid w:val="00372C10"/>
    <w:rsid w:val="00372C30"/>
    <w:rsid w:val="00375460"/>
    <w:rsid w:val="00376DBC"/>
    <w:rsid w:val="00382E1F"/>
    <w:rsid w:val="00382E74"/>
    <w:rsid w:val="003833CC"/>
    <w:rsid w:val="003835D3"/>
    <w:rsid w:val="00385CC9"/>
    <w:rsid w:val="003863F6"/>
    <w:rsid w:val="003907E9"/>
    <w:rsid w:val="00390EF6"/>
    <w:rsid w:val="00390F57"/>
    <w:rsid w:val="0039458F"/>
    <w:rsid w:val="00395069"/>
    <w:rsid w:val="00395AB4"/>
    <w:rsid w:val="00395FF5"/>
    <w:rsid w:val="003A02FA"/>
    <w:rsid w:val="003A05FE"/>
    <w:rsid w:val="003A26ED"/>
    <w:rsid w:val="003A5C23"/>
    <w:rsid w:val="003A6789"/>
    <w:rsid w:val="003A6F24"/>
    <w:rsid w:val="003A7BE8"/>
    <w:rsid w:val="003B2384"/>
    <w:rsid w:val="003B3576"/>
    <w:rsid w:val="003B3BF1"/>
    <w:rsid w:val="003B4C39"/>
    <w:rsid w:val="003B6D44"/>
    <w:rsid w:val="003C77A1"/>
    <w:rsid w:val="003C7BC0"/>
    <w:rsid w:val="003D321B"/>
    <w:rsid w:val="003D3621"/>
    <w:rsid w:val="003D3B52"/>
    <w:rsid w:val="003D40B4"/>
    <w:rsid w:val="003D6225"/>
    <w:rsid w:val="003E0409"/>
    <w:rsid w:val="003E08A3"/>
    <w:rsid w:val="003E2F89"/>
    <w:rsid w:val="003E34F3"/>
    <w:rsid w:val="003E7A39"/>
    <w:rsid w:val="003F0CFB"/>
    <w:rsid w:val="003F1791"/>
    <w:rsid w:val="003F2898"/>
    <w:rsid w:val="003F432D"/>
    <w:rsid w:val="003F5B41"/>
    <w:rsid w:val="003F6372"/>
    <w:rsid w:val="003F657D"/>
    <w:rsid w:val="00400FB9"/>
    <w:rsid w:val="0040476D"/>
    <w:rsid w:val="00404D39"/>
    <w:rsid w:val="00405217"/>
    <w:rsid w:val="00406E5E"/>
    <w:rsid w:val="004077FB"/>
    <w:rsid w:val="004139B7"/>
    <w:rsid w:val="00416E31"/>
    <w:rsid w:val="004175EB"/>
    <w:rsid w:val="004204DA"/>
    <w:rsid w:val="0042484C"/>
    <w:rsid w:val="00424DD9"/>
    <w:rsid w:val="00425B26"/>
    <w:rsid w:val="00430316"/>
    <w:rsid w:val="00430F7B"/>
    <w:rsid w:val="00431F9B"/>
    <w:rsid w:val="00432D88"/>
    <w:rsid w:val="00436850"/>
    <w:rsid w:val="00437B07"/>
    <w:rsid w:val="00443230"/>
    <w:rsid w:val="00443A23"/>
    <w:rsid w:val="00443F85"/>
    <w:rsid w:val="00444387"/>
    <w:rsid w:val="004447D3"/>
    <w:rsid w:val="004468F5"/>
    <w:rsid w:val="004474EB"/>
    <w:rsid w:val="0045094B"/>
    <w:rsid w:val="00452C42"/>
    <w:rsid w:val="00454F24"/>
    <w:rsid w:val="00455239"/>
    <w:rsid w:val="00456656"/>
    <w:rsid w:val="004567BC"/>
    <w:rsid w:val="00457B0A"/>
    <w:rsid w:val="00457CD0"/>
    <w:rsid w:val="00460EA7"/>
    <w:rsid w:val="00462E1A"/>
    <w:rsid w:val="00466E55"/>
    <w:rsid w:val="0046713A"/>
    <w:rsid w:val="004706B7"/>
    <w:rsid w:val="004710AB"/>
    <w:rsid w:val="00471350"/>
    <w:rsid w:val="004717C5"/>
    <w:rsid w:val="00471BC5"/>
    <w:rsid w:val="00471C87"/>
    <w:rsid w:val="00471D6B"/>
    <w:rsid w:val="00471EB2"/>
    <w:rsid w:val="00472E17"/>
    <w:rsid w:val="00472F76"/>
    <w:rsid w:val="004765A6"/>
    <w:rsid w:val="00477046"/>
    <w:rsid w:val="00477284"/>
    <w:rsid w:val="00483928"/>
    <w:rsid w:val="00485B69"/>
    <w:rsid w:val="00486D7C"/>
    <w:rsid w:val="00487360"/>
    <w:rsid w:val="004903DE"/>
    <w:rsid w:val="00490B7C"/>
    <w:rsid w:val="00493190"/>
    <w:rsid w:val="00494EE4"/>
    <w:rsid w:val="004959BC"/>
    <w:rsid w:val="00496372"/>
    <w:rsid w:val="00496D3A"/>
    <w:rsid w:val="00496EDA"/>
    <w:rsid w:val="0049723B"/>
    <w:rsid w:val="0049737B"/>
    <w:rsid w:val="004A183A"/>
    <w:rsid w:val="004A2473"/>
    <w:rsid w:val="004A35EE"/>
    <w:rsid w:val="004A4442"/>
    <w:rsid w:val="004A554A"/>
    <w:rsid w:val="004A7665"/>
    <w:rsid w:val="004B0197"/>
    <w:rsid w:val="004B0587"/>
    <w:rsid w:val="004B43BE"/>
    <w:rsid w:val="004B5B62"/>
    <w:rsid w:val="004C0461"/>
    <w:rsid w:val="004C1230"/>
    <w:rsid w:val="004C1E26"/>
    <w:rsid w:val="004C47BB"/>
    <w:rsid w:val="004C630C"/>
    <w:rsid w:val="004C6A0F"/>
    <w:rsid w:val="004C6F76"/>
    <w:rsid w:val="004D4DB9"/>
    <w:rsid w:val="004D5E78"/>
    <w:rsid w:val="004D61A0"/>
    <w:rsid w:val="004D6588"/>
    <w:rsid w:val="004D7F4E"/>
    <w:rsid w:val="004E02BE"/>
    <w:rsid w:val="004E1F8A"/>
    <w:rsid w:val="004E5D65"/>
    <w:rsid w:val="004E6F34"/>
    <w:rsid w:val="004E70F9"/>
    <w:rsid w:val="004F5751"/>
    <w:rsid w:val="004F5F77"/>
    <w:rsid w:val="005002CD"/>
    <w:rsid w:val="005002D5"/>
    <w:rsid w:val="005025B4"/>
    <w:rsid w:val="005043AA"/>
    <w:rsid w:val="00504E09"/>
    <w:rsid w:val="00507832"/>
    <w:rsid w:val="00510A4A"/>
    <w:rsid w:val="0051196C"/>
    <w:rsid w:val="00512F4A"/>
    <w:rsid w:val="00513ECB"/>
    <w:rsid w:val="00517A83"/>
    <w:rsid w:val="005207C0"/>
    <w:rsid w:val="00520B22"/>
    <w:rsid w:val="00520E8F"/>
    <w:rsid w:val="005213E6"/>
    <w:rsid w:val="00522605"/>
    <w:rsid w:val="00522D99"/>
    <w:rsid w:val="00530692"/>
    <w:rsid w:val="005309B7"/>
    <w:rsid w:val="005313E3"/>
    <w:rsid w:val="0053201A"/>
    <w:rsid w:val="00532F19"/>
    <w:rsid w:val="005331E8"/>
    <w:rsid w:val="00534A65"/>
    <w:rsid w:val="00537399"/>
    <w:rsid w:val="00537435"/>
    <w:rsid w:val="00537CFE"/>
    <w:rsid w:val="00541244"/>
    <w:rsid w:val="00542010"/>
    <w:rsid w:val="00542982"/>
    <w:rsid w:val="005438AE"/>
    <w:rsid w:val="00543DB7"/>
    <w:rsid w:val="00544185"/>
    <w:rsid w:val="005470F8"/>
    <w:rsid w:val="005511B5"/>
    <w:rsid w:val="0055382B"/>
    <w:rsid w:val="00553D5A"/>
    <w:rsid w:val="00555515"/>
    <w:rsid w:val="00556AB7"/>
    <w:rsid w:val="00561A69"/>
    <w:rsid w:val="00562C95"/>
    <w:rsid w:val="00562F4B"/>
    <w:rsid w:val="005632E6"/>
    <w:rsid w:val="00566FE8"/>
    <w:rsid w:val="005725D3"/>
    <w:rsid w:val="005763B1"/>
    <w:rsid w:val="00581EFA"/>
    <w:rsid w:val="005825AF"/>
    <w:rsid w:val="005828E3"/>
    <w:rsid w:val="005833A1"/>
    <w:rsid w:val="00585EAA"/>
    <w:rsid w:val="00586985"/>
    <w:rsid w:val="00587609"/>
    <w:rsid w:val="00590B15"/>
    <w:rsid w:val="00593361"/>
    <w:rsid w:val="0059380C"/>
    <w:rsid w:val="00593D93"/>
    <w:rsid w:val="00594DD5"/>
    <w:rsid w:val="005A197A"/>
    <w:rsid w:val="005A2286"/>
    <w:rsid w:val="005A530F"/>
    <w:rsid w:val="005A7D4C"/>
    <w:rsid w:val="005B0400"/>
    <w:rsid w:val="005B1A69"/>
    <w:rsid w:val="005B3234"/>
    <w:rsid w:val="005B5137"/>
    <w:rsid w:val="005B6734"/>
    <w:rsid w:val="005B752E"/>
    <w:rsid w:val="005C0F19"/>
    <w:rsid w:val="005C19AB"/>
    <w:rsid w:val="005C201E"/>
    <w:rsid w:val="005C308E"/>
    <w:rsid w:val="005C491B"/>
    <w:rsid w:val="005C56F0"/>
    <w:rsid w:val="005C583F"/>
    <w:rsid w:val="005D3064"/>
    <w:rsid w:val="005D4417"/>
    <w:rsid w:val="005D473D"/>
    <w:rsid w:val="005D4755"/>
    <w:rsid w:val="005D5921"/>
    <w:rsid w:val="005D6805"/>
    <w:rsid w:val="005D7774"/>
    <w:rsid w:val="005E12D8"/>
    <w:rsid w:val="005E1E68"/>
    <w:rsid w:val="005E28FD"/>
    <w:rsid w:val="005E43CA"/>
    <w:rsid w:val="005E6A25"/>
    <w:rsid w:val="005E73B9"/>
    <w:rsid w:val="005E7AE2"/>
    <w:rsid w:val="005F048A"/>
    <w:rsid w:val="005F0636"/>
    <w:rsid w:val="005F2558"/>
    <w:rsid w:val="00600D26"/>
    <w:rsid w:val="00605A08"/>
    <w:rsid w:val="006071F5"/>
    <w:rsid w:val="0061053A"/>
    <w:rsid w:val="00610578"/>
    <w:rsid w:val="006109D9"/>
    <w:rsid w:val="0061222B"/>
    <w:rsid w:val="0061257D"/>
    <w:rsid w:val="00612C5B"/>
    <w:rsid w:val="0061303A"/>
    <w:rsid w:val="00613146"/>
    <w:rsid w:val="00616CCC"/>
    <w:rsid w:val="0062137E"/>
    <w:rsid w:val="00621FD0"/>
    <w:rsid w:val="0062208D"/>
    <w:rsid w:val="00622770"/>
    <w:rsid w:val="00622CE9"/>
    <w:rsid w:val="006231AE"/>
    <w:rsid w:val="00626C48"/>
    <w:rsid w:val="0063099C"/>
    <w:rsid w:val="006315D4"/>
    <w:rsid w:val="00634869"/>
    <w:rsid w:val="00634F04"/>
    <w:rsid w:val="00635D34"/>
    <w:rsid w:val="006367BC"/>
    <w:rsid w:val="00636CA9"/>
    <w:rsid w:val="00641630"/>
    <w:rsid w:val="00641D75"/>
    <w:rsid w:val="00643B58"/>
    <w:rsid w:val="00644473"/>
    <w:rsid w:val="00645092"/>
    <w:rsid w:val="006472C5"/>
    <w:rsid w:val="0065034A"/>
    <w:rsid w:val="006509D1"/>
    <w:rsid w:val="00650F0C"/>
    <w:rsid w:val="0065142E"/>
    <w:rsid w:val="00654380"/>
    <w:rsid w:val="00654CD4"/>
    <w:rsid w:val="00657B34"/>
    <w:rsid w:val="0066241F"/>
    <w:rsid w:val="00663497"/>
    <w:rsid w:val="006658C4"/>
    <w:rsid w:val="006658D4"/>
    <w:rsid w:val="00673984"/>
    <w:rsid w:val="00674A6E"/>
    <w:rsid w:val="00676F43"/>
    <w:rsid w:val="00677705"/>
    <w:rsid w:val="006836B1"/>
    <w:rsid w:val="00684488"/>
    <w:rsid w:val="006863E1"/>
    <w:rsid w:val="00687F22"/>
    <w:rsid w:val="0069061D"/>
    <w:rsid w:val="00690F10"/>
    <w:rsid w:val="00691FEF"/>
    <w:rsid w:val="00692ECC"/>
    <w:rsid w:val="00695064"/>
    <w:rsid w:val="0069563C"/>
    <w:rsid w:val="00695FD0"/>
    <w:rsid w:val="00696379"/>
    <w:rsid w:val="006965EB"/>
    <w:rsid w:val="006967B3"/>
    <w:rsid w:val="006A070B"/>
    <w:rsid w:val="006A1B3C"/>
    <w:rsid w:val="006A24EF"/>
    <w:rsid w:val="006A3CE7"/>
    <w:rsid w:val="006B01B7"/>
    <w:rsid w:val="006B046F"/>
    <w:rsid w:val="006B125D"/>
    <w:rsid w:val="006B2B2D"/>
    <w:rsid w:val="006B3EB8"/>
    <w:rsid w:val="006B3EFF"/>
    <w:rsid w:val="006B4F44"/>
    <w:rsid w:val="006B7DC6"/>
    <w:rsid w:val="006C061E"/>
    <w:rsid w:val="006C1177"/>
    <w:rsid w:val="006C24E6"/>
    <w:rsid w:val="006C4C50"/>
    <w:rsid w:val="006C5CFC"/>
    <w:rsid w:val="006D3012"/>
    <w:rsid w:val="006D3AAC"/>
    <w:rsid w:val="006D494D"/>
    <w:rsid w:val="006D579D"/>
    <w:rsid w:val="006E1542"/>
    <w:rsid w:val="006E1DC7"/>
    <w:rsid w:val="006E3CFA"/>
    <w:rsid w:val="006E4C5D"/>
    <w:rsid w:val="006E55A1"/>
    <w:rsid w:val="006E579C"/>
    <w:rsid w:val="006E7384"/>
    <w:rsid w:val="006F0ACE"/>
    <w:rsid w:val="006F100B"/>
    <w:rsid w:val="006F15DD"/>
    <w:rsid w:val="006F306A"/>
    <w:rsid w:val="006F33F8"/>
    <w:rsid w:val="006F45B8"/>
    <w:rsid w:val="006F7318"/>
    <w:rsid w:val="006F7A4B"/>
    <w:rsid w:val="00701C98"/>
    <w:rsid w:val="0070220A"/>
    <w:rsid w:val="00706BB4"/>
    <w:rsid w:val="00706F7F"/>
    <w:rsid w:val="007109A4"/>
    <w:rsid w:val="00712170"/>
    <w:rsid w:val="00712315"/>
    <w:rsid w:val="00713050"/>
    <w:rsid w:val="0071468A"/>
    <w:rsid w:val="007171B9"/>
    <w:rsid w:val="007209AB"/>
    <w:rsid w:val="00720A8A"/>
    <w:rsid w:val="0072151C"/>
    <w:rsid w:val="007216F9"/>
    <w:rsid w:val="00722D56"/>
    <w:rsid w:val="007252FE"/>
    <w:rsid w:val="00725509"/>
    <w:rsid w:val="0072561C"/>
    <w:rsid w:val="0072628E"/>
    <w:rsid w:val="00727864"/>
    <w:rsid w:val="00730FCB"/>
    <w:rsid w:val="007325E5"/>
    <w:rsid w:val="00733847"/>
    <w:rsid w:val="0073761C"/>
    <w:rsid w:val="00740172"/>
    <w:rsid w:val="007404AF"/>
    <w:rsid w:val="007407E2"/>
    <w:rsid w:val="007446C2"/>
    <w:rsid w:val="007448F0"/>
    <w:rsid w:val="007449BB"/>
    <w:rsid w:val="007462FA"/>
    <w:rsid w:val="00746F7F"/>
    <w:rsid w:val="007516B8"/>
    <w:rsid w:val="007564A4"/>
    <w:rsid w:val="00756B25"/>
    <w:rsid w:val="00756C17"/>
    <w:rsid w:val="00757EF0"/>
    <w:rsid w:val="00761549"/>
    <w:rsid w:val="007623E5"/>
    <w:rsid w:val="0076252B"/>
    <w:rsid w:val="00762734"/>
    <w:rsid w:val="0076661C"/>
    <w:rsid w:val="00767562"/>
    <w:rsid w:val="007701AA"/>
    <w:rsid w:val="007702DB"/>
    <w:rsid w:val="007705C6"/>
    <w:rsid w:val="00770E2A"/>
    <w:rsid w:val="00771B63"/>
    <w:rsid w:val="0077434C"/>
    <w:rsid w:val="00774F4A"/>
    <w:rsid w:val="00775269"/>
    <w:rsid w:val="0077798E"/>
    <w:rsid w:val="00782DEF"/>
    <w:rsid w:val="00791A6A"/>
    <w:rsid w:val="00791F17"/>
    <w:rsid w:val="00796BFE"/>
    <w:rsid w:val="007A0A57"/>
    <w:rsid w:val="007A2221"/>
    <w:rsid w:val="007A252D"/>
    <w:rsid w:val="007A4B7F"/>
    <w:rsid w:val="007A531F"/>
    <w:rsid w:val="007A616F"/>
    <w:rsid w:val="007A6FC6"/>
    <w:rsid w:val="007A7EE5"/>
    <w:rsid w:val="007B3212"/>
    <w:rsid w:val="007B36E2"/>
    <w:rsid w:val="007B56AA"/>
    <w:rsid w:val="007B5B79"/>
    <w:rsid w:val="007C0561"/>
    <w:rsid w:val="007C16C5"/>
    <w:rsid w:val="007C2BC3"/>
    <w:rsid w:val="007C2C08"/>
    <w:rsid w:val="007C4332"/>
    <w:rsid w:val="007C5337"/>
    <w:rsid w:val="007C6947"/>
    <w:rsid w:val="007C74E4"/>
    <w:rsid w:val="007C7650"/>
    <w:rsid w:val="007C7B73"/>
    <w:rsid w:val="007C7C1A"/>
    <w:rsid w:val="007D2F04"/>
    <w:rsid w:val="007D30FF"/>
    <w:rsid w:val="007D3653"/>
    <w:rsid w:val="007D4206"/>
    <w:rsid w:val="007D5E13"/>
    <w:rsid w:val="007E076A"/>
    <w:rsid w:val="007E10CB"/>
    <w:rsid w:val="007E134E"/>
    <w:rsid w:val="007E1C76"/>
    <w:rsid w:val="007E291F"/>
    <w:rsid w:val="007E38AF"/>
    <w:rsid w:val="007E3C9E"/>
    <w:rsid w:val="007E5232"/>
    <w:rsid w:val="007E5494"/>
    <w:rsid w:val="007E723A"/>
    <w:rsid w:val="007E732D"/>
    <w:rsid w:val="007F002E"/>
    <w:rsid w:val="007F5F79"/>
    <w:rsid w:val="007F66B2"/>
    <w:rsid w:val="0080317F"/>
    <w:rsid w:val="008046AE"/>
    <w:rsid w:val="00804F72"/>
    <w:rsid w:val="008100FB"/>
    <w:rsid w:val="00810AE1"/>
    <w:rsid w:val="00811117"/>
    <w:rsid w:val="00812B7C"/>
    <w:rsid w:val="00812D85"/>
    <w:rsid w:val="00813890"/>
    <w:rsid w:val="0081764D"/>
    <w:rsid w:val="008217EF"/>
    <w:rsid w:val="00823E09"/>
    <w:rsid w:val="00823E7B"/>
    <w:rsid w:val="00827A2B"/>
    <w:rsid w:val="00831097"/>
    <w:rsid w:val="008310F1"/>
    <w:rsid w:val="008313AA"/>
    <w:rsid w:val="008324BA"/>
    <w:rsid w:val="008334B9"/>
    <w:rsid w:val="008343D8"/>
    <w:rsid w:val="008356B9"/>
    <w:rsid w:val="008403FA"/>
    <w:rsid w:val="00840532"/>
    <w:rsid w:val="008407DB"/>
    <w:rsid w:val="00846D89"/>
    <w:rsid w:val="00851459"/>
    <w:rsid w:val="00851B65"/>
    <w:rsid w:val="00853B82"/>
    <w:rsid w:val="00854AD0"/>
    <w:rsid w:val="00854EFA"/>
    <w:rsid w:val="00855441"/>
    <w:rsid w:val="0085620E"/>
    <w:rsid w:val="00860BA3"/>
    <w:rsid w:val="00860DBB"/>
    <w:rsid w:val="00861C1E"/>
    <w:rsid w:val="00861E3B"/>
    <w:rsid w:val="0086447D"/>
    <w:rsid w:val="0086456C"/>
    <w:rsid w:val="008649F0"/>
    <w:rsid w:val="00864D4A"/>
    <w:rsid w:val="00866952"/>
    <w:rsid w:val="00866BF5"/>
    <w:rsid w:val="00867EDD"/>
    <w:rsid w:val="00872A67"/>
    <w:rsid w:val="00873931"/>
    <w:rsid w:val="00875AA9"/>
    <w:rsid w:val="008768FF"/>
    <w:rsid w:val="0087744D"/>
    <w:rsid w:val="00877BFC"/>
    <w:rsid w:val="00880A32"/>
    <w:rsid w:val="00881C18"/>
    <w:rsid w:val="00882ECA"/>
    <w:rsid w:val="008845AA"/>
    <w:rsid w:val="00884AAA"/>
    <w:rsid w:val="00884B1D"/>
    <w:rsid w:val="00886259"/>
    <w:rsid w:val="008862C1"/>
    <w:rsid w:val="00886380"/>
    <w:rsid w:val="00894597"/>
    <w:rsid w:val="00895CA6"/>
    <w:rsid w:val="008971B9"/>
    <w:rsid w:val="008A1907"/>
    <w:rsid w:val="008A4607"/>
    <w:rsid w:val="008A51D0"/>
    <w:rsid w:val="008A7436"/>
    <w:rsid w:val="008B0B90"/>
    <w:rsid w:val="008B0F27"/>
    <w:rsid w:val="008B3150"/>
    <w:rsid w:val="008B3D3A"/>
    <w:rsid w:val="008B3FDC"/>
    <w:rsid w:val="008C11D1"/>
    <w:rsid w:val="008C241F"/>
    <w:rsid w:val="008C299C"/>
    <w:rsid w:val="008C448C"/>
    <w:rsid w:val="008C44E9"/>
    <w:rsid w:val="008C4A6A"/>
    <w:rsid w:val="008C73C2"/>
    <w:rsid w:val="008C7F2E"/>
    <w:rsid w:val="008D0FE7"/>
    <w:rsid w:val="008D1AB2"/>
    <w:rsid w:val="008D2BF3"/>
    <w:rsid w:val="008E1D0F"/>
    <w:rsid w:val="008E1E8A"/>
    <w:rsid w:val="008E3CA6"/>
    <w:rsid w:val="008E4908"/>
    <w:rsid w:val="008E62FC"/>
    <w:rsid w:val="008E7FF3"/>
    <w:rsid w:val="008F11B2"/>
    <w:rsid w:val="008F1257"/>
    <w:rsid w:val="008F30B1"/>
    <w:rsid w:val="008F3C9D"/>
    <w:rsid w:val="008F68A2"/>
    <w:rsid w:val="008F767B"/>
    <w:rsid w:val="009025CA"/>
    <w:rsid w:val="0090459A"/>
    <w:rsid w:val="009056B4"/>
    <w:rsid w:val="00905C95"/>
    <w:rsid w:val="00906AD3"/>
    <w:rsid w:val="00906D48"/>
    <w:rsid w:val="00911A5E"/>
    <w:rsid w:val="009131D5"/>
    <w:rsid w:val="00914A8A"/>
    <w:rsid w:val="00915495"/>
    <w:rsid w:val="00915893"/>
    <w:rsid w:val="00916F3C"/>
    <w:rsid w:val="009177E1"/>
    <w:rsid w:val="00921305"/>
    <w:rsid w:val="00921B1A"/>
    <w:rsid w:val="00923DC2"/>
    <w:rsid w:val="00924673"/>
    <w:rsid w:val="00925204"/>
    <w:rsid w:val="0093046E"/>
    <w:rsid w:val="009306D5"/>
    <w:rsid w:val="00933D22"/>
    <w:rsid w:val="0093436C"/>
    <w:rsid w:val="0094038E"/>
    <w:rsid w:val="0094071C"/>
    <w:rsid w:val="00940794"/>
    <w:rsid w:val="00944A26"/>
    <w:rsid w:val="009457A8"/>
    <w:rsid w:val="0094584D"/>
    <w:rsid w:val="00945E4E"/>
    <w:rsid w:val="009467C2"/>
    <w:rsid w:val="009467ED"/>
    <w:rsid w:val="00946B9C"/>
    <w:rsid w:val="00947E03"/>
    <w:rsid w:val="009509AD"/>
    <w:rsid w:val="00950D23"/>
    <w:rsid w:val="00951858"/>
    <w:rsid w:val="00953248"/>
    <w:rsid w:val="009550CF"/>
    <w:rsid w:val="009562CF"/>
    <w:rsid w:val="00956983"/>
    <w:rsid w:val="00961BB3"/>
    <w:rsid w:val="00961D93"/>
    <w:rsid w:val="00964811"/>
    <w:rsid w:val="00965C8C"/>
    <w:rsid w:val="00966445"/>
    <w:rsid w:val="00966976"/>
    <w:rsid w:val="00966B90"/>
    <w:rsid w:val="009670AF"/>
    <w:rsid w:val="009747E0"/>
    <w:rsid w:val="0097582F"/>
    <w:rsid w:val="00975BC5"/>
    <w:rsid w:val="00975CDF"/>
    <w:rsid w:val="00984D41"/>
    <w:rsid w:val="00985E48"/>
    <w:rsid w:val="0098679D"/>
    <w:rsid w:val="00987E36"/>
    <w:rsid w:val="009903D3"/>
    <w:rsid w:val="00990F9A"/>
    <w:rsid w:val="00991D3C"/>
    <w:rsid w:val="00993294"/>
    <w:rsid w:val="00996EB5"/>
    <w:rsid w:val="00997AF2"/>
    <w:rsid w:val="009A4058"/>
    <w:rsid w:val="009B0556"/>
    <w:rsid w:val="009B07B5"/>
    <w:rsid w:val="009B146E"/>
    <w:rsid w:val="009B16E9"/>
    <w:rsid w:val="009B17CD"/>
    <w:rsid w:val="009B34D0"/>
    <w:rsid w:val="009B3EA5"/>
    <w:rsid w:val="009B5936"/>
    <w:rsid w:val="009B6CA5"/>
    <w:rsid w:val="009C0C4B"/>
    <w:rsid w:val="009C1C2F"/>
    <w:rsid w:val="009C1D53"/>
    <w:rsid w:val="009C1E0E"/>
    <w:rsid w:val="009C1E3A"/>
    <w:rsid w:val="009C41A4"/>
    <w:rsid w:val="009C6F9E"/>
    <w:rsid w:val="009C73F3"/>
    <w:rsid w:val="009D099B"/>
    <w:rsid w:val="009D0F47"/>
    <w:rsid w:val="009D2528"/>
    <w:rsid w:val="009D6086"/>
    <w:rsid w:val="009D6855"/>
    <w:rsid w:val="009D7BEE"/>
    <w:rsid w:val="009E0140"/>
    <w:rsid w:val="009E161C"/>
    <w:rsid w:val="009E21BF"/>
    <w:rsid w:val="009E24B3"/>
    <w:rsid w:val="009E2770"/>
    <w:rsid w:val="009E2E66"/>
    <w:rsid w:val="009E3BD1"/>
    <w:rsid w:val="009E3F8A"/>
    <w:rsid w:val="009E5020"/>
    <w:rsid w:val="009E5256"/>
    <w:rsid w:val="009E6DD1"/>
    <w:rsid w:val="009F0C6C"/>
    <w:rsid w:val="009F41AF"/>
    <w:rsid w:val="009F4364"/>
    <w:rsid w:val="009F470A"/>
    <w:rsid w:val="009F5C40"/>
    <w:rsid w:val="009F65BC"/>
    <w:rsid w:val="009F75B3"/>
    <w:rsid w:val="00A00CD4"/>
    <w:rsid w:val="00A010A5"/>
    <w:rsid w:val="00A01BD9"/>
    <w:rsid w:val="00A02658"/>
    <w:rsid w:val="00A03158"/>
    <w:rsid w:val="00A054B3"/>
    <w:rsid w:val="00A056FC"/>
    <w:rsid w:val="00A05EB3"/>
    <w:rsid w:val="00A06C75"/>
    <w:rsid w:val="00A120F6"/>
    <w:rsid w:val="00A12696"/>
    <w:rsid w:val="00A13E11"/>
    <w:rsid w:val="00A176E5"/>
    <w:rsid w:val="00A20AC2"/>
    <w:rsid w:val="00A22405"/>
    <w:rsid w:val="00A22524"/>
    <w:rsid w:val="00A238EE"/>
    <w:rsid w:val="00A24D10"/>
    <w:rsid w:val="00A257A9"/>
    <w:rsid w:val="00A31E3B"/>
    <w:rsid w:val="00A31ECC"/>
    <w:rsid w:val="00A361D3"/>
    <w:rsid w:val="00A3627D"/>
    <w:rsid w:val="00A3641D"/>
    <w:rsid w:val="00A40B78"/>
    <w:rsid w:val="00A410E4"/>
    <w:rsid w:val="00A4209D"/>
    <w:rsid w:val="00A42540"/>
    <w:rsid w:val="00A4473A"/>
    <w:rsid w:val="00A46F2A"/>
    <w:rsid w:val="00A5069C"/>
    <w:rsid w:val="00A50A18"/>
    <w:rsid w:val="00A51823"/>
    <w:rsid w:val="00A522D6"/>
    <w:rsid w:val="00A54FAF"/>
    <w:rsid w:val="00A553C2"/>
    <w:rsid w:val="00A6065E"/>
    <w:rsid w:val="00A6099C"/>
    <w:rsid w:val="00A63C62"/>
    <w:rsid w:val="00A66410"/>
    <w:rsid w:val="00A70A9F"/>
    <w:rsid w:val="00A70D74"/>
    <w:rsid w:val="00A71810"/>
    <w:rsid w:val="00A72C8C"/>
    <w:rsid w:val="00A7480A"/>
    <w:rsid w:val="00A75577"/>
    <w:rsid w:val="00A774AC"/>
    <w:rsid w:val="00A819EE"/>
    <w:rsid w:val="00A82684"/>
    <w:rsid w:val="00A83B88"/>
    <w:rsid w:val="00A85335"/>
    <w:rsid w:val="00A86CDF"/>
    <w:rsid w:val="00A87937"/>
    <w:rsid w:val="00A92C6A"/>
    <w:rsid w:val="00A92E1E"/>
    <w:rsid w:val="00A9361F"/>
    <w:rsid w:val="00A93A30"/>
    <w:rsid w:val="00A93C2F"/>
    <w:rsid w:val="00A961DC"/>
    <w:rsid w:val="00A96688"/>
    <w:rsid w:val="00A96A24"/>
    <w:rsid w:val="00A975F6"/>
    <w:rsid w:val="00AA089A"/>
    <w:rsid w:val="00AA4FB6"/>
    <w:rsid w:val="00AA5134"/>
    <w:rsid w:val="00AA6DF7"/>
    <w:rsid w:val="00AA789C"/>
    <w:rsid w:val="00AB3614"/>
    <w:rsid w:val="00AB4EED"/>
    <w:rsid w:val="00AC121D"/>
    <w:rsid w:val="00AC166D"/>
    <w:rsid w:val="00AC2608"/>
    <w:rsid w:val="00AC2EDF"/>
    <w:rsid w:val="00AC32E3"/>
    <w:rsid w:val="00AC6046"/>
    <w:rsid w:val="00AC6B7D"/>
    <w:rsid w:val="00AD017D"/>
    <w:rsid w:val="00AD22CE"/>
    <w:rsid w:val="00AD536B"/>
    <w:rsid w:val="00AD63CC"/>
    <w:rsid w:val="00AD730C"/>
    <w:rsid w:val="00AE0B3F"/>
    <w:rsid w:val="00AE2EC9"/>
    <w:rsid w:val="00AE4741"/>
    <w:rsid w:val="00AE5CF2"/>
    <w:rsid w:val="00AE5D27"/>
    <w:rsid w:val="00AE60F7"/>
    <w:rsid w:val="00AF17BC"/>
    <w:rsid w:val="00AF3C79"/>
    <w:rsid w:val="00AF6C21"/>
    <w:rsid w:val="00AF6EDB"/>
    <w:rsid w:val="00AF79F7"/>
    <w:rsid w:val="00B00E29"/>
    <w:rsid w:val="00B0113F"/>
    <w:rsid w:val="00B0168F"/>
    <w:rsid w:val="00B01B57"/>
    <w:rsid w:val="00B07CE8"/>
    <w:rsid w:val="00B115F6"/>
    <w:rsid w:val="00B119C6"/>
    <w:rsid w:val="00B21164"/>
    <w:rsid w:val="00B21683"/>
    <w:rsid w:val="00B21DDA"/>
    <w:rsid w:val="00B2282F"/>
    <w:rsid w:val="00B24FD6"/>
    <w:rsid w:val="00B25143"/>
    <w:rsid w:val="00B262D2"/>
    <w:rsid w:val="00B26753"/>
    <w:rsid w:val="00B267D9"/>
    <w:rsid w:val="00B2764E"/>
    <w:rsid w:val="00B31D3C"/>
    <w:rsid w:val="00B32BCE"/>
    <w:rsid w:val="00B33488"/>
    <w:rsid w:val="00B43538"/>
    <w:rsid w:val="00B43606"/>
    <w:rsid w:val="00B453EF"/>
    <w:rsid w:val="00B457BE"/>
    <w:rsid w:val="00B47481"/>
    <w:rsid w:val="00B50D94"/>
    <w:rsid w:val="00B5142A"/>
    <w:rsid w:val="00B539AC"/>
    <w:rsid w:val="00B5441A"/>
    <w:rsid w:val="00B55C9B"/>
    <w:rsid w:val="00B56E1F"/>
    <w:rsid w:val="00B57930"/>
    <w:rsid w:val="00B60352"/>
    <w:rsid w:val="00B60A88"/>
    <w:rsid w:val="00B60A93"/>
    <w:rsid w:val="00B61A2D"/>
    <w:rsid w:val="00B61F04"/>
    <w:rsid w:val="00B64D16"/>
    <w:rsid w:val="00B66BFE"/>
    <w:rsid w:val="00B6710E"/>
    <w:rsid w:val="00B67F2D"/>
    <w:rsid w:val="00B7169F"/>
    <w:rsid w:val="00B72136"/>
    <w:rsid w:val="00B728CF"/>
    <w:rsid w:val="00B73AEC"/>
    <w:rsid w:val="00B742D7"/>
    <w:rsid w:val="00B756BA"/>
    <w:rsid w:val="00B75965"/>
    <w:rsid w:val="00B768A1"/>
    <w:rsid w:val="00B76A25"/>
    <w:rsid w:val="00B77C39"/>
    <w:rsid w:val="00B80268"/>
    <w:rsid w:val="00B80F77"/>
    <w:rsid w:val="00B81A97"/>
    <w:rsid w:val="00B822E0"/>
    <w:rsid w:val="00B83BBD"/>
    <w:rsid w:val="00B8570A"/>
    <w:rsid w:val="00B8668D"/>
    <w:rsid w:val="00B87680"/>
    <w:rsid w:val="00B876C3"/>
    <w:rsid w:val="00B87EFC"/>
    <w:rsid w:val="00B90244"/>
    <w:rsid w:val="00B909C3"/>
    <w:rsid w:val="00B94682"/>
    <w:rsid w:val="00B94B57"/>
    <w:rsid w:val="00B94B5C"/>
    <w:rsid w:val="00BA099A"/>
    <w:rsid w:val="00BA0F5B"/>
    <w:rsid w:val="00BA1660"/>
    <w:rsid w:val="00BA5EB6"/>
    <w:rsid w:val="00BA6225"/>
    <w:rsid w:val="00BA6470"/>
    <w:rsid w:val="00BA7670"/>
    <w:rsid w:val="00BB0559"/>
    <w:rsid w:val="00BB1616"/>
    <w:rsid w:val="00BB5CB6"/>
    <w:rsid w:val="00BB7232"/>
    <w:rsid w:val="00BC1EB0"/>
    <w:rsid w:val="00BC37A3"/>
    <w:rsid w:val="00BC4460"/>
    <w:rsid w:val="00BC613F"/>
    <w:rsid w:val="00BC64FB"/>
    <w:rsid w:val="00BD02D1"/>
    <w:rsid w:val="00BD0321"/>
    <w:rsid w:val="00BD0DC6"/>
    <w:rsid w:val="00BD13C2"/>
    <w:rsid w:val="00BD1453"/>
    <w:rsid w:val="00BD3B64"/>
    <w:rsid w:val="00BD5358"/>
    <w:rsid w:val="00BD5C82"/>
    <w:rsid w:val="00BE0342"/>
    <w:rsid w:val="00BE6A4A"/>
    <w:rsid w:val="00BE7F1B"/>
    <w:rsid w:val="00BF0128"/>
    <w:rsid w:val="00BF03CC"/>
    <w:rsid w:val="00BF104A"/>
    <w:rsid w:val="00BF3320"/>
    <w:rsid w:val="00BF3A44"/>
    <w:rsid w:val="00BF5632"/>
    <w:rsid w:val="00BF5D77"/>
    <w:rsid w:val="00BF745A"/>
    <w:rsid w:val="00BF7BB2"/>
    <w:rsid w:val="00C018EF"/>
    <w:rsid w:val="00C03F80"/>
    <w:rsid w:val="00C04418"/>
    <w:rsid w:val="00C04DFC"/>
    <w:rsid w:val="00C05502"/>
    <w:rsid w:val="00C05C1E"/>
    <w:rsid w:val="00C07758"/>
    <w:rsid w:val="00C11564"/>
    <w:rsid w:val="00C12F8B"/>
    <w:rsid w:val="00C13CB0"/>
    <w:rsid w:val="00C15DF5"/>
    <w:rsid w:val="00C15FF8"/>
    <w:rsid w:val="00C17B2C"/>
    <w:rsid w:val="00C2098A"/>
    <w:rsid w:val="00C20CF3"/>
    <w:rsid w:val="00C211C0"/>
    <w:rsid w:val="00C217BA"/>
    <w:rsid w:val="00C23DB9"/>
    <w:rsid w:val="00C25C65"/>
    <w:rsid w:val="00C25F5E"/>
    <w:rsid w:val="00C27209"/>
    <w:rsid w:val="00C27C88"/>
    <w:rsid w:val="00C27C90"/>
    <w:rsid w:val="00C30EEB"/>
    <w:rsid w:val="00C31456"/>
    <w:rsid w:val="00C31AFF"/>
    <w:rsid w:val="00C33944"/>
    <w:rsid w:val="00C33B35"/>
    <w:rsid w:val="00C34A0B"/>
    <w:rsid w:val="00C42A8A"/>
    <w:rsid w:val="00C447CA"/>
    <w:rsid w:val="00C46816"/>
    <w:rsid w:val="00C46E3C"/>
    <w:rsid w:val="00C5139F"/>
    <w:rsid w:val="00C527DB"/>
    <w:rsid w:val="00C559DF"/>
    <w:rsid w:val="00C576BF"/>
    <w:rsid w:val="00C57D37"/>
    <w:rsid w:val="00C6089A"/>
    <w:rsid w:val="00C625E0"/>
    <w:rsid w:val="00C655C5"/>
    <w:rsid w:val="00C71C41"/>
    <w:rsid w:val="00C72D02"/>
    <w:rsid w:val="00C73169"/>
    <w:rsid w:val="00C73E16"/>
    <w:rsid w:val="00C74AF0"/>
    <w:rsid w:val="00C74F9F"/>
    <w:rsid w:val="00C75FEB"/>
    <w:rsid w:val="00C76882"/>
    <w:rsid w:val="00C77121"/>
    <w:rsid w:val="00C7741E"/>
    <w:rsid w:val="00C8491B"/>
    <w:rsid w:val="00C866B2"/>
    <w:rsid w:val="00C87A40"/>
    <w:rsid w:val="00C903F5"/>
    <w:rsid w:val="00C908F0"/>
    <w:rsid w:val="00C93604"/>
    <w:rsid w:val="00C93887"/>
    <w:rsid w:val="00C9454C"/>
    <w:rsid w:val="00C94DAF"/>
    <w:rsid w:val="00C97EFF"/>
    <w:rsid w:val="00CA0A2F"/>
    <w:rsid w:val="00CA1B5A"/>
    <w:rsid w:val="00CA3DF1"/>
    <w:rsid w:val="00CA4581"/>
    <w:rsid w:val="00CA4B87"/>
    <w:rsid w:val="00CA4D00"/>
    <w:rsid w:val="00CA56C1"/>
    <w:rsid w:val="00CA7A8F"/>
    <w:rsid w:val="00CB051B"/>
    <w:rsid w:val="00CB0D97"/>
    <w:rsid w:val="00CB1AFB"/>
    <w:rsid w:val="00CB225D"/>
    <w:rsid w:val="00CB30B5"/>
    <w:rsid w:val="00CB3E4B"/>
    <w:rsid w:val="00CB661E"/>
    <w:rsid w:val="00CC1B48"/>
    <w:rsid w:val="00CC3AE5"/>
    <w:rsid w:val="00CC3C14"/>
    <w:rsid w:val="00CC3E84"/>
    <w:rsid w:val="00CC404C"/>
    <w:rsid w:val="00CC42F1"/>
    <w:rsid w:val="00CC59F2"/>
    <w:rsid w:val="00CD094F"/>
    <w:rsid w:val="00CD17FC"/>
    <w:rsid w:val="00CD435A"/>
    <w:rsid w:val="00CD4D38"/>
    <w:rsid w:val="00CD592A"/>
    <w:rsid w:val="00CD6B39"/>
    <w:rsid w:val="00CD7F69"/>
    <w:rsid w:val="00CE0F07"/>
    <w:rsid w:val="00CE112C"/>
    <w:rsid w:val="00CE18D5"/>
    <w:rsid w:val="00CE2685"/>
    <w:rsid w:val="00CE2A7C"/>
    <w:rsid w:val="00CE37B9"/>
    <w:rsid w:val="00CE37CD"/>
    <w:rsid w:val="00CE4015"/>
    <w:rsid w:val="00CE6DDB"/>
    <w:rsid w:val="00CF4E65"/>
    <w:rsid w:val="00CF4F0A"/>
    <w:rsid w:val="00CF7DD5"/>
    <w:rsid w:val="00D00047"/>
    <w:rsid w:val="00D05F03"/>
    <w:rsid w:val="00D06A09"/>
    <w:rsid w:val="00D07EEB"/>
    <w:rsid w:val="00D11236"/>
    <w:rsid w:val="00D1220C"/>
    <w:rsid w:val="00D123DB"/>
    <w:rsid w:val="00D13F4B"/>
    <w:rsid w:val="00D15DAD"/>
    <w:rsid w:val="00D21592"/>
    <w:rsid w:val="00D22C1C"/>
    <w:rsid w:val="00D23B78"/>
    <w:rsid w:val="00D252D3"/>
    <w:rsid w:val="00D26792"/>
    <w:rsid w:val="00D307AC"/>
    <w:rsid w:val="00D30B62"/>
    <w:rsid w:val="00D311D9"/>
    <w:rsid w:val="00D32A88"/>
    <w:rsid w:val="00D33882"/>
    <w:rsid w:val="00D357AB"/>
    <w:rsid w:val="00D4040A"/>
    <w:rsid w:val="00D43084"/>
    <w:rsid w:val="00D43338"/>
    <w:rsid w:val="00D45F8C"/>
    <w:rsid w:val="00D50C01"/>
    <w:rsid w:val="00D51300"/>
    <w:rsid w:val="00D571E6"/>
    <w:rsid w:val="00D573B9"/>
    <w:rsid w:val="00D579EF"/>
    <w:rsid w:val="00D57C68"/>
    <w:rsid w:val="00D6001C"/>
    <w:rsid w:val="00D604B0"/>
    <w:rsid w:val="00D60C90"/>
    <w:rsid w:val="00D6117D"/>
    <w:rsid w:val="00D6180E"/>
    <w:rsid w:val="00D672C8"/>
    <w:rsid w:val="00D70611"/>
    <w:rsid w:val="00D70AA5"/>
    <w:rsid w:val="00D73CBA"/>
    <w:rsid w:val="00D749C8"/>
    <w:rsid w:val="00D75888"/>
    <w:rsid w:val="00D76013"/>
    <w:rsid w:val="00D7673E"/>
    <w:rsid w:val="00D83BAF"/>
    <w:rsid w:val="00D85B43"/>
    <w:rsid w:val="00D870F0"/>
    <w:rsid w:val="00D87154"/>
    <w:rsid w:val="00D905B1"/>
    <w:rsid w:val="00D9259D"/>
    <w:rsid w:val="00D92E45"/>
    <w:rsid w:val="00D9376D"/>
    <w:rsid w:val="00D94FBC"/>
    <w:rsid w:val="00D96E8F"/>
    <w:rsid w:val="00D972B9"/>
    <w:rsid w:val="00D97DEA"/>
    <w:rsid w:val="00DA0D75"/>
    <w:rsid w:val="00DA0DF3"/>
    <w:rsid w:val="00DA1203"/>
    <w:rsid w:val="00DA55A5"/>
    <w:rsid w:val="00DA6C49"/>
    <w:rsid w:val="00DB174A"/>
    <w:rsid w:val="00DB7830"/>
    <w:rsid w:val="00DC0ECE"/>
    <w:rsid w:val="00DC1680"/>
    <w:rsid w:val="00DC37D0"/>
    <w:rsid w:val="00DC4AF1"/>
    <w:rsid w:val="00DC4E63"/>
    <w:rsid w:val="00DC632E"/>
    <w:rsid w:val="00DC6813"/>
    <w:rsid w:val="00DD02EF"/>
    <w:rsid w:val="00DD2D4C"/>
    <w:rsid w:val="00DD356D"/>
    <w:rsid w:val="00DD48AD"/>
    <w:rsid w:val="00DD4F73"/>
    <w:rsid w:val="00DD7209"/>
    <w:rsid w:val="00DD7398"/>
    <w:rsid w:val="00DE12C0"/>
    <w:rsid w:val="00DE1CD8"/>
    <w:rsid w:val="00DE1E8D"/>
    <w:rsid w:val="00DE240C"/>
    <w:rsid w:val="00DE2AEA"/>
    <w:rsid w:val="00DE4845"/>
    <w:rsid w:val="00DF1DEA"/>
    <w:rsid w:val="00DF2B72"/>
    <w:rsid w:val="00DF4816"/>
    <w:rsid w:val="00DF539C"/>
    <w:rsid w:val="00E024C9"/>
    <w:rsid w:val="00E117E2"/>
    <w:rsid w:val="00E1304C"/>
    <w:rsid w:val="00E15384"/>
    <w:rsid w:val="00E159CF"/>
    <w:rsid w:val="00E17343"/>
    <w:rsid w:val="00E20381"/>
    <w:rsid w:val="00E206C7"/>
    <w:rsid w:val="00E20EF9"/>
    <w:rsid w:val="00E20FD5"/>
    <w:rsid w:val="00E219B3"/>
    <w:rsid w:val="00E22282"/>
    <w:rsid w:val="00E22E87"/>
    <w:rsid w:val="00E23F96"/>
    <w:rsid w:val="00E2402B"/>
    <w:rsid w:val="00E26399"/>
    <w:rsid w:val="00E2669D"/>
    <w:rsid w:val="00E26E27"/>
    <w:rsid w:val="00E31FE2"/>
    <w:rsid w:val="00E33613"/>
    <w:rsid w:val="00E34CAD"/>
    <w:rsid w:val="00E35419"/>
    <w:rsid w:val="00E36238"/>
    <w:rsid w:val="00E3643B"/>
    <w:rsid w:val="00E4187D"/>
    <w:rsid w:val="00E43169"/>
    <w:rsid w:val="00E44E76"/>
    <w:rsid w:val="00E4524E"/>
    <w:rsid w:val="00E50434"/>
    <w:rsid w:val="00E53223"/>
    <w:rsid w:val="00E63949"/>
    <w:rsid w:val="00E66365"/>
    <w:rsid w:val="00E6769C"/>
    <w:rsid w:val="00E67E28"/>
    <w:rsid w:val="00E70196"/>
    <w:rsid w:val="00E706C0"/>
    <w:rsid w:val="00E711C1"/>
    <w:rsid w:val="00E7137D"/>
    <w:rsid w:val="00E7250A"/>
    <w:rsid w:val="00E770F1"/>
    <w:rsid w:val="00E77D00"/>
    <w:rsid w:val="00E8007E"/>
    <w:rsid w:val="00E8054F"/>
    <w:rsid w:val="00E81D1C"/>
    <w:rsid w:val="00E826F0"/>
    <w:rsid w:val="00E83012"/>
    <w:rsid w:val="00E83845"/>
    <w:rsid w:val="00E873E6"/>
    <w:rsid w:val="00E94F49"/>
    <w:rsid w:val="00E96201"/>
    <w:rsid w:val="00E9665D"/>
    <w:rsid w:val="00E96C92"/>
    <w:rsid w:val="00E97FF4"/>
    <w:rsid w:val="00EA0B4E"/>
    <w:rsid w:val="00EA0CFA"/>
    <w:rsid w:val="00EA1A7D"/>
    <w:rsid w:val="00EA21C8"/>
    <w:rsid w:val="00EA2355"/>
    <w:rsid w:val="00EA45D4"/>
    <w:rsid w:val="00EA486D"/>
    <w:rsid w:val="00EA4C7D"/>
    <w:rsid w:val="00EA588B"/>
    <w:rsid w:val="00EA7A8A"/>
    <w:rsid w:val="00EA7F88"/>
    <w:rsid w:val="00EB0129"/>
    <w:rsid w:val="00EB0182"/>
    <w:rsid w:val="00EB0270"/>
    <w:rsid w:val="00EB1436"/>
    <w:rsid w:val="00EB373C"/>
    <w:rsid w:val="00EB5467"/>
    <w:rsid w:val="00EB5B3E"/>
    <w:rsid w:val="00EB6255"/>
    <w:rsid w:val="00EB66DB"/>
    <w:rsid w:val="00EB71DD"/>
    <w:rsid w:val="00EC086E"/>
    <w:rsid w:val="00EC10CC"/>
    <w:rsid w:val="00EC1618"/>
    <w:rsid w:val="00EC16D5"/>
    <w:rsid w:val="00EC28E9"/>
    <w:rsid w:val="00EC2930"/>
    <w:rsid w:val="00EC3803"/>
    <w:rsid w:val="00EC3B74"/>
    <w:rsid w:val="00EC4341"/>
    <w:rsid w:val="00EC5F2C"/>
    <w:rsid w:val="00EC66D8"/>
    <w:rsid w:val="00EC75BC"/>
    <w:rsid w:val="00ED037A"/>
    <w:rsid w:val="00ED19FB"/>
    <w:rsid w:val="00ED1E35"/>
    <w:rsid w:val="00ED28C2"/>
    <w:rsid w:val="00ED3CF6"/>
    <w:rsid w:val="00ED3EDB"/>
    <w:rsid w:val="00ED3FE6"/>
    <w:rsid w:val="00ED58A7"/>
    <w:rsid w:val="00EE04C2"/>
    <w:rsid w:val="00EE0C1B"/>
    <w:rsid w:val="00EE3DC8"/>
    <w:rsid w:val="00EE3F41"/>
    <w:rsid w:val="00EE74B2"/>
    <w:rsid w:val="00EF1292"/>
    <w:rsid w:val="00EF2676"/>
    <w:rsid w:val="00EF6322"/>
    <w:rsid w:val="00EF7109"/>
    <w:rsid w:val="00EF7A07"/>
    <w:rsid w:val="00F04FD7"/>
    <w:rsid w:val="00F07588"/>
    <w:rsid w:val="00F12A75"/>
    <w:rsid w:val="00F1387D"/>
    <w:rsid w:val="00F14D01"/>
    <w:rsid w:val="00F1512F"/>
    <w:rsid w:val="00F159C0"/>
    <w:rsid w:val="00F15F71"/>
    <w:rsid w:val="00F17831"/>
    <w:rsid w:val="00F207C0"/>
    <w:rsid w:val="00F20AE5"/>
    <w:rsid w:val="00F22B40"/>
    <w:rsid w:val="00F30A68"/>
    <w:rsid w:val="00F30B8A"/>
    <w:rsid w:val="00F31233"/>
    <w:rsid w:val="00F31CDD"/>
    <w:rsid w:val="00F328B4"/>
    <w:rsid w:val="00F34965"/>
    <w:rsid w:val="00F35215"/>
    <w:rsid w:val="00F40F74"/>
    <w:rsid w:val="00F42845"/>
    <w:rsid w:val="00F42AA8"/>
    <w:rsid w:val="00F44872"/>
    <w:rsid w:val="00F44981"/>
    <w:rsid w:val="00F44CB5"/>
    <w:rsid w:val="00F46371"/>
    <w:rsid w:val="00F47841"/>
    <w:rsid w:val="00F503BD"/>
    <w:rsid w:val="00F52556"/>
    <w:rsid w:val="00F5387D"/>
    <w:rsid w:val="00F54CE5"/>
    <w:rsid w:val="00F55D4F"/>
    <w:rsid w:val="00F565A6"/>
    <w:rsid w:val="00F602E3"/>
    <w:rsid w:val="00F6110D"/>
    <w:rsid w:val="00F615FD"/>
    <w:rsid w:val="00F63A2C"/>
    <w:rsid w:val="00F645C7"/>
    <w:rsid w:val="00F6463F"/>
    <w:rsid w:val="00F64BD6"/>
    <w:rsid w:val="00F71045"/>
    <w:rsid w:val="00F72A6E"/>
    <w:rsid w:val="00F72F93"/>
    <w:rsid w:val="00F731B6"/>
    <w:rsid w:val="00F747BA"/>
    <w:rsid w:val="00F75B87"/>
    <w:rsid w:val="00F75FD9"/>
    <w:rsid w:val="00F872EF"/>
    <w:rsid w:val="00F87D99"/>
    <w:rsid w:val="00F87ECA"/>
    <w:rsid w:val="00F9000F"/>
    <w:rsid w:val="00F90548"/>
    <w:rsid w:val="00F924A1"/>
    <w:rsid w:val="00F92559"/>
    <w:rsid w:val="00F932DC"/>
    <w:rsid w:val="00F9461A"/>
    <w:rsid w:val="00F94B81"/>
    <w:rsid w:val="00F951B1"/>
    <w:rsid w:val="00F9580B"/>
    <w:rsid w:val="00F9D7E8"/>
    <w:rsid w:val="00FA0C49"/>
    <w:rsid w:val="00FA259C"/>
    <w:rsid w:val="00FA2D7C"/>
    <w:rsid w:val="00FA2DE6"/>
    <w:rsid w:val="00FA2DF3"/>
    <w:rsid w:val="00FA2E7C"/>
    <w:rsid w:val="00FA398A"/>
    <w:rsid w:val="00FA446E"/>
    <w:rsid w:val="00FA4500"/>
    <w:rsid w:val="00FA4681"/>
    <w:rsid w:val="00FA5024"/>
    <w:rsid w:val="00FA741D"/>
    <w:rsid w:val="00FA7758"/>
    <w:rsid w:val="00FB069E"/>
    <w:rsid w:val="00FB3C3B"/>
    <w:rsid w:val="00FB4715"/>
    <w:rsid w:val="00FB4B25"/>
    <w:rsid w:val="00FC1EA2"/>
    <w:rsid w:val="00FC3AF0"/>
    <w:rsid w:val="00FC4E91"/>
    <w:rsid w:val="00FC54C7"/>
    <w:rsid w:val="00FC54D8"/>
    <w:rsid w:val="00FD095D"/>
    <w:rsid w:val="00FD132F"/>
    <w:rsid w:val="00FD2365"/>
    <w:rsid w:val="00FD2ADF"/>
    <w:rsid w:val="00FD407E"/>
    <w:rsid w:val="00FD536F"/>
    <w:rsid w:val="00FE0B65"/>
    <w:rsid w:val="00FE1F9C"/>
    <w:rsid w:val="00FE2F90"/>
    <w:rsid w:val="00FE54D3"/>
    <w:rsid w:val="00FE5F20"/>
    <w:rsid w:val="00FE691E"/>
    <w:rsid w:val="00FF4243"/>
    <w:rsid w:val="00FF4A3C"/>
    <w:rsid w:val="00FF528A"/>
    <w:rsid w:val="00FF707A"/>
    <w:rsid w:val="012D99AC"/>
    <w:rsid w:val="0136FE48"/>
    <w:rsid w:val="015A5EB1"/>
    <w:rsid w:val="01749B42"/>
    <w:rsid w:val="019AE596"/>
    <w:rsid w:val="01A79BC0"/>
    <w:rsid w:val="021080C3"/>
    <w:rsid w:val="025958DA"/>
    <w:rsid w:val="02E3E698"/>
    <w:rsid w:val="02F090D7"/>
    <w:rsid w:val="03006A29"/>
    <w:rsid w:val="0326FB59"/>
    <w:rsid w:val="03502D85"/>
    <w:rsid w:val="037C4FCC"/>
    <w:rsid w:val="038C385B"/>
    <w:rsid w:val="03A3174E"/>
    <w:rsid w:val="03C00BD4"/>
    <w:rsid w:val="03CE84AD"/>
    <w:rsid w:val="03D9FBFB"/>
    <w:rsid w:val="048CF7F1"/>
    <w:rsid w:val="049D3B78"/>
    <w:rsid w:val="04A79BFB"/>
    <w:rsid w:val="04AD537D"/>
    <w:rsid w:val="04B94DC4"/>
    <w:rsid w:val="050D7501"/>
    <w:rsid w:val="05498119"/>
    <w:rsid w:val="0562871D"/>
    <w:rsid w:val="057795C0"/>
    <w:rsid w:val="05A85B91"/>
    <w:rsid w:val="05C0222D"/>
    <w:rsid w:val="05C538D9"/>
    <w:rsid w:val="06CDBBAF"/>
    <w:rsid w:val="06E8CF2D"/>
    <w:rsid w:val="06FAB1E6"/>
    <w:rsid w:val="0718CB42"/>
    <w:rsid w:val="0875A9B2"/>
    <w:rsid w:val="08CCE64B"/>
    <w:rsid w:val="08D833A6"/>
    <w:rsid w:val="08F6A6A9"/>
    <w:rsid w:val="0958E130"/>
    <w:rsid w:val="095B8BCD"/>
    <w:rsid w:val="09EC62FA"/>
    <w:rsid w:val="0A7D9FCC"/>
    <w:rsid w:val="0A9E915A"/>
    <w:rsid w:val="0ADB64F2"/>
    <w:rsid w:val="0B1F3A89"/>
    <w:rsid w:val="0B880D66"/>
    <w:rsid w:val="0BA72451"/>
    <w:rsid w:val="0C08A739"/>
    <w:rsid w:val="0C39AC07"/>
    <w:rsid w:val="0C8BE21F"/>
    <w:rsid w:val="0CAD18F5"/>
    <w:rsid w:val="0CBBA80D"/>
    <w:rsid w:val="0CBD1ACD"/>
    <w:rsid w:val="0CBF939F"/>
    <w:rsid w:val="0D7B4FE1"/>
    <w:rsid w:val="0DA3D58A"/>
    <w:rsid w:val="0DF87E51"/>
    <w:rsid w:val="0E59E6B4"/>
    <w:rsid w:val="0E9936AC"/>
    <w:rsid w:val="0ECFFF0B"/>
    <w:rsid w:val="0FCBC2D8"/>
    <w:rsid w:val="0FD9E006"/>
    <w:rsid w:val="0FDE40E8"/>
    <w:rsid w:val="0FF2645B"/>
    <w:rsid w:val="101F341C"/>
    <w:rsid w:val="103560E3"/>
    <w:rsid w:val="1048C246"/>
    <w:rsid w:val="105B5EDE"/>
    <w:rsid w:val="10BDF116"/>
    <w:rsid w:val="10E6E43C"/>
    <w:rsid w:val="10F22BD7"/>
    <w:rsid w:val="118B4907"/>
    <w:rsid w:val="11DF0D0B"/>
    <w:rsid w:val="1228E00A"/>
    <w:rsid w:val="132382FB"/>
    <w:rsid w:val="1335AA9D"/>
    <w:rsid w:val="134812A4"/>
    <w:rsid w:val="134FCA4E"/>
    <w:rsid w:val="13AA16DA"/>
    <w:rsid w:val="13D06787"/>
    <w:rsid w:val="13EC20D4"/>
    <w:rsid w:val="141E9B01"/>
    <w:rsid w:val="14CC221B"/>
    <w:rsid w:val="156C4C0D"/>
    <w:rsid w:val="156CB6BD"/>
    <w:rsid w:val="15710469"/>
    <w:rsid w:val="15781A44"/>
    <w:rsid w:val="15A07469"/>
    <w:rsid w:val="15CACC9C"/>
    <w:rsid w:val="15CCD598"/>
    <w:rsid w:val="15D7173C"/>
    <w:rsid w:val="160775C8"/>
    <w:rsid w:val="1636F942"/>
    <w:rsid w:val="163CE85C"/>
    <w:rsid w:val="164FF51D"/>
    <w:rsid w:val="17318F73"/>
    <w:rsid w:val="173C2282"/>
    <w:rsid w:val="1767758C"/>
    <w:rsid w:val="176E7CD8"/>
    <w:rsid w:val="17F2528E"/>
    <w:rsid w:val="180193DC"/>
    <w:rsid w:val="182CF55D"/>
    <w:rsid w:val="18800747"/>
    <w:rsid w:val="18EC9F00"/>
    <w:rsid w:val="18FF6AD5"/>
    <w:rsid w:val="19042E83"/>
    <w:rsid w:val="192A41D6"/>
    <w:rsid w:val="1936D042"/>
    <w:rsid w:val="196FECE6"/>
    <w:rsid w:val="19B1E02E"/>
    <w:rsid w:val="1A477AF0"/>
    <w:rsid w:val="1B2AD63A"/>
    <w:rsid w:val="1B794C3E"/>
    <w:rsid w:val="1BCBDD66"/>
    <w:rsid w:val="1C2685B8"/>
    <w:rsid w:val="1C455ACC"/>
    <w:rsid w:val="1C9973A5"/>
    <w:rsid w:val="1CB550DD"/>
    <w:rsid w:val="1CD38228"/>
    <w:rsid w:val="1D3C2D48"/>
    <w:rsid w:val="1D9D6060"/>
    <w:rsid w:val="1E39C7F1"/>
    <w:rsid w:val="1E4DD661"/>
    <w:rsid w:val="1EBE997D"/>
    <w:rsid w:val="1F011C32"/>
    <w:rsid w:val="1F5B1736"/>
    <w:rsid w:val="1F6C3C86"/>
    <w:rsid w:val="1FAE8355"/>
    <w:rsid w:val="1FF7FD85"/>
    <w:rsid w:val="20289574"/>
    <w:rsid w:val="2030644B"/>
    <w:rsid w:val="2046552B"/>
    <w:rsid w:val="20597F79"/>
    <w:rsid w:val="2088CE36"/>
    <w:rsid w:val="20DF85A2"/>
    <w:rsid w:val="20F02C13"/>
    <w:rsid w:val="21514742"/>
    <w:rsid w:val="21624E84"/>
    <w:rsid w:val="21871925"/>
    <w:rsid w:val="218BE92E"/>
    <w:rsid w:val="21A05D10"/>
    <w:rsid w:val="21BE7656"/>
    <w:rsid w:val="22BFB57A"/>
    <w:rsid w:val="2358A987"/>
    <w:rsid w:val="23701515"/>
    <w:rsid w:val="239B6E98"/>
    <w:rsid w:val="243A3E7B"/>
    <w:rsid w:val="244C1B23"/>
    <w:rsid w:val="2452DF5B"/>
    <w:rsid w:val="24CB9BA0"/>
    <w:rsid w:val="24F57FA0"/>
    <w:rsid w:val="252D203C"/>
    <w:rsid w:val="25397F47"/>
    <w:rsid w:val="255F22DF"/>
    <w:rsid w:val="25713CC3"/>
    <w:rsid w:val="25940CEC"/>
    <w:rsid w:val="25AB6EE1"/>
    <w:rsid w:val="25B2B12E"/>
    <w:rsid w:val="25C7B6C3"/>
    <w:rsid w:val="25E858CF"/>
    <w:rsid w:val="25EC3D9B"/>
    <w:rsid w:val="2642C125"/>
    <w:rsid w:val="26622770"/>
    <w:rsid w:val="26775E56"/>
    <w:rsid w:val="26C4D5A1"/>
    <w:rsid w:val="26EF1BAE"/>
    <w:rsid w:val="27683C40"/>
    <w:rsid w:val="27756A93"/>
    <w:rsid w:val="281F59B8"/>
    <w:rsid w:val="284CF6E1"/>
    <w:rsid w:val="28614121"/>
    <w:rsid w:val="28732E57"/>
    <w:rsid w:val="289D813C"/>
    <w:rsid w:val="29123834"/>
    <w:rsid w:val="297E6A2E"/>
    <w:rsid w:val="29C2E66B"/>
    <w:rsid w:val="2A1D1C8F"/>
    <w:rsid w:val="2A2C2321"/>
    <w:rsid w:val="2A3FBAE0"/>
    <w:rsid w:val="2B1429CD"/>
    <w:rsid w:val="2B6540B2"/>
    <w:rsid w:val="2B6DCBE5"/>
    <w:rsid w:val="2C016586"/>
    <w:rsid w:val="2C7B9BD5"/>
    <w:rsid w:val="2C9DB965"/>
    <w:rsid w:val="2CADA1D4"/>
    <w:rsid w:val="2CE84A43"/>
    <w:rsid w:val="2D1190EC"/>
    <w:rsid w:val="2D162D12"/>
    <w:rsid w:val="2D3A475C"/>
    <w:rsid w:val="2E57530D"/>
    <w:rsid w:val="2E61A7B2"/>
    <w:rsid w:val="2E6D036A"/>
    <w:rsid w:val="2EF65CEA"/>
    <w:rsid w:val="2F3824FA"/>
    <w:rsid w:val="2F5AB2A8"/>
    <w:rsid w:val="2F9D0992"/>
    <w:rsid w:val="2F9D7460"/>
    <w:rsid w:val="2F9FB42F"/>
    <w:rsid w:val="2FA0FD22"/>
    <w:rsid w:val="2FE9013C"/>
    <w:rsid w:val="305B7CD6"/>
    <w:rsid w:val="30956791"/>
    <w:rsid w:val="30D033CE"/>
    <w:rsid w:val="310983CE"/>
    <w:rsid w:val="31349424"/>
    <w:rsid w:val="31B9025B"/>
    <w:rsid w:val="3212FD82"/>
    <w:rsid w:val="33AA7F8D"/>
    <w:rsid w:val="33EC6A35"/>
    <w:rsid w:val="33F040C5"/>
    <w:rsid w:val="344039CC"/>
    <w:rsid w:val="34413DB9"/>
    <w:rsid w:val="3478E6CE"/>
    <w:rsid w:val="34B0945D"/>
    <w:rsid w:val="34F43548"/>
    <w:rsid w:val="35355227"/>
    <w:rsid w:val="3553896F"/>
    <w:rsid w:val="35845671"/>
    <w:rsid w:val="358F1F6F"/>
    <w:rsid w:val="35AD0D29"/>
    <w:rsid w:val="35B2A2AE"/>
    <w:rsid w:val="35D2ECFD"/>
    <w:rsid w:val="35DE1EA4"/>
    <w:rsid w:val="36260AEB"/>
    <w:rsid w:val="369CA0AF"/>
    <w:rsid w:val="3713BC2E"/>
    <w:rsid w:val="37187754"/>
    <w:rsid w:val="37342007"/>
    <w:rsid w:val="3775A936"/>
    <w:rsid w:val="3787AF88"/>
    <w:rsid w:val="37C110BF"/>
    <w:rsid w:val="38197870"/>
    <w:rsid w:val="38341C7A"/>
    <w:rsid w:val="386119FC"/>
    <w:rsid w:val="388DE4AD"/>
    <w:rsid w:val="38ABB87B"/>
    <w:rsid w:val="3921F33D"/>
    <w:rsid w:val="39315F83"/>
    <w:rsid w:val="393CC89B"/>
    <w:rsid w:val="394D6BAB"/>
    <w:rsid w:val="39683C82"/>
    <w:rsid w:val="3A07DF2E"/>
    <w:rsid w:val="3A33362B"/>
    <w:rsid w:val="3A384643"/>
    <w:rsid w:val="3A5EF92F"/>
    <w:rsid w:val="3A8C3AC1"/>
    <w:rsid w:val="3B089B36"/>
    <w:rsid w:val="3B395A4F"/>
    <w:rsid w:val="3B687B27"/>
    <w:rsid w:val="3BE07434"/>
    <w:rsid w:val="3C3EB507"/>
    <w:rsid w:val="3C7A907B"/>
    <w:rsid w:val="3C7AFE71"/>
    <w:rsid w:val="3CABCC31"/>
    <w:rsid w:val="3CE80C4C"/>
    <w:rsid w:val="3D13D046"/>
    <w:rsid w:val="3D421F3A"/>
    <w:rsid w:val="3D59CDEC"/>
    <w:rsid w:val="3DA02477"/>
    <w:rsid w:val="3E2D9000"/>
    <w:rsid w:val="3E45BC3E"/>
    <w:rsid w:val="3E7CEC41"/>
    <w:rsid w:val="3ECF2C90"/>
    <w:rsid w:val="3EFF1F6A"/>
    <w:rsid w:val="3F1BF61E"/>
    <w:rsid w:val="3F4E5075"/>
    <w:rsid w:val="3F5845B5"/>
    <w:rsid w:val="3F89E767"/>
    <w:rsid w:val="3F9527B8"/>
    <w:rsid w:val="3FF21814"/>
    <w:rsid w:val="3FF4B9A8"/>
    <w:rsid w:val="4055DDD8"/>
    <w:rsid w:val="40698085"/>
    <w:rsid w:val="408D8790"/>
    <w:rsid w:val="40BE1F73"/>
    <w:rsid w:val="41282759"/>
    <w:rsid w:val="416EFE2E"/>
    <w:rsid w:val="41B3F58B"/>
    <w:rsid w:val="421240B7"/>
    <w:rsid w:val="426AAE1A"/>
    <w:rsid w:val="42B5C747"/>
    <w:rsid w:val="42CBC1C3"/>
    <w:rsid w:val="42DD303D"/>
    <w:rsid w:val="42FD1499"/>
    <w:rsid w:val="433241B0"/>
    <w:rsid w:val="43472702"/>
    <w:rsid w:val="441A39B4"/>
    <w:rsid w:val="441D48F8"/>
    <w:rsid w:val="44319BA9"/>
    <w:rsid w:val="446EE737"/>
    <w:rsid w:val="44CAEC4E"/>
    <w:rsid w:val="44D382F4"/>
    <w:rsid w:val="44E34420"/>
    <w:rsid w:val="453FE6FF"/>
    <w:rsid w:val="45506C5F"/>
    <w:rsid w:val="457E6618"/>
    <w:rsid w:val="45A72018"/>
    <w:rsid w:val="45BF9A86"/>
    <w:rsid w:val="45ECF96D"/>
    <w:rsid w:val="4627D5BF"/>
    <w:rsid w:val="468C121F"/>
    <w:rsid w:val="46A276FA"/>
    <w:rsid w:val="46C22B1C"/>
    <w:rsid w:val="46DD37E3"/>
    <w:rsid w:val="470211F3"/>
    <w:rsid w:val="47592C3D"/>
    <w:rsid w:val="47C5954F"/>
    <w:rsid w:val="47F50A9D"/>
    <w:rsid w:val="48190D91"/>
    <w:rsid w:val="48568D85"/>
    <w:rsid w:val="487D64CB"/>
    <w:rsid w:val="490B0119"/>
    <w:rsid w:val="497AA7F9"/>
    <w:rsid w:val="4993F1B1"/>
    <w:rsid w:val="49B43D77"/>
    <w:rsid w:val="49B732CF"/>
    <w:rsid w:val="4ACF6E46"/>
    <w:rsid w:val="4B060DCD"/>
    <w:rsid w:val="4B17B4FC"/>
    <w:rsid w:val="4BC3640A"/>
    <w:rsid w:val="4BC5445E"/>
    <w:rsid w:val="4BEF9743"/>
    <w:rsid w:val="4CAF159B"/>
    <w:rsid w:val="4D19ADB9"/>
    <w:rsid w:val="4D761F87"/>
    <w:rsid w:val="4D94E8C1"/>
    <w:rsid w:val="4DF60325"/>
    <w:rsid w:val="4E4231D1"/>
    <w:rsid w:val="4E682D49"/>
    <w:rsid w:val="4ED4888F"/>
    <w:rsid w:val="4FB6D0FC"/>
    <w:rsid w:val="4FFFB7DB"/>
    <w:rsid w:val="5014891F"/>
    <w:rsid w:val="504E56F3"/>
    <w:rsid w:val="5065B597"/>
    <w:rsid w:val="50912935"/>
    <w:rsid w:val="51C2F235"/>
    <w:rsid w:val="51E0CC1F"/>
    <w:rsid w:val="52029954"/>
    <w:rsid w:val="521B38D3"/>
    <w:rsid w:val="52247F38"/>
    <w:rsid w:val="522F6D4B"/>
    <w:rsid w:val="523C7647"/>
    <w:rsid w:val="524E1F73"/>
    <w:rsid w:val="52630142"/>
    <w:rsid w:val="528D69E0"/>
    <w:rsid w:val="5309C3A3"/>
    <w:rsid w:val="534BDD24"/>
    <w:rsid w:val="53851DBB"/>
    <w:rsid w:val="53F4C41C"/>
    <w:rsid w:val="541FBA1F"/>
    <w:rsid w:val="5434B39C"/>
    <w:rsid w:val="5487840E"/>
    <w:rsid w:val="549D397C"/>
    <w:rsid w:val="55AB3EDC"/>
    <w:rsid w:val="55CC60B0"/>
    <w:rsid w:val="55D255AB"/>
    <w:rsid w:val="560C31AB"/>
    <w:rsid w:val="5631A204"/>
    <w:rsid w:val="565D53A0"/>
    <w:rsid w:val="56654A54"/>
    <w:rsid w:val="56740977"/>
    <w:rsid w:val="56E49C27"/>
    <w:rsid w:val="576E3895"/>
    <w:rsid w:val="57B6F4DF"/>
    <w:rsid w:val="57D49267"/>
    <w:rsid w:val="580C0528"/>
    <w:rsid w:val="588F04A2"/>
    <w:rsid w:val="58D66C78"/>
    <w:rsid w:val="590369FA"/>
    <w:rsid w:val="59589D5D"/>
    <w:rsid w:val="59F19D47"/>
    <w:rsid w:val="5A25D7F2"/>
    <w:rsid w:val="5A80A9AB"/>
    <w:rsid w:val="5A9849EF"/>
    <w:rsid w:val="5AB41B23"/>
    <w:rsid w:val="5AC18AB2"/>
    <w:rsid w:val="5B1EDA74"/>
    <w:rsid w:val="5B4A5FAB"/>
    <w:rsid w:val="5B554DAD"/>
    <w:rsid w:val="5BDFFAB4"/>
    <w:rsid w:val="5BFD003C"/>
    <w:rsid w:val="5BFDCE82"/>
    <w:rsid w:val="5C2A01BB"/>
    <w:rsid w:val="5C48B7FE"/>
    <w:rsid w:val="5C8EDEA2"/>
    <w:rsid w:val="5D405543"/>
    <w:rsid w:val="5DE719D5"/>
    <w:rsid w:val="5DFA67C7"/>
    <w:rsid w:val="5E40D5EB"/>
    <w:rsid w:val="5F0742D2"/>
    <w:rsid w:val="5F431C3C"/>
    <w:rsid w:val="5FE79EA1"/>
    <w:rsid w:val="600F67CA"/>
    <w:rsid w:val="603A2253"/>
    <w:rsid w:val="60943541"/>
    <w:rsid w:val="60AF41D0"/>
    <w:rsid w:val="61108F04"/>
    <w:rsid w:val="6136DC8A"/>
    <w:rsid w:val="61BC3C98"/>
    <w:rsid w:val="61D7B91C"/>
    <w:rsid w:val="61D9E330"/>
    <w:rsid w:val="62E73DBF"/>
    <w:rsid w:val="6314B8CD"/>
    <w:rsid w:val="63C22A0C"/>
    <w:rsid w:val="6402A15F"/>
    <w:rsid w:val="64782176"/>
    <w:rsid w:val="64942606"/>
    <w:rsid w:val="64BF3108"/>
    <w:rsid w:val="65406B59"/>
    <w:rsid w:val="65601E80"/>
    <w:rsid w:val="659CEFA4"/>
    <w:rsid w:val="6648449C"/>
    <w:rsid w:val="66751047"/>
    <w:rsid w:val="66EEFCD6"/>
    <w:rsid w:val="670732CA"/>
    <w:rsid w:val="6715C8A2"/>
    <w:rsid w:val="6787EF90"/>
    <w:rsid w:val="678A7975"/>
    <w:rsid w:val="67A553EF"/>
    <w:rsid w:val="67B146AA"/>
    <w:rsid w:val="681C1AC0"/>
    <w:rsid w:val="685230DB"/>
    <w:rsid w:val="68550E49"/>
    <w:rsid w:val="6893485B"/>
    <w:rsid w:val="68AF9E31"/>
    <w:rsid w:val="68B557A9"/>
    <w:rsid w:val="6946269F"/>
    <w:rsid w:val="69759EA0"/>
    <w:rsid w:val="698BF4C4"/>
    <w:rsid w:val="6A6A0F14"/>
    <w:rsid w:val="6A75C40B"/>
    <w:rsid w:val="6A7F2B48"/>
    <w:rsid w:val="6AA7AC43"/>
    <w:rsid w:val="6AADF02D"/>
    <w:rsid w:val="6AFB9C0B"/>
    <w:rsid w:val="6B26766C"/>
    <w:rsid w:val="6B54B4BF"/>
    <w:rsid w:val="6B59D146"/>
    <w:rsid w:val="6BB9E2EE"/>
    <w:rsid w:val="6BCBB0B2"/>
    <w:rsid w:val="6C5AC2B2"/>
    <w:rsid w:val="6CA4B1F0"/>
    <w:rsid w:val="6CA817D4"/>
    <w:rsid w:val="6CB7A346"/>
    <w:rsid w:val="6D06537E"/>
    <w:rsid w:val="6D623FAB"/>
    <w:rsid w:val="6DCEA79C"/>
    <w:rsid w:val="6DE4F977"/>
    <w:rsid w:val="6DF4B99C"/>
    <w:rsid w:val="6E21B71E"/>
    <w:rsid w:val="6E6FFB5E"/>
    <w:rsid w:val="6E85E4A3"/>
    <w:rsid w:val="6E8D22FB"/>
    <w:rsid w:val="6E9DDE10"/>
    <w:rsid w:val="6EF56148"/>
    <w:rsid w:val="6EFFC5F4"/>
    <w:rsid w:val="6F368D2D"/>
    <w:rsid w:val="6F712298"/>
    <w:rsid w:val="6FB66442"/>
    <w:rsid w:val="6FC4B4A2"/>
    <w:rsid w:val="706A5A4A"/>
    <w:rsid w:val="70A207D9"/>
    <w:rsid w:val="712B455A"/>
    <w:rsid w:val="718FF06B"/>
    <w:rsid w:val="72BCC339"/>
    <w:rsid w:val="7351CDE2"/>
    <w:rsid w:val="73AC13A1"/>
    <w:rsid w:val="73E62BCD"/>
    <w:rsid w:val="740D9689"/>
    <w:rsid w:val="7440B76F"/>
    <w:rsid w:val="7441ACAA"/>
    <w:rsid w:val="748202C6"/>
    <w:rsid w:val="74D48DD0"/>
    <w:rsid w:val="752A9E7D"/>
    <w:rsid w:val="755CC4D5"/>
    <w:rsid w:val="759A88F8"/>
    <w:rsid w:val="75FDD4BD"/>
    <w:rsid w:val="761E3896"/>
    <w:rsid w:val="762C645C"/>
    <w:rsid w:val="7659F02D"/>
    <w:rsid w:val="7671287A"/>
    <w:rsid w:val="7675A0FE"/>
    <w:rsid w:val="76932197"/>
    <w:rsid w:val="769DF32B"/>
    <w:rsid w:val="76A40640"/>
    <w:rsid w:val="76EAD7A0"/>
    <w:rsid w:val="772666E6"/>
    <w:rsid w:val="77F706CB"/>
    <w:rsid w:val="780E8515"/>
    <w:rsid w:val="7877CA0F"/>
    <w:rsid w:val="78F65A7E"/>
    <w:rsid w:val="791AC765"/>
    <w:rsid w:val="794A8104"/>
    <w:rsid w:val="797E5B70"/>
    <w:rsid w:val="79A941EA"/>
    <w:rsid w:val="7AF72BA5"/>
    <w:rsid w:val="7BC6820B"/>
    <w:rsid w:val="7BE9F3D8"/>
    <w:rsid w:val="7C28827F"/>
    <w:rsid w:val="7C30BBC7"/>
    <w:rsid w:val="7C714D72"/>
    <w:rsid w:val="7C8A32BB"/>
    <w:rsid w:val="7CA4A971"/>
    <w:rsid w:val="7CC8A714"/>
    <w:rsid w:val="7CF43F23"/>
    <w:rsid w:val="7D2E281F"/>
    <w:rsid w:val="7D6C6BEB"/>
    <w:rsid w:val="7D760DA5"/>
    <w:rsid w:val="7DCD9FB6"/>
    <w:rsid w:val="7E062695"/>
    <w:rsid w:val="7E11E0AB"/>
    <w:rsid w:val="7E5C2196"/>
    <w:rsid w:val="7E5C99F0"/>
    <w:rsid w:val="7EA2C361"/>
    <w:rsid w:val="7F2FCBC0"/>
    <w:rsid w:val="7F96BBCC"/>
    <w:rsid w:val="7FA47F22"/>
    <w:rsid w:val="7FD3303E"/>
    <w:rsid w:val="7FDF9C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CC64F"/>
  <w15:chartTrackingRefBased/>
  <w15:docId w15:val="{2833F1A7-56EB-459C-A704-901F1E37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4"/>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886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949">
      <w:bodyDiv w:val="1"/>
      <w:marLeft w:val="0"/>
      <w:marRight w:val="0"/>
      <w:marTop w:val="0"/>
      <w:marBottom w:val="0"/>
      <w:divBdr>
        <w:top w:val="none" w:sz="0" w:space="0" w:color="auto"/>
        <w:left w:val="none" w:sz="0" w:space="0" w:color="auto"/>
        <w:bottom w:val="none" w:sz="0" w:space="0" w:color="auto"/>
        <w:right w:val="none" w:sz="0" w:space="0" w:color="auto"/>
      </w:divBdr>
    </w:div>
    <w:div w:id="278685054">
      <w:bodyDiv w:val="1"/>
      <w:marLeft w:val="0"/>
      <w:marRight w:val="0"/>
      <w:marTop w:val="0"/>
      <w:marBottom w:val="0"/>
      <w:divBdr>
        <w:top w:val="none" w:sz="0" w:space="0" w:color="auto"/>
        <w:left w:val="none" w:sz="0" w:space="0" w:color="auto"/>
        <w:bottom w:val="none" w:sz="0" w:space="0" w:color="auto"/>
        <w:right w:val="none" w:sz="0" w:space="0" w:color="auto"/>
      </w:divBdr>
    </w:div>
    <w:div w:id="613250268">
      <w:bodyDiv w:val="1"/>
      <w:marLeft w:val="0"/>
      <w:marRight w:val="0"/>
      <w:marTop w:val="0"/>
      <w:marBottom w:val="0"/>
      <w:divBdr>
        <w:top w:val="none" w:sz="0" w:space="0" w:color="auto"/>
        <w:left w:val="none" w:sz="0" w:space="0" w:color="auto"/>
        <w:bottom w:val="none" w:sz="0" w:space="0" w:color="auto"/>
        <w:right w:val="none" w:sz="0" w:space="0" w:color="auto"/>
      </w:divBdr>
    </w:div>
    <w:div w:id="620578195">
      <w:bodyDiv w:val="1"/>
      <w:marLeft w:val="0"/>
      <w:marRight w:val="0"/>
      <w:marTop w:val="0"/>
      <w:marBottom w:val="0"/>
      <w:divBdr>
        <w:top w:val="none" w:sz="0" w:space="0" w:color="auto"/>
        <w:left w:val="none" w:sz="0" w:space="0" w:color="auto"/>
        <w:bottom w:val="none" w:sz="0" w:space="0" w:color="auto"/>
        <w:right w:val="none" w:sz="0" w:space="0" w:color="auto"/>
      </w:divBdr>
    </w:div>
    <w:div w:id="14996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Computer\AppData\Local\Microsoft\Office\16.0\DTS\en-US%7bD2849BCE-511C-4C69-9105-A5C2E60AD9AB%7d\%7b1AF96095-5665-4448-B7E9-C01FB94564D6%7dtf16392715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Average</a:t>
            </a:r>
            <a:r>
              <a:rPr lang="en-ID" baseline="0"/>
              <a:t> Learning Time</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Tiket.com</c:v>
                </c:pt>
              </c:strCache>
            </c:strRef>
          </c:tx>
          <c:spPr>
            <a:ln w="28575" cap="rnd">
              <a:solidFill>
                <a:schemeClr val="accent1"/>
              </a:solidFill>
              <a:round/>
            </a:ln>
            <a:effectLst/>
          </c:spPr>
          <c:marker>
            <c:symbol val="none"/>
          </c:marker>
          <c:cat>
            <c:strRef>
              <c:f>Sheet1!$A$2:$A$6</c:f>
              <c:strCache>
                <c:ptCount val="5"/>
                <c:pt idx="0">
                  <c:v>Trial 1</c:v>
                </c:pt>
                <c:pt idx="1">
                  <c:v>Trial 2</c:v>
                </c:pt>
                <c:pt idx="2">
                  <c:v>Trial 3</c:v>
                </c:pt>
                <c:pt idx="3">
                  <c:v>Trial 4</c:v>
                </c:pt>
                <c:pt idx="4">
                  <c:v>Trial 5</c:v>
                </c:pt>
              </c:strCache>
            </c:strRef>
          </c:cat>
          <c:val>
            <c:numRef>
              <c:f>Sheet1!$B$2:$B$6</c:f>
              <c:numCache>
                <c:formatCode>General</c:formatCode>
                <c:ptCount val="5"/>
                <c:pt idx="0">
                  <c:v>102</c:v>
                </c:pt>
                <c:pt idx="1">
                  <c:v>52</c:v>
                </c:pt>
                <c:pt idx="2">
                  <c:v>46</c:v>
                </c:pt>
                <c:pt idx="3">
                  <c:v>45</c:v>
                </c:pt>
                <c:pt idx="4">
                  <c:v>44</c:v>
                </c:pt>
              </c:numCache>
            </c:numRef>
          </c:val>
          <c:smooth val="0"/>
          <c:extLst>
            <c:ext xmlns:c16="http://schemas.microsoft.com/office/drawing/2014/chart" uri="{C3380CC4-5D6E-409C-BE32-E72D297353CC}">
              <c16:uniqueId val="{00000000-AFB2-41BE-96AE-88A5219FB76B}"/>
            </c:ext>
          </c:extLst>
        </c:ser>
        <c:ser>
          <c:idx val="1"/>
          <c:order val="1"/>
          <c:tx>
            <c:strRef>
              <c:f>Sheet1!$C$1</c:f>
              <c:strCache>
                <c:ptCount val="1"/>
                <c:pt idx="0">
                  <c:v>Traveloka</c:v>
                </c:pt>
              </c:strCache>
            </c:strRef>
          </c:tx>
          <c:spPr>
            <a:ln w="28575" cap="rnd">
              <a:solidFill>
                <a:schemeClr val="accent2"/>
              </a:solidFill>
              <a:round/>
            </a:ln>
            <a:effectLst/>
          </c:spPr>
          <c:marker>
            <c:symbol val="none"/>
          </c:marker>
          <c:cat>
            <c:strRef>
              <c:f>Sheet1!$A$2:$A$6</c:f>
              <c:strCache>
                <c:ptCount val="5"/>
                <c:pt idx="0">
                  <c:v>Trial 1</c:v>
                </c:pt>
                <c:pt idx="1">
                  <c:v>Trial 2</c:v>
                </c:pt>
                <c:pt idx="2">
                  <c:v>Trial 3</c:v>
                </c:pt>
                <c:pt idx="3">
                  <c:v>Trial 4</c:v>
                </c:pt>
                <c:pt idx="4">
                  <c:v>Trial 5</c:v>
                </c:pt>
              </c:strCache>
            </c:strRef>
          </c:cat>
          <c:val>
            <c:numRef>
              <c:f>Sheet1!$C$2:$C$6</c:f>
              <c:numCache>
                <c:formatCode>General</c:formatCode>
                <c:ptCount val="5"/>
                <c:pt idx="0">
                  <c:v>64</c:v>
                </c:pt>
                <c:pt idx="1">
                  <c:v>48</c:v>
                </c:pt>
                <c:pt idx="2">
                  <c:v>46</c:v>
                </c:pt>
                <c:pt idx="3">
                  <c:v>48</c:v>
                </c:pt>
                <c:pt idx="4">
                  <c:v>44</c:v>
                </c:pt>
              </c:numCache>
            </c:numRef>
          </c:val>
          <c:smooth val="0"/>
          <c:extLst>
            <c:ext xmlns:c16="http://schemas.microsoft.com/office/drawing/2014/chart" uri="{C3380CC4-5D6E-409C-BE32-E72D297353CC}">
              <c16:uniqueId val="{00000001-AFB2-41BE-96AE-88A5219FB76B}"/>
            </c:ext>
          </c:extLst>
        </c:ser>
        <c:dLbls>
          <c:showLegendKey val="0"/>
          <c:showVal val="0"/>
          <c:showCatName val="0"/>
          <c:showSerName val="0"/>
          <c:showPercent val="0"/>
          <c:showBubbleSize val="0"/>
        </c:dLbls>
        <c:smooth val="0"/>
        <c:axId val="44346608"/>
        <c:axId val="44332048"/>
      </c:lineChart>
      <c:catAx>
        <c:axId val="443466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048"/>
        <c:crosses val="autoZero"/>
        <c:auto val="1"/>
        <c:lblAlgn val="ctr"/>
        <c:lblOffset val="100"/>
        <c:noMultiLvlLbl val="0"/>
      </c:catAx>
      <c:valAx>
        <c:axId val="4433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Speed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Tiket.com</c:v>
                </c:pt>
              </c:strCache>
            </c:strRef>
          </c:tx>
          <c:spPr>
            <a:solidFill>
              <a:schemeClr val="accent1"/>
            </a:solidFill>
            <a:ln>
              <a:noFill/>
            </a:ln>
            <a:effectLst/>
          </c:spPr>
          <c:invertIfNegative val="0"/>
          <c:cat>
            <c:strRef>
              <c:f>Sheet1!$A$2:$A$6</c:f>
              <c:strCache>
                <c:ptCount val="5"/>
                <c:pt idx="0">
                  <c:v>Buka Profil</c:v>
                </c:pt>
                <c:pt idx="1">
                  <c:v>Buka Dashboard</c:v>
                </c:pt>
                <c:pt idx="2">
                  <c:v>Buka Hotel</c:v>
                </c:pt>
                <c:pt idx="3">
                  <c:v>Cari Hotel</c:v>
                </c:pt>
                <c:pt idx="4">
                  <c:v>Pilih Kamar (sampai pesan)</c:v>
                </c:pt>
              </c:strCache>
            </c:strRef>
          </c:cat>
          <c:val>
            <c:numRef>
              <c:f>Sheet1!$B$2:$B$6</c:f>
              <c:numCache>
                <c:formatCode>General</c:formatCode>
                <c:ptCount val="5"/>
                <c:pt idx="0">
                  <c:v>0.4</c:v>
                </c:pt>
                <c:pt idx="1">
                  <c:v>0.8</c:v>
                </c:pt>
                <c:pt idx="2">
                  <c:v>0.7</c:v>
                </c:pt>
                <c:pt idx="3">
                  <c:v>5.5</c:v>
                </c:pt>
                <c:pt idx="4">
                  <c:v>4.2</c:v>
                </c:pt>
              </c:numCache>
            </c:numRef>
          </c:val>
          <c:extLst>
            <c:ext xmlns:c16="http://schemas.microsoft.com/office/drawing/2014/chart" uri="{C3380CC4-5D6E-409C-BE32-E72D297353CC}">
              <c16:uniqueId val="{00000000-645C-428A-83F4-59DE0A236917}"/>
            </c:ext>
          </c:extLst>
        </c:ser>
        <c:ser>
          <c:idx val="1"/>
          <c:order val="1"/>
          <c:tx>
            <c:strRef>
              <c:f>Sheet1!$C$1</c:f>
              <c:strCache>
                <c:ptCount val="1"/>
                <c:pt idx="0">
                  <c:v>Traveloka</c:v>
                </c:pt>
              </c:strCache>
            </c:strRef>
          </c:tx>
          <c:spPr>
            <a:solidFill>
              <a:schemeClr val="accent2"/>
            </a:solidFill>
            <a:ln>
              <a:noFill/>
            </a:ln>
            <a:effectLst/>
          </c:spPr>
          <c:invertIfNegative val="0"/>
          <c:cat>
            <c:strRef>
              <c:f>Sheet1!$A$2:$A$6</c:f>
              <c:strCache>
                <c:ptCount val="5"/>
                <c:pt idx="0">
                  <c:v>Buka Profil</c:v>
                </c:pt>
                <c:pt idx="1">
                  <c:v>Buka Dashboard</c:v>
                </c:pt>
                <c:pt idx="2">
                  <c:v>Buka Hotel</c:v>
                </c:pt>
                <c:pt idx="3">
                  <c:v>Cari Hotel</c:v>
                </c:pt>
                <c:pt idx="4">
                  <c:v>Pilih Kamar (sampai pesan)</c:v>
                </c:pt>
              </c:strCache>
            </c:strRef>
          </c:cat>
          <c:val>
            <c:numRef>
              <c:f>Sheet1!$C$2:$C$6</c:f>
              <c:numCache>
                <c:formatCode>General</c:formatCode>
                <c:ptCount val="5"/>
                <c:pt idx="0">
                  <c:v>4.7</c:v>
                </c:pt>
                <c:pt idx="1">
                  <c:v>0.4</c:v>
                </c:pt>
                <c:pt idx="2">
                  <c:v>2.9</c:v>
                </c:pt>
                <c:pt idx="3">
                  <c:v>5.4</c:v>
                </c:pt>
                <c:pt idx="4">
                  <c:v>5</c:v>
                </c:pt>
              </c:numCache>
            </c:numRef>
          </c:val>
          <c:extLst>
            <c:ext xmlns:c16="http://schemas.microsoft.com/office/drawing/2014/chart" uri="{C3380CC4-5D6E-409C-BE32-E72D297353CC}">
              <c16:uniqueId val="{00000001-645C-428A-83F4-59DE0A236917}"/>
            </c:ext>
          </c:extLst>
        </c:ser>
        <c:dLbls>
          <c:showLegendKey val="0"/>
          <c:showVal val="0"/>
          <c:showCatName val="0"/>
          <c:showSerName val="0"/>
          <c:showPercent val="0"/>
          <c:showBubbleSize val="0"/>
        </c:dLbls>
        <c:gapWidth val="182"/>
        <c:axId val="73425280"/>
        <c:axId val="73424448"/>
      </c:barChart>
      <c:catAx>
        <c:axId val="73425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4448"/>
        <c:crosses val="autoZero"/>
        <c:auto val="1"/>
        <c:lblAlgn val="ctr"/>
        <c:lblOffset val="100"/>
        <c:noMultiLvlLbl val="0"/>
      </c:catAx>
      <c:valAx>
        <c:axId val="73424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waktu</a:t>
                </a:r>
                <a:r>
                  <a:rPr lang="en-ID" baseline="0"/>
                  <a:t> (detik)</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Retention Overtime -</a:t>
            </a:r>
            <a:r>
              <a:rPr lang="en-ID" baseline="0"/>
              <a:t> Tiket.com</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Time befor cache</c:v>
                </c:pt>
              </c:strCache>
            </c:strRef>
          </c:tx>
          <c:spPr>
            <a:solidFill>
              <a:schemeClr val="accent1"/>
            </a:solidFill>
            <a:ln>
              <a:noFill/>
            </a:ln>
            <a:effectLst/>
          </c:spPr>
          <c:invertIfNegative val="0"/>
          <c:cat>
            <c:strRef>
              <c:f>Sheet1!$A$2:$A$5</c:f>
              <c:strCache>
                <c:ptCount val="4"/>
                <c:pt idx="0">
                  <c:v>Buka Hotel</c:v>
                </c:pt>
                <c:pt idx="1">
                  <c:v>Buka Profil</c:v>
                </c:pt>
                <c:pt idx="2">
                  <c:v>Buka Dashboard</c:v>
                </c:pt>
                <c:pt idx="3">
                  <c:v>Searching Hotel</c:v>
                </c:pt>
              </c:strCache>
            </c:strRef>
          </c:cat>
          <c:val>
            <c:numRef>
              <c:f>Sheet1!$B$2:$B$5</c:f>
              <c:numCache>
                <c:formatCode>General</c:formatCode>
                <c:ptCount val="4"/>
                <c:pt idx="0">
                  <c:v>2.1</c:v>
                </c:pt>
                <c:pt idx="1">
                  <c:v>0.5</c:v>
                </c:pt>
                <c:pt idx="2">
                  <c:v>1.1000000000000001</c:v>
                </c:pt>
                <c:pt idx="3">
                  <c:v>5.8</c:v>
                </c:pt>
              </c:numCache>
            </c:numRef>
          </c:val>
          <c:extLst>
            <c:ext xmlns:c16="http://schemas.microsoft.com/office/drawing/2014/chart" uri="{C3380CC4-5D6E-409C-BE32-E72D297353CC}">
              <c16:uniqueId val="{00000000-70D2-452C-AA16-9CABB1D4E9D1}"/>
            </c:ext>
          </c:extLst>
        </c:ser>
        <c:ser>
          <c:idx val="1"/>
          <c:order val="1"/>
          <c:tx>
            <c:strRef>
              <c:f>Sheet1!$C$1</c:f>
              <c:strCache>
                <c:ptCount val="1"/>
                <c:pt idx="0">
                  <c:v>Time after cache</c:v>
                </c:pt>
              </c:strCache>
            </c:strRef>
          </c:tx>
          <c:spPr>
            <a:solidFill>
              <a:schemeClr val="accent2"/>
            </a:solidFill>
            <a:ln>
              <a:noFill/>
            </a:ln>
            <a:effectLst/>
          </c:spPr>
          <c:invertIfNegative val="0"/>
          <c:cat>
            <c:strRef>
              <c:f>Sheet1!$A$2:$A$5</c:f>
              <c:strCache>
                <c:ptCount val="4"/>
                <c:pt idx="0">
                  <c:v>Buka Hotel</c:v>
                </c:pt>
                <c:pt idx="1">
                  <c:v>Buka Profil</c:v>
                </c:pt>
                <c:pt idx="2">
                  <c:v>Buka Dashboard</c:v>
                </c:pt>
                <c:pt idx="3">
                  <c:v>Searching Hotel</c:v>
                </c:pt>
              </c:strCache>
            </c:strRef>
          </c:cat>
          <c:val>
            <c:numRef>
              <c:f>Sheet1!$C$2:$C$5</c:f>
              <c:numCache>
                <c:formatCode>General</c:formatCode>
                <c:ptCount val="4"/>
                <c:pt idx="0">
                  <c:v>1.5</c:v>
                </c:pt>
                <c:pt idx="1">
                  <c:v>0.3</c:v>
                </c:pt>
                <c:pt idx="2">
                  <c:v>1</c:v>
                </c:pt>
                <c:pt idx="3">
                  <c:v>4.8</c:v>
                </c:pt>
              </c:numCache>
            </c:numRef>
          </c:val>
          <c:extLst>
            <c:ext xmlns:c16="http://schemas.microsoft.com/office/drawing/2014/chart" uri="{C3380CC4-5D6E-409C-BE32-E72D297353CC}">
              <c16:uniqueId val="{00000001-70D2-452C-AA16-9CABB1D4E9D1}"/>
            </c:ext>
          </c:extLst>
        </c:ser>
        <c:dLbls>
          <c:showLegendKey val="0"/>
          <c:showVal val="0"/>
          <c:showCatName val="0"/>
          <c:showSerName val="0"/>
          <c:showPercent val="0"/>
          <c:showBubbleSize val="0"/>
        </c:dLbls>
        <c:gapWidth val="150"/>
        <c:overlap val="100"/>
        <c:axId val="87676112"/>
        <c:axId val="87679440"/>
      </c:barChart>
      <c:catAx>
        <c:axId val="87676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79440"/>
        <c:crosses val="autoZero"/>
        <c:auto val="1"/>
        <c:lblAlgn val="ctr"/>
        <c:lblOffset val="100"/>
        <c:noMultiLvlLbl val="0"/>
      </c:catAx>
      <c:valAx>
        <c:axId val="8767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waktu(detik)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7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Retention Overtime -</a:t>
            </a:r>
            <a:r>
              <a:rPr lang="en-ID" baseline="0"/>
              <a:t> Traveloka</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Time befor cache</c:v>
                </c:pt>
              </c:strCache>
            </c:strRef>
          </c:tx>
          <c:spPr>
            <a:solidFill>
              <a:schemeClr val="accent1"/>
            </a:solidFill>
            <a:ln>
              <a:noFill/>
            </a:ln>
            <a:effectLst/>
          </c:spPr>
          <c:invertIfNegative val="0"/>
          <c:cat>
            <c:strRef>
              <c:f>Sheet1!$A$2:$A$5</c:f>
              <c:strCache>
                <c:ptCount val="4"/>
                <c:pt idx="0">
                  <c:v>Buka Hotel</c:v>
                </c:pt>
                <c:pt idx="1">
                  <c:v>Buka Profil</c:v>
                </c:pt>
                <c:pt idx="2">
                  <c:v>Buka Dashboard</c:v>
                </c:pt>
                <c:pt idx="3">
                  <c:v>Searching Hotel</c:v>
                </c:pt>
              </c:strCache>
            </c:strRef>
          </c:cat>
          <c:val>
            <c:numRef>
              <c:f>Sheet1!$B$2:$B$5</c:f>
              <c:numCache>
                <c:formatCode>General</c:formatCode>
                <c:ptCount val="4"/>
                <c:pt idx="0">
                  <c:v>2.7</c:v>
                </c:pt>
                <c:pt idx="1">
                  <c:v>1.9</c:v>
                </c:pt>
                <c:pt idx="2">
                  <c:v>0.7</c:v>
                </c:pt>
                <c:pt idx="3">
                  <c:v>4.5999999999999996</c:v>
                </c:pt>
              </c:numCache>
            </c:numRef>
          </c:val>
          <c:extLst>
            <c:ext xmlns:c16="http://schemas.microsoft.com/office/drawing/2014/chart" uri="{C3380CC4-5D6E-409C-BE32-E72D297353CC}">
              <c16:uniqueId val="{00000000-C43B-477A-BB4A-7584254556A4}"/>
            </c:ext>
          </c:extLst>
        </c:ser>
        <c:ser>
          <c:idx val="1"/>
          <c:order val="1"/>
          <c:tx>
            <c:strRef>
              <c:f>Sheet1!$C$1</c:f>
              <c:strCache>
                <c:ptCount val="1"/>
                <c:pt idx="0">
                  <c:v>Time after cache</c:v>
                </c:pt>
              </c:strCache>
            </c:strRef>
          </c:tx>
          <c:spPr>
            <a:solidFill>
              <a:schemeClr val="accent2"/>
            </a:solidFill>
            <a:ln>
              <a:noFill/>
            </a:ln>
            <a:effectLst/>
          </c:spPr>
          <c:invertIfNegative val="0"/>
          <c:cat>
            <c:strRef>
              <c:f>Sheet1!$A$2:$A$5</c:f>
              <c:strCache>
                <c:ptCount val="4"/>
                <c:pt idx="0">
                  <c:v>Buka Hotel</c:v>
                </c:pt>
                <c:pt idx="1">
                  <c:v>Buka Profil</c:v>
                </c:pt>
                <c:pt idx="2">
                  <c:v>Buka Dashboard</c:v>
                </c:pt>
                <c:pt idx="3">
                  <c:v>Searching Hotel</c:v>
                </c:pt>
              </c:strCache>
            </c:strRef>
          </c:cat>
          <c:val>
            <c:numRef>
              <c:f>Sheet1!$C$2:$C$5</c:f>
              <c:numCache>
                <c:formatCode>General</c:formatCode>
                <c:ptCount val="4"/>
                <c:pt idx="0">
                  <c:v>2.1</c:v>
                </c:pt>
                <c:pt idx="1">
                  <c:v>1</c:v>
                </c:pt>
                <c:pt idx="2">
                  <c:v>0.5</c:v>
                </c:pt>
                <c:pt idx="3">
                  <c:v>4.2</c:v>
                </c:pt>
              </c:numCache>
            </c:numRef>
          </c:val>
          <c:extLst>
            <c:ext xmlns:c16="http://schemas.microsoft.com/office/drawing/2014/chart" uri="{C3380CC4-5D6E-409C-BE32-E72D297353CC}">
              <c16:uniqueId val="{00000001-C43B-477A-BB4A-7584254556A4}"/>
            </c:ext>
          </c:extLst>
        </c:ser>
        <c:dLbls>
          <c:showLegendKey val="0"/>
          <c:showVal val="0"/>
          <c:showCatName val="0"/>
          <c:showSerName val="0"/>
          <c:showPercent val="0"/>
          <c:showBubbleSize val="0"/>
        </c:dLbls>
        <c:gapWidth val="150"/>
        <c:overlap val="100"/>
        <c:axId val="87676112"/>
        <c:axId val="87679440"/>
      </c:barChart>
      <c:catAx>
        <c:axId val="87676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79440"/>
        <c:crosses val="autoZero"/>
        <c:auto val="1"/>
        <c:lblAlgn val="ctr"/>
        <c:lblOffset val="100"/>
        <c:noMultiLvlLbl val="0"/>
      </c:catAx>
      <c:valAx>
        <c:axId val="8767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waktu(detik)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7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PSSUQ - Tiket.com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 PSUQ</c:v>
                </c:pt>
              </c:strCache>
            </c:strRef>
          </c:tx>
          <c:spPr>
            <a:solidFill>
              <a:schemeClr val="accent1"/>
            </a:solidFill>
            <a:ln>
              <a:noFill/>
            </a:ln>
            <a:effectLst/>
          </c:spPr>
          <c:invertIfNegative val="0"/>
          <c:cat>
            <c:strRef>
              <c:f>Sheet1!$A$2:$A$5</c:f>
              <c:strCache>
                <c:ptCount val="4"/>
                <c:pt idx="0">
                  <c:v>Yusuf</c:v>
                </c:pt>
                <c:pt idx="1">
                  <c:v>Dany</c:v>
                </c:pt>
                <c:pt idx="2">
                  <c:v>Feisal</c:v>
                </c:pt>
                <c:pt idx="3">
                  <c:v>Indiesch</c:v>
                </c:pt>
              </c:strCache>
            </c:strRef>
          </c:cat>
          <c:val>
            <c:numRef>
              <c:f>Sheet1!$B$2:$B$5</c:f>
              <c:numCache>
                <c:formatCode>General</c:formatCode>
                <c:ptCount val="4"/>
                <c:pt idx="0">
                  <c:v>2.25</c:v>
                </c:pt>
                <c:pt idx="1">
                  <c:v>2.25</c:v>
                </c:pt>
                <c:pt idx="2">
                  <c:v>2.67</c:v>
                </c:pt>
                <c:pt idx="3">
                  <c:v>1.72</c:v>
                </c:pt>
              </c:numCache>
            </c:numRef>
          </c:val>
          <c:extLst>
            <c:ext xmlns:c16="http://schemas.microsoft.com/office/drawing/2014/chart" uri="{C3380CC4-5D6E-409C-BE32-E72D297353CC}">
              <c16:uniqueId val="{00000000-93F9-4736-ABF9-5EEF4D0223F4}"/>
            </c:ext>
          </c:extLst>
        </c:ser>
        <c:ser>
          <c:idx val="1"/>
          <c:order val="1"/>
          <c:tx>
            <c:strRef>
              <c:f>Sheet1!$C$1</c:f>
              <c:strCache>
                <c:ptCount val="1"/>
                <c:pt idx="0">
                  <c:v>SYSUSE</c:v>
                </c:pt>
              </c:strCache>
            </c:strRef>
          </c:tx>
          <c:spPr>
            <a:solidFill>
              <a:schemeClr val="accent2"/>
            </a:solidFill>
            <a:ln>
              <a:noFill/>
            </a:ln>
            <a:effectLst/>
          </c:spPr>
          <c:invertIfNegative val="0"/>
          <c:cat>
            <c:strRef>
              <c:f>Sheet1!$A$2:$A$5</c:f>
              <c:strCache>
                <c:ptCount val="4"/>
                <c:pt idx="0">
                  <c:v>Yusuf</c:v>
                </c:pt>
                <c:pt idx="1">
                  <c:v>Dany</c:v>
                </c:pt>
                <c:pt idx="2">
                  <c:v>Feisal</c:v>
                </c:pt>
                <c:pt idx="3">
                  <c:v>Indiesch</c:v>
                </c:pt>
              </c:strCache>
            </c:strRef>
          </c:cat>
          <c:val>
            <c:numRef>
              <c:f>Sheet1!$C$2:$C$5</c:f>
              <c:numCache>
                <c:formatCode>General</c:formatCode>
                <c:ptCount val="4"/>
                <c:pt idx="0">
                  <c:v>2</c:v>
                </c:pt>
                <c:pt idx="1">
                  <c:v>2.5</c:v>
                </c:pt>
                <c:pt idx="2">
                  <c:v>2</c:v>
                </c:pt>
                <c:pt idx="3">
                  <c:v>2.33</c:v>
                </c:pt>
              </c:numCache>
            </c:numRef>
          </c:val>
          <c:extLst>
            <c:ext xmlns:c16="http://schemas.microsoft.com/office/drawing/2014/chart" uri="{C3380CC4-5D6E-409C-BE32-E72D297353CC}">
              <c16:uniqueId val="{00000001-93F9-4736-ABF9-5EEF4D0223F4}"/>
            </c:ext>
          </c:extLst>
        </c:ser>
        <c:ser>
          <c:idx val="2"/>
          <c:order val="2"/>
          <c:tx>
            <c:strRef>
              <c:f>Sheet1!$D$1</c:f>
              <c:strCache>
                <c:ptCount val="1"/>
                <c:pt idx="0">
                  <c:v>INFOQUAL</c:v>
                </c:pt>
              </c:strCache>
            </c:strRef>
          </c:tx>
          <c:spPr>
            <a:solidFill>
              <a:schemeClr val="accent3"/>
            </a:solidFill>
            <a:ln>
              <a:noFill/>
            </a:ln>
            <a:effectLst/>
          </c:spPr>
          <c:invertIfNegative val="0"/>
          <c:cat>
            <c:strRef>
              <c:f>Sheet1!$A$2:$A$5</c:f>
              <c:strCache>
                <c:ptCount val="4"/>
                <c:pt idx="0">
                  <c:v>Yusuf</c:v>
                </c:pt>
                <c:pt idx="1">
                  <c:v>Dany</c:v>
                </c:pt>
                <c:pt idx="2">
                  <c:v>Feisal</c:v>
                </c:pt>
                <c:pt idx="3">
                  <c:v>Indiesch</c:v>
                </c:pt>
              </c:strCache>
            </c:strRef>
          </c:cat>
          <c:val>
            <c:numRef>
              <c:f>Sheet1!$D$2:$D$5</c:f>
              <c:numCache>
                <c:formatCode>General</c:formatCode>
                <c:ptCount val="4"/>
                <c:pt idx="0">
                  <c:v>2.5</c:v>
                </c:pt>
                <c:pt idx="1">
                  <c:v>2</c:v>
                </c:pt>
                <c:pt idx="2">
                  <c:v>4</c:v>
                </c:pt>
                <c:pt idx="3">
                  <c:v>1.33</c:v>
                </c:pt>
              </c:numCache>
            </c:numRef>
          </c:val>
          <c:extLst>
            <c:ext xmlns:c16="http://schemas.microsoft.com/office/drawing/2014/chart" uri="{C3380CC4-5D6E-409C-BE32-E72D297353CC}">
              <c16:uniqueId val="{00000002-93F9-4736-ABF9-5EEF4D0223F4}"/>
            </c:ext>
          </c:extLst>
        </c:ser>
        <c:ser>
          <c:idx val="3"/>
          <c:order val="3"/>
          <c:tx>
            <c:strRef>
              <c:f>Sheet1!$E$1</c:f>
              <c:strCache>
                <c:ptCount val="1"/>
                <c:pt idx="0">
                  <c:v>INTERQUAL</c:v>
                </c:pt>
              </c:strCache>
            </c:strRef>
          </c:tx>
          <c:spPr>
            <a:solidFill>
              <a:schemeClr val="accent4"/>
            </a:solidFill>
            <a:ln>
              <a:noFill/>
            </a:ln>
            <a:effectLst/>
          </c:spPr>
          <c:invertIfNegative val="0"/>
          <c:cat>
            <c:strRef>
              <c:f>Sheet1!$A$2:$A$5</c:f>
              <c:strCache>
                <c:ptCount val="4"/>
                <c:pt idx="0">
                  <c:v>Yusuf</c:v>
                </c:pt>
                <c:pt idx="1">
                  <c:v>Dany</c:v>
                </c:pt>
                <c:pt idx="2">
                  <c:v>Feisal</c:v>
                </c:pt>
                <c:pt idx="3">
                  <c:v>Indiesch</c:v>
                </c:pt>
              </c:strCache>
            </c:strRef>
          </c:cat>
          <c:val>
            <c:numRef>
              <c:f>Sheet1!$E$2:$E$5</c:f>
              <c:numCache>
                <c:formatCode>General</c:formatCode>
                <c:ptCount val="4"/>
                <c:pt idx="0">
                  <c:v>2.25</c:v>
                </c:pt>
                <c:pt idx="1">
                  <c:v>2.25</c:v>
                </c:pt>
                <c:pt idx="2">
                  <c:v>2</c:v>
                </c:pt>
                <c:pt idx="3">
                  <c:v>1.5</c:v>
                </c:pt>
              </c:numCache>
            </c:numRef>
          </c:val>
          <c:extLst>
            <c:ext xmlns:c16="http://schemas.microsoft.com/office/drawing/2014/chart" uri="{C3380CC4-5D6E-409C-BE32-E72D297353CC}">
              <c16:uniqueId val="{00000003-93F9-4736-ABF9-5EEF4D0223F4}"/>
            </c:ext>
          </c:extLst>
        </c:ser>
        <c:dLbls>
          <c:showLegendKey val="0"/>
          <c:showVal val="0"/>
          <c:showCatName val="0"/>
          <c:showSerName val="0"/>
          <c:showPercent val="0"/>
          <c:showBubbleSize val="0"/>
        </c:dLbls>
        <c:gapWidth val="219"/>
        <c:overlap val="-27"/>
        <c:axId val="1257308527"/>
        <c:axId val="1257302703"/>
      </c:barChart>
      <c:catAx>
        <c:axId val="1257308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02703"/>
        <c:crosses val="autoZero"/>
        <c:auto val="1"/>
        <c:lblAlgn val="ctr"/>
        <c:lblOffset val="100"/>
        <c:noMultiLvlLbl val="0"/>
      </c:catAx>
      <c:valAx>
        <c:axId val="125730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08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PSSUQ</a:t>
            </a:r>
            <a:r>
              <a:rPr lang="en-ID" baseline="0"/>
              <a:t> - Traveloka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 PSUQ</c:v>
                </c:pt>
              </c:strCache>
            </c:strRef>
          </c:tx>
          <c:spPr>
            <a:solidFill>
              <a:schemeClr val="accent1"/>
            </a:solidFill>
            <a:ln>
              <a:noFill/>
            </a:ln>
            <a:effectLst/>
          </c:spPr>
          <c:invertIfNegative val="0"/>
          <c:cat>
            <c:strRef>
              <c:f>Sheet1!$A$2:$A$5</c:f>
              <c:strCache>
                <c:ptCount val="4"/>
                <c:pt idx="0">
                  <c:v>Yusuf</c:v>
                </c:pt>
                <c:pt idx="1">
                  <c:v>Dany</c:v>
                </c:pt>
                <c:pt idx="2">
                  <c:v>Feisal</c:v>
                </c:pt>
                <c:pt idx="3">
                  <c:v>Indiesch</c:v>
                </c:pt>
              </c:strCache>
            </c:strRef>
          </c:cat>
          <c:val>
            <c:numRef>
              <c:f>Sheet1!$B$2:$B$5</c:f>
              <c:numCache>
                <c:formatCode>General</c:formatCode>
                <c:ptCount val="4"/>
                <c:pt idx="0">
                  <c:v>2.5499999999999998</c:v>
                </c:pt>
                <c:pt idx="1">
                  <c:v>1.63</c:v>
                </c:pt>
                <c:pt idx="2">
                  <c:v>2.63</c:v>
                </c:pt>
                <c:pt idx="3">
                  <c:v>1.94</c:v>
                </c:pt>
              </c:numCache>
            </c:numRef>
          </c:val>
          <c:extLst>
            <c:ext xmlns:c16="http://schemas.microsoft.com/office/drawing/2014/chart" uri="{C3380CC4-5D6E-409C-BE32-E72D297353CC}">
              <c16:uniqueId val="{00000000-F51B-413F-AE80-9FD7DFC5401F}"/>
            </c:ext>
          </c:extLst>
        </c:ser>
        <c:ser>
          <c:idx val="1"/>
          <c:order val="1"/>
          <c:tx>
            <c:strRef>
              <c:f>Sheet1!$C$1</c:f>
              <c:strCache>
                <c:ptCount val="1"/>
                <c:pt idx="0">
                  <c:v>SYSUSE</c:v>
                </c:pt>
              </c:strCache>
            </c:strRef>
          </c:tx>
          <c:spPr>
            <a:solidFill>
              <a:schemeClr val="accent2"/>
            </a:solidFill>
            <a:ln>
              <a:noFill/>
            </a:ln>
            <a:effectLst/>
          </c:spPr>
          <c:invertIfNegative val="0"/>
          <c:cat>
            <c:strRef>
              <c:f>Sheet1!$A$2:$A$5</c:f>
              <c:strCache>
                <c:ptCount val="4"/>
                <c:pt idx="0">
                  <c:v>Yusuf</c:v>
                </c:pt>
                <c:pt idx="1">
                  <c:v>Dany</c:v>
                </c:pt>
                <c:pt idx="2">
                  <c:v>Feisal</c:v>
                </c:pt>
                <c:pt idx="3">
                  <c:v>Indiesch</c:v>
                </c:pt>
              </c:strCache>
            </c:strRef>
          </c:cat>
          <c:val>
            <c:numRef>
              <c:f>Sheet1!$C$2:$C$5</c:f>
              <c:numCache>
                <c:formatCode>General</c:formatCode>
                <c:ptCount val="4"/>
                <c:pt idx="0">
                  <c:v>2.83</c:v>
                </c:pt>
                <c:pt idx="1">
                  <c:v>1.5</c:v>
                </c:pt>
                <c:pt idx="2">
                  <c:v>2</c:v>
                </c:pt>
                <c:pt idx="3">
                  <c:v>1.67</c:v>
                </c:pt>
              </c:numCache>
            </c:numRef>
          </c:val>
          <c:extLst>
            <c:ext xmlns:c16="http://schemas.microsoft.com/office/drawing/2014/chart" uri="{C3380CC4-5D6E-409C-BE32-E72D297353CC}">
              <c16:uniqueId val="{00000001-F51B-413F-AE80-9FD7DFC5401F}"/>
            </c:ext>
          </c:extLst>
        </c:ser>
        <c:ser>
          <c:idx val="2"/>
          <c:order val="2"/>
          <c:tx>
            <c:strRef>
              <c:f>Sheet1!$D$1</c:f>
              <c:strCache>
                <c:ptCount val="1"/>
                <c:pt idx="0">
                  <c:v>INFOQUAL</c:v>
                </c:pt>
              </c:strCache>
            </c:strRef>
          </c:tx>
          <c:spPr>
            <a:solidFill>
              <a:schemeClr val="accent3"/>
            </a:solidFill>
            <a:ln>
              <a:noFill/>
            </a:ln>
            <a:effectLst/>
          </c:spPr>
          <c:invertIfNegative val="0"/>
          <c:cat>
            <c:strRef>
              <c:f>Sheet1!$A$2:$A$5</c:f>
              <c:strCache>
                <c:ptCount val="4"/>
                <c:pt idx="0">
                  <c:v>Yusuf</c:v>
                </c:pt>
                <c:pt idx="1">
                  <c:v>Dany</c:v>
                </c:pt>
                <c:pt idx="2">
                  <c:v>Feisal</c:v>
                </c:pt>
                <c:pt idx="3">
                  <c:v>Indiesch</c:v>
                </c:pt>
              </c:strCache>
            </c:strRef>
          </c:cat>
          <c:val>
            <c:numRef>
              <c:f>Sheet1!$D$2:$D$5</c:f>
              <c:numCache>
                <c:formatCode>General</c:formatCode>
                <c:ptCount val="4"/>
                <c:pt idx="0">
                  <c:v>2.33</c:v>
                </c:pt>
                <c:pt idx="1">
                  <c:v>1.67</c:v>
                </c:pt>
                <c:pt idx="2">
                  <c:v>3.67</c:v>
                </c:pt>
                <c:pt idx="3">
                  <c:v>1.67</c:v>
                </c:pt>
              </c:numCache>
            </c:numRef>
          </c:val>
          <c:extLst>
            <c:ext xmlns:c16="http://schemas.microsoft.com/office/drawing/2014/chart" uri="{C3380CC4-5D6E-409C-BE32-E72D297353CC}">
              <c16:uniqueId val="{00000002-F51B-413F-AE80-9FD7DFC5401F}"/>
            </c:ext>
          </c:extLst>
        </c:ser>
        <c:ser>
          <c:idx val="3"/>
          <c:order val="3"/>
          <c:tx>
            <c:strRef>
              <c:f>Sheet1!$E$1</c:f>
              <c:strCache>
                <c:ptCount val="1"/>
                <c:pt idx="0">
                  <c:v>INTERQUAL</c:v>
                </c:pt>
              </c:strCache>
            </c:strRef>
          </c:tx>
          <c:spPr>
            <a:solidFill>
              <a:schemeClr val="accent4"/>
            </a:solidFill>
            <a:ln>
              <a:noFill/>
            </a:ln>
            <a:effectLst/>
          </c:spPr>
          <c:invertIfNegative val="0"/>
          <c:cat>
            <c:strRef>
              <c:f>Sheet1!$A$2:$A$5</c:f>
              <c:strCache>
                <c:ptCount val="4"/>
                <c:pt idx="0">
                  <c:v>Yusuf</c:v>
                </c:pt>
                <c:pt idx="1">
                  <c:v>Dany</c:v>
                </c:pt>
                <c:pt idx="2">
                  <c:v>Feisal</c:v>
                </c:pt>
                <c:pt idx="3">
                  <c:v>Indiesch</c:v>
                </c:pt>
              </c:strCache>
            </c:strRef>
          </c:cat>
          <c:val>
            <c:numRef>
              <c:f>Sheet1!$E$2:$E$5</c:f>
              <c:numCache>
                <c:formatCode>General</c:formatCode>
                <c:ptCount val="4"/>
                <c:pt idx="0">
                  <c:v>2.5</c:v>
                </c:pt>
                <c:pt idx="1">
                  <c:v>1.75</c:v>
                </c:pt>
                <c:pt idx="2">
                  <c:v>2.25</c:v>
                </c:pt>
                <c:pt idx="3">
                  <c:v>3</c:v>
                </c:pt>
              </c:numCache>
            </c:numRef>
          </c:val>
          <c:extLst>
            <c:ext xmlns:c16="http://schemas.microsoft.com/office/drawing/2014/chart" uri="{C3380CC4-5D6E-409C-BE32-E72D297353CC}">
              <c16:uniqueId val="{00000003-F51B-413F-AE80-9FD7DFC5401F}"/>
            </c:ext>
          </c:extLst>
        </c:ser>
        <c:dLbls>
          <c:showLegendKey val="0"/>
          <c:showVal val="0"/>
          <c:showCatName val="0"/>
          <c:showSerName val="0"/>
          <c:showPercent val="0"/>
          <c:showBubbleSize val="0"/>
        </c:dLbls>
        <c:gapWidth val="219"/>
        <c:overlap val="-27"/>
        <c:axId val="1257308527"/>
        <c:axId val="1257302703"/>
      </c:barChart>
      <c:catAx>
        <c:axId val="1257308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02703"/>
        <c:crosses val="autoZero"/>
        <c:auto val="1"/>
        <c:lblAlgn val="ctr"/>
        <c:lblOffset val="100"/>
        <c:noMultiLvlLbl val="0"/>
      </c:catAx>
      <c:valAx>
        <c:axId val="125730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08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2A69F3186443F59BC0B9085211DC3A"/>
        <w:category>
          <w:name w:val="General"/>
          <w:gallery w:val="placeholder"/>
        </w:category>
        <w:types>
          <w:type w:val="bbPlcHdr"/>
        </w:types>
        <w:behaviors>
          <w:behavior w:val="content"/>
        </w:behaviors>
        <w:guid w:val="{18CB759E-6172-40F2-821D-D711B913863A}"/>
      </w:docPartPr>
      <w:docPartBody>
        <w:p w:rsidR="00982B8D" w:rsidRDefault="00A4209D">
          <w:pPr>
            <w:pStyle w:val="802A69F3186443F59BC0B9085211DC3A"/>
          </w:pPr>
          <w:r>
            <w:t>YN</w:t>
          </w:r>
        </w:p>
      </w:docPartBody>
    </w:docPart>
    <w:docPart>
      <w:docPartPr>
        <w:name w:val="FE714C682A10493BB12E8C6D298E6B96"/>
        <w:category>
          <w:name w:val="General"/>
          <w:gallery w:val="placeholder"/>
        </w:category>
        <w:types>
          <w:type w:val="bbPlcHdr"/>
        </w:types>
        <w:behaviors>
          <w:behavior w:val="content"/>
        </w:behaviors>
        <w:guid w:val="{1BFEBF49-0A85-49C8-86C4-54263FDA673F}"/>
      </w:docPartPr>
      <w:docPartBody>
        <w:p w:rsidR="00982B8D" w:rsidRDefault="00A4209D">
          <w:pPr>
            <w:pStyle w:val="FE714C682A10493BB12E8C6D298E6B96"/>
          </w:pPr>
          <w:r w:rsidRPr="006658C4">
            <w:t>Contact</w:t>
          </w:r>
        </w:p>
      </w:docPartBody>
    </w:docPart>
    <w:docPart>
      <w:docPartPr>
        <w:name w:val="FE8BE600B9EB4C59AF40FB6A0B0C7CF6"/>
        <w:category>
          <w:name w:val="General"/>
          <w:gallery w:val="placeholder"/>
        </w:category>
        <w:types>
          <w:type w:val="bbPlcHdr"/>
        </w:types>
        <w:behaviors>
          <w:behavior w:val="content"/>
        </w:behaviors>
        <w:guid w:val="{D668D4AA-EAA4-46F2-9A33-38369E6D1260}"/>
      </w:docPartPr>
      <w:docPartBody>
        <w:p w:rsidR="00982B8D" w:rsidRDefault="00A4209D">
          <w:pPr>
            <w:pStyle w:val="FE8BE600B9EB4C59AF40FB6A0B0C7CF6"/>
          </w:pPr>
          <w:r w:rsidRPr="006658C4">
            <w:t>Address</w:t>
          </w:r>
        </w:p>
      </w:docPartBody>
    </w:docPart>
    <w:docPart>
      <w:docPartPr>
        <w:name w:val="C8732FD5BD264133A12A67BE21DEAA18"/>
        <w:category>
          <w:name w:val="General"/>
          <w:gallery w:val="placeholder"/>
        </w:category>
        <w:types>
          <w:type w:val="bbPlcHdr"/>
        </w:types>
        <w:behaviors>
          <w:behavior w:val="content"/>
        </w:behaviors>
        <w:guid w:val="{2B6F1CBB-5129-42CF-900F-0B258E2F40E9}"/>
      </w:docPartPr>
      <w:docPartBody>
        <w:p w:rsidR="00982B8D" w:rsidRDefault="00A4209D">
          <w:pPr>
            <w:pStyle w:val="C8732FD5BD264133A12A67BE21DEAA18"/>
          </w:pPr>
          <w:r w:rsidRPr="006658C4">
            <w:t>City, ST ZIP</w:t>
          </w:r>
        </w:p>
      </w:docPartBody>
    </w:docPart>
    <w:docPart>
      <w:docPartPr>
        <w:name w:val="DDEBF96E20C148898D7C0CF6AE4C7D5C"/>
        <w:category>
          <w:name w:val="General"/>
          <w:gallery w:val="placeholder"/>
        </w:category>
        <w:types>
          <w:type w:val="bbPlcHdr"/>
        </w:types>
        <w:behaviors>
          <w:behavior w:val="content"/>
        </w:behaviors>
        <w:guid w:val="{F43A4BA3-5467-4FD6-8386-18BFA3248063}"/>
      </w:docPartPr>
      <w:docPartBody>
        <w:p w:rsidR="00982B8D" w:rsidRDefault="00A4209D">
          <w:pPr>
            <w:pStyle w:val="DDEBF96E20C148898D7C0CF6AE4C7D5C"/>
          </w:pPr>
          <w:r w:rsidRPr="006658C4">
            <w:t>Email</w:t>
          </w:r>
        </w:p>
      </w:docPartBody>
    </w:docPart>
    <w:docPart>
      <w:docPartPr>
        <w:name w:val="09CB42E7B85B4363B765FBB501E6C735"/>
        <w:category>
          <w:name w:val="General"/>
          <w:gallery w:val="placeholder"/>
        </w:category>
        <w:types>
          <w:type w:val="bbPlcHdr"/>
        </w:types>
        <w:behaviors>
          <w:behavior w:val="content"/>
        </w:behaviors>
        <w:guid w:val="{71C2D7D3-0D14-4FD2-AF53-168C4CE6DFCE}"/>
      </w:docPartPr>
      <w:docPartBody>
        <w:p w:rsidR="00982B8D" w:rsidRDefault="00A4209D">
          <w:pPr>
            <w:pStyle w:val="09CB42E7B85B4363B765FBB501E6C735"/>
          </w:pPr>
          <w:r w:rsidRPr="006658C4">
            <w:t>Telephone</w:t>
          </w:r>
        </w:p>
      </w:docPartBody>
    </w:docPart>
    <w:docPart>
      <w:docPartPr>
        <w:name w:val="54240A29175E49E1A57B136D417E5FC1"/>
        <w:category>
          <w:name w:val="General"/>
          <w:gallery w:val="placeholder"/>
        </w:category>
        <w:types>
          <w:type w:val="bbPlcHdr"/>
        </w:types>
        <w:behaviors>
          <w:behavior w:val="content"/>
        </w:behaviors>
        <w:guid w:val="{ABF774C3-4EAE-43F7-B445-573D90B957C6}"/>
      </w:docPartPr>
      <w:docPartBody>
        <w:p w:rsidR="00982B8D" w:rsidRDefault="00A4209D">
          <w:pPr>
            <w:pStyle w:val="54240A29175E49E1A57B136D417E5FC1"/>
          </w:pPr>
          <w:r>
            <w:t>Your name</w:t>
          </w:r>
        </w:p>
      </w:docPartBody>
    </w:docPart>
    <w:docPart>
      <w:docPartPr>
        <w:name w:val="9C7980777DEA41F09C9722F52D2E8DE9"/>
        <w:category>
          <w:name w:val="General"/>
          <w:gallery w:val="placeholder"/>
        </w:category>
        <w:types>
          <w:type w:val="bbPlcHdr"/>
        </w:types>
        <w:behaviors>
          <w:behavior w:val="content"/>
        </w:behaviors>
        <w:guid w:val="{158E4E39-8EF8-4D59-A8B7-235F977BEF08}"/>
      </w:docPartPr>
      <w:docPartBody>
        <w:p w:rsidR="00982B8D" w:rsidRDefault="00A4209D">
          <w:pPr>
            <w:pStyle w:val="9C7980777DEA41F09C9722F52D2E8DE9"/>
          </w:pPr>
          <w:r>
            <w:t>Profession or Industry</w:t>
          </w:r>
        </w:p>
      </w:docPartBody>
    </w:docPart>
    <w:docPart>
      <w:docPartPr>
        <w:name w:val="1B3B099491D9406CAAFC04BF25AD0C95"/>
        <w:category>
          <w:name w:val="General"/>
          <w:gallery w:val="placeholder"/>
        </w:category>
        <w:types>
          <w:type w:val="bbPlcHdr"/>
        </w:types>
        <w:behaviors>
          <w:behavior w:val="content"/>
        </w:behaviors>
        <w:guid w:val="{DCF8F749-D6FB-4665-BF6E-31DD970F8994}"/>
      </w:docPartPr>
      <w:docPartBody>
        <w:p w:rsidR="00982B8D" w:rsidRDefault="00A4209D">
          <w:pPr>
            <w:pStyle w:val="1B3B099491D9406CAAFC04BF25AD0C95"/>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41"/>
    <w:rsid w:val="000E36D5"/>
    <w:rsid w:val="001E2337"/>
    <w:rsid w:val="002128B6"/>
    <w:rsid w:val="0024368E"/>
    <w:rsid w:val="002A05D5"/>
    <w:rsid w:val="003B77FA"/>
    <w:rsid w:val="00446AA2"/>
    <w:rsid w:val="00473339"/>
    <w:rsid w:val="004D24E8"/>
    <w:rsid w:val="004F7541"/>
    <w:rsid w:val="00542C12"/>
    <w:rsid w:val="006A17BD"/>
    <w:rsid w:val="0072386E"/>
    <w:rsid w:val="00825BA8"/>
    <w:rsid w:val="00886F76"/>
    <w:rsid w:val="008A63F7"/>
    <w:rsid w:val="00950B55"/>
    <w:rsid w:val="00982B8D"/>
    <w:rsid w:val="00A4209D"/>
    <w:rsid w:val="00A90969"/>
    <w:rsid w:val="00A92654"/>
    <w:rsid w:val="00B50195"/>
    <w:rsid w:val="00CB6A11"/>
    <w:rsid w:val="00DE69AF"/>
    <w:rsid w:val="00E64BC7"/>
    <w:rsid w:val="00EF5D27"/>
    <w:rsid w:val="00F247F7"/>
    <w:rsid w:val="00F41C33"/>
    <w:rsid w:val="00FF3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A69F3186443F59BC0B9085211DC3A">
    <w:name w:val="802A69F3186443F59BC0B9085211DC3A"/>
  </w:style>
  <w:style w:type="paragraph" w:customStyle="1" w:styleId="FE714C682A10493BB12E8C6D298E6B96">
    <w:name w:val="FE714C682A10493BB12E8C6D298E6B96"/>
  </w:style>
  <w:style w:type="paragraph" w:customStyle="1" w:styleId="FE8BE600B9EB4C59AF40FB6A0B0C7CF6">
    <w:name w:val="FE8BE600B9EB4C59AF40FB6A0B0C7CF6"/>
  </w:style>
  <w:style w:type="paragraph" w:customStyle="1" w:styleId="C8732FD5BD264133A12A67BE21DEAA18">
    <w:name w:val="C8732FD5BD264133A12A67BE21DEAA18"/>
  </w:style>
  <w:style w:type="paragraph" w:customStyle="1" w:styleId="DDEBF96E20C148898D7C0CF6AE4C7D5C">
    <w:name w:val="DDEBF96E20C148898D7C0CF6AE4C7D5C"/>
  </w:style>
  <w:style w:type="paragraph" w:customStyle="1" w:styleId="09CB42E7B85B4363B765FBB501E6C735">
    <w:name w:val="09CB42E7B85B4363B765FBB501E6C735"/>
  </w:style>
  <w:style w:type="paragraph" w:customStyle="1" w:styleId="54240A29175E49E1A57B136D417E5FC1">
    <w:name w:val="54240A29175E49E1A57B136D417E5FC1"/>
  </w:style>
  <w:style w:type="paragraph" w:customStyle="1" w:styleId="9C7980777DEA41F09C9722F52D2E8DE9">
    <w:name w:val="9C7980777DEA41F09C9722F52D2E8DE9"/>
  </w:style>
  <w:style w:type="paragraph" w:customStyle="1" w:styleId="1B3B099491D9406CAAFC04BF25AD0C95">
    <w:name w:val="1B3B099491D9406CAAFC04BF25AD0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8AFA4F47FE842B385FE74CD98BBF3" ma:contentTypeVersion="9" ma:contentTypeDescription="Create a new document." ma:contentTypeScope="" ma:versionID="7be4cb64033090991d578a093e84b7bb">
  <xsd:schema xmlns:xsd="http://www.w3.org/2001/XMLSchema" xmlns:xs="http://www.w3.org/2001/XMLSchema" xmlns:p="http://schemas.microsoft.com/office/2006/metadata/properties" xmlns:ns3="b4a1d637-b293-446d-bdcd-f21f8181d794" xmlns:ns4="a8cf135c-5edb-4913-8db6-310074618c80" targetNamespace="http://schemas.microsoft.com/office/2006/metadata/properties" ma:root="true" ma:fieldsID="da7f54bc7586b24bdabef21c90d66b00" ns3:_="" ns4:_="">
    <xsd:import namespace="b4a1d637-b293-446d-bdcd-f21f8181d794"/>
    <xsd:import namespace="a8cf135c-5edb-4913-8db6-310074618c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1d637-b293-446d-bdcd-f21f8181d7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cf135c-5edb-4913-8db6-310074618c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A37F2A-8BF0-47C0-A372-0E0E3C81A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1d637-b293-446d-bdcd-f21f8181d794"/>
    <ds:schemaRef ds:uri="a8cf135c-5edb-4913-8db6-310074618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80060-2879-43A8-928A-AB740532E089}">
  <ds:schemaRefs>
    <ds:schemaRef ds:uri="http://schemas.openxmlformats.org/officeDocument/2006/bibliography"/>
  </ds:schemaRefs>
</ds:datastoreItem>
</file>

<file path=customXml/itemProps3.xml><?xml version="1.0" encoding="utf-8"?>
<ds:datastoreItem xmlns:ds="http://schemas.openxmlformats.org/officeDocument/2006/customXml" ds:itemID="{61A3555B-468C-4D3D-9203-F2E8522512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C638C8-30C1-4FAF-BB9F-06D2D8F53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{1AF96095-5665-4448-B7E9-C01FB94564D6}tf16392715_win32</Template>
  <TotalTime>389</TotalTime>
  <Pages>20</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DESKRIPSI TUGAS</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IMK</cp:keywords>
  <dc:description/>
  <cp:lastModifiedBy>Muhammad Yusuf Ridlo</cp:lastModifiedBy>
  <cp:revision>25</cp:revision>
  <dcterms:created xsi:type="dcterms:W3CDTF">2022-09-27T00:04:00Z</dcterms:created>
  <dcterms:modified xsi:type="dcterms:W3CDTF">2022-10-11T15:34:00Z</dcterms:modified>
  <cp:contentStatus>INTERAKSI MANUSIA KOMPUTER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0x01010002E8AFA4F47FE842B385FE74CD98BBF3</vt:lpwstr>
  </property>
</Properties>
</file>